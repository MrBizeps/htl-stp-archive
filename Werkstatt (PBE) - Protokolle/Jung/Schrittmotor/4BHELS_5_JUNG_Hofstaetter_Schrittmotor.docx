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  <w:r w:rsidRPr="00DA1391">
        <w:rPr>
          <w:rFonts w:ascii="Times New Roman" w:hAnsi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B5BD599" wp14:editId="5D1E0BA6">
                <wp:simplePos x="0" y="0"/>
                <wp:positionH relativeFrom="column">
                  <wp:posOffset>-137795</wp:posOffset>
                </wp:positionH>
                <wp:positionV relativeFrom="paragraph">
                  <wp:posOffset>-177355</wp:posOffset>
                </wp:positionV>
                <wp:extent cx="6916648" cy="1929130"/>
                <wp:effectExtent l="0" t="19050" r="17780" b="1397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648" cy="1929130"/>
                          <a:chOff x="0" y="0"/>
                          <a:chExt cx="6916902" cy="1929130"/>
                        </a:xfrm>
                      </wpg:grpSpPr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74259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A14" w:rsidRPr="00066EFF" w:rsidRDefault="00A62A14" w:rsidP="00EC3239">
                              <w:pPr>
                                <w:spacing w:line="276" w:lineRule="auto"/>
                                <w:jc w:val="center"/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</w:pPr>
                              <w:r w:rsidRPr="00066EFF"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  <w:lang w:val="de-AT"/>
                                </w:rPr>
                                <w:t>PROTOKOLL</w:t>
                              </w:r>
                              <w:r w:rsidRPr="00066EFF"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  <w:lang w:val="de-AT"/>
                                </w:rPr>
                                <w:br/>
                              </w:r>
                              <w:r w:rsidRPr="00066EFF"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  <w:t xml:space="preserve">zur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  <w:t>Werkstättenl</w:t>
                              </w:r>
                              <w:r w:rsidRPr="00066EFF"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  <w:t>aborübung</w:t>
                              </w:r>
                              <w:proofErr w:type="spellEnd"/>
                            </w:p>
                            <w:sdt>
                              <w:sdtPr>
                                <w:rPr>
                                  <w:b/>
                                  <w:i/>
                                  <w:sz w:val="44"/>
                                  <w:szCs w:val="40"/>
                                  <w:lang w:val="de-AT"/>
                                </w:rPr>
                                <w:alias w:val="Titel"/>
                                <w:id w:val="25410218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62A14" w:rsidRPr="00066EFF" w:rsidRDefault="00A62A14" w:rsidP="00EC323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40"/>
                                      <w:szCs w:val="40"/>
                                      <w:lang w:val="de-AT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  <w:lang w:val="de-AT"/>
                                    </w:rPr>
                                    <w:t>Schrittmotor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39282" y="0"/>
                            <a:ext cx="1277620" cy="19189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BD599" id="Gruppieren 3" o:spid="_x0000_s1026" style="position:absolute;margin-left:-10.85pt;margin-top:-13.95pt;width:544.6pt;height:151.9pt;z-index:251662848;mso-width-relative:margin" coordsize="69169,19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2742;height:19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XF8UA&#10;AADbAAAADwAAAGRycy9kb3ducmV2LnhtbESPQW/CMAyF75P4D5GRdhvpOIypIyA2jQlxmLRS7Ww1&#10;pqlonKzJoPz7+YC0m633/N7n5Xr0vTrTkLrABh5nBSjiJtiOWwP1YfvwDCplZIt9YDJwpQTr1eRu&#10;iaUNF/6ic5VbJSGcSjTgco6l1qlx5DHNQiQW7RgGj1nWodV2wIuE+17Pi+JJe+xYGhxGenPUnKpf&#10;b2C7qN53vPn+mB/i3tWf9U+8vu6NuZ+OmxdQmcb8b75d76zgC738Ig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F5cXxQAAANsAAAAPAAAAAAAAAAAAAAAAAJgCAABkcnMv&#10;ZG93bnJldi54bWxQSwUGAAAAAAQABAD1AAAAigMAAAAA&#10;" strokeweight="1pt">
                  <v:textbox>
                    <w:txbxContent>
                      <w:p w:rsidR="00A62A14" w:rsidRPr="00066EFF" w:rsidRDefault="00A62A14" w:rsidP="00EC3239">
                        <w:pPr>
                          <w:spacing w:line="276" w:lineRule="auto"/>
                          <w:jc w:val="center"/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</w:pPr>
                        <w:r w:rsidRPr="00066EFF"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  <w:lang w:val="de-AT"/>
                          </w:rPr>
                          <w:t>PROTOKOLL</w:t>
                        </w:r>
                        <w:r w:rsidRPr="00066EFF"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  <w:lang w:val="de-AT"/>
                          </w:rPr>
                          <w:br/>
                        </w:r>
                        <w:r w:rsidRPr="00066EFF"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  <w:t xml:space="preserve">zur </w:t>
                        </w:r>
                        <w:proofErr w:type="spellStart"/>
                        <w:r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  <w:t>Werkstättenl</w:t>
                        </w:r>
                        <w:r w:rsidRPr="00066EFF"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  <w:t>aborübung</w:t>
                        </w:r>
                        <w:proofErr w:type="spellEnd"/>
                      </w:p>
                      <w:sdt>
                        <w:sdtPr>
                          <w:rPr>
                            <w:b/>
                            <w:i/>
                            <w:sz w:val="44"/>
                            <w:szCs w:val="40"/>
                            <w:lang w:val="de-AT"/>
                          </w:rPr>
                          <w:alias w:val="Titel"/>
                          <w:id w:val="25410218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A62A14" w:rsidRPr="00066EFF" w:rsidRDefault="00A62A14" w:rsidP="00EC3239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t>Schrittmotor</w:t>
                            </w:r>
                          </w:p>
                        </w:sdtContent>
                      </w:sdt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8" type="#_x0000_t75" style="position:absolute;left:56392;width:12777;height:19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K71vGAAAA2wAAAA8AAABkcnMvZG93bnJldi54bWxEj09rwkAQxe8Fv8MyQm91Yy1Bo6uI1FKq&#10;UP8evA3ZMQlmZ2N21fjt3ULB2wzvvd+8GU0aU4or1a6wrKDbiUAQp1YXnCnYbedvfRDOI2ssLZOC&#10;OzmYjFsvI0y0vfGarhufiQBhl6CC3PsqkdKlORl0HVsRB+1oa4M+rHUmdY23ADelfI+iWBosOFzI&#10;saJZTulpczGBMlgcvj5Wn8vz/jdu4mJ17vvej1Kv7WY6BOGp8U/zf/pbh/pd+PslDCDH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4rvW8YAAADbAAAADwAAAAAAAAAAAAAA&#10;AACfAgAAZHJzL2Rvd25yZXYueG1sUEsFBgAAAAAEAAQA9wAAAJIDAAAAAA==&#10;" stroked="t" strokecolor="black [3213]" strokeweight="1pt">
                  <v:imagedata r:id="rId9" o:title=""/>
                  <v:path arrowok="t"/>
                </v:shape>
              </v:group>
            </w:pict>
          </mc:Fallback>
        </mc:AlternateContent>
      </w:r>
    </w:p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176318" w:rsidRPr="00DA1391" w:rsidRDefault="00176318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Pr="00DA1391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tbl>
      <w:tblPr>
        <w:tblStyle w:val="Tabellenraster1"/>
        <w:tblW w:w="109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589"/>
        <w:gridCol w:w="3726"/>
      </w:tblGrid>
      <w:tr w:rsidR="00EC3239" w:rsidRPr="00DA1391" w:rsidTr="006C7E94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Gruppe / Klasse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DA1391" w:rsidRDefault="00EC3239" w:rsidP="00EC3239">
            <w:pPr>
              <w:ind w:left="-108" w:firstLine="90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Protokollführer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DA1391" w:rsidRDefault="00EC3239" w:rsidP="00EC3239">
            <w:pPr>
              <w:ind w:left="-108" w:firstLine="142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Unterschrift</w:t>
            </w:r>
          </w:p>
        </w:tc>
      </w:tr>
      <w:tr w:rsidR="00EC3239" w:rsidRPr="00DA1391" w:rsidTr="006C7E94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DA1391" w:rsidRDefault="00E04986" w:rsidP="005D283A">
            <w:pPr>
              <w:ind w:left="-108" w:hanging="5"/>
              <w:jc w:val="center"/>
              <w:rPr>
                <w:rFonts w:cs="Arial"/>
                <w:b/>
                <w:sz w:val="28"/>
                <w:szCs w:val="28"/>
                <w:lang w:val="de-AT" w:eastAsia="en-US"/>
              </w:rPr>
            </w:pPr>
            <w:r w:rsidRPr="00DA1391">
              <w:rPr>
                <w:rFonts w:cs="Arial"/>
                <w:sz w:val="28"/>
                <w:szCs w:val="28"/>
                <w:lang w:val="de-AT" w:eastAsia="en-US"/>
              </w:rPr>
              <w:t>5</w:t>
            </w:r>
            <w:r w:rsidR="00EC3239" w:rsidRPr="00DA1391">
              <w:rPr>
                <w:rFonts w:cs="Arial"/>
                <w:sz w:val="28"/>
                <w:szCs w:val="28"/>
                <w:lang w:val="de-AT" w:eastAsia="en-US"/>
              </w:rPr>
              <w:t xml:space="preserve"> /</w:t>
            </w:r>
            <w:r w:rsidR="00EC3239" w:rsidRPr="00DA1391">
              <w:rPr>
                <w:rFonts w:cs="Arial"/>
                <w:b/>
                <w:sz w:val="28"/>
                <w:szCs w:val="28"/>
                <w:lang w:val="de-AT" w:eastAsia="en-US"/>
              </w:rPr>
              <w:t xml:space="preserve"> </w:t>
            </w:r>
            <w:r w:rsidR="005D283A" w:rsidRPr="00DA1391">
              <w:rPr>
                <w:rFonts w:cs="Arial"/>
                <w:b/>
                <w:sz w:val="28"/>
                <w:szCs w:val="28"/>
                <w:lang w:val="de-AT" w:eastAsia="en-US"/>
              </w:rPr>
              <w:t>4BHELS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DA1391" w:rsidRDefault="005D283A" w:rsidP="00EC3239">
            <w:pPr>
              <w:ind w:left="-108" w:firstLine="90"/>
              <w:rPr>
                <w:rFonts w:cs="Arial"/>
                <w:sz w:val="28"/>
                <w:szCs w:val="28"/>
                <w:lang w:val="de-AT" w:eastAsia="en-US"/>
              </w:rPr>
            </w:pPr>
            <w:r w:rsidRPr="00DA1391">
              <w:rPr>
                <w:rFonts w:cs="Arial"/>
                <w:sz w:val="28"/>
                <w:szCs w:val="28"/>
                <w:lang w:val="de-AT" w:eastAsia="en-US"/>
              </w:rPr>
              <w:t>HOFSTÄTTER A.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</w:tr>
      <w:tr w:rsidR="00EC3239" w:rsidRPr="00DA1391" w:rsidTr="00792474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Übungs- / Abgabedatum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DA1391" w:rsidRDefault="00EC3239" w:rsidP="00EC3239">
            <w:pPr>
              <w:ind w:left="-108" w:firstLine="90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Mitarbeiter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Unterschrift</w:t>
            </w:r>
          </w:p>
        </w:tc>
      </w:tr>
      <w:tr w:rsidR="00EC3239" w:rsidRPr="00DA1391" w:rsidTr="00792474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DA1391" w:rsidRDefault="00DC0914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val="de-AT" w:eastAsia="en-US"/>
              </w:rPr>
            </w:pPr>
            <w:r w:rsidRPr="00DA1391">
              <w:rPr>
                <w:rFonts w:cs="Arial"/>
                <w:sz w:val="28"/>
                <w:szCs w:val="28"/>
                <w:lang w:val="de-AT" w:eastAsia="en-US"/>
              </w:rPr>
              <w:t>07. Jan</w:t>
            </w:r>
            <w:r w:rsidR="00EC3239" w:rsidRPr="00DA1391">
              <w:rPr>
                <w:rFonts w:cs="Arial"/>
                <w:sz w:val="28"/>
                <w:szCs w:val="28"/>
                <w:lang w:val="de-AT" w:eastAsia="en-US"/>
              </w:rPr>
              <w:t>. 201</w:t>
            </w:r>
            <w:r w:rsidR="00877405" w:rsidRPr="00DA1391">
              <w:rPr>
                <w:rFonts w:cs="Arial"/>
                <w:sz w:val="28"/>
                <w:szCs w:val="28"/>
                <w:lang w:val="de-AT" w:eastAsia="en-US"/>
              </w:rPr>
              <w:t>5</w:t>
            </w:r>
          </w:p>
          <w:p w:rsidR="00EC3239" w:rsidRPr="00DA1391" w:rsidRDefault="00DC0914" w:rsidP="00877405">
            <w:pPr>
              <w:ind w:left="-108" w:hanging="5"/>
              <w:jc w:val="center"/>
              <w:rPr>
                <w:rFonts w:cs="Arial"/>
                <w:sz w:val="28"/>
                <w:szCs w:val="28"/>
                <w:lang w:val="de-AT" w:eastAsia="en-US"/>
              </w:rPr>
            </w:pPr>
            <w:r w:rsidRPr="00DA1391">
              <w:rPr>
                <w:rFonts w:cs="Arial"/>
                <w:sz w:val="28"/>
                <w:szCs w:val="28"/>
                <w:lang w:val="de-AT" w:eastAsia="en-US"/>
              </w:rPr>
              <w:t>1</w:t>
            </w:r>
            <w:r w:rsidR="00877405" w:rsidRPr="00DA1391">
              <w:rPr>
                <w:rFonts w:cs="Arial"/>
                <w:sz w:val="28"/>
                <w:szCs w:val="28"/>
                <w:lang w:val="de-AT" w:eastAsia="en-US"/>
              </w:rPr>
              <w:t>1</w:t>
            </w:r>
            <w:r w:rsidRPr="00DA1391">
              <w:rPr>
                <w:rFonts w:cs="Arial"/>
                <w:sz w:val="28"/>
                <w:szCs w:val="28"/>
                <w:lang w:val="de-AT" w:eastAsia="en-US"/>
              </w:rPr>
              <w:t xml:space="preserve">. </w:t>
            </w:r>
            <w:r w:rsidR="00877405" w:rsidRPr="00DA1391">
              <w:rPr>
                <w:rFonts w:cs="Arial"/>
                <w:sz w:val="28"/>
                <w:szCs w:val="28"/>
                <w:lang w:val="de-AT" w:eastAsia="en-US"/>
              </w:rPr>
              <w:t>Feb. 2015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single" w:sz="4" w:space="0" w:color="auto"/>
            </w:tcBorders>
            <w:vAlign w:val="center"/>
            <w:hideMark/>
          </w:tcPr>
          <w:p w:rsidR="00EC3239" w:rsidRPr="00DA1391" w:rsidRDefault="00EC3239" w:rsidP="00EC3239">
            <w:pPr>
              <w:ind w:left="-108" w:firstLine="90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</w:tr>
      <w:tr w:rsidR="00EC3239" w:rsidRPr="00DA1391" w:rsidTr="005D283A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Lehrer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DA1391" w:rsidRDefault="00EC3239" w:rsidP="00EC3239">
            <w:pPr>
              <w:ind w:left="-108" w:firstLine="90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Mitarbeiter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Unterschrift</w:t>
            </w:r>
          </w:p>
        </w:tc>
      </w:tr>
      <w:tr w:rsidR="00EC3239" w:rsidRPr="00DA1391" w:rsidTr="005D283A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DA1391" w:rsidRDefault="00792474" w:rsidP="00792474">
            <w:pPr>
              <w:ind w:left="-108" w:hanging="5"/>
              <w:jc w:val="center"/>
              <w:rPr>
                <w:rFonts w:cs="Arial"/>
                <w:sz w:val="28"/>
                <w:szCs w:val="28"/>
                <w:lang w:val="de-AT" w:eastAsia="en-US"/>
              </w:rPr>
            </w:pPr>
            <w:r w:rsidRPr="00DA1391">
              <w:rPr>
                <w:rFonts w:cs="Arial"/>
                <w:sz w:val="28"/>
                <w:szCs w:val="28"/>
                <w:lang w:val="de-AT" w:eastAsia="en-US"/>
              </w:rPr>
              <w:t>JUNG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DA1391" w:rsidRDefault="00EC3239" w:rsidP="00EC3239">
            <w:pPr>
              <w:ind w:left="-108" w:firstLine="90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</w:tr>
      <w:tr w:rsidR="00EC3239" w:rsidRPr="00DA1391" w:rsidTr="005D283A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Note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DA1391" w:rsidRDefault="00EC3239" w:rsidP="00EC3239">
            <w:pPr>
              <w:ind w:left="-108" w:firstLine="90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Mitarbeiter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DA1391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DA1391">
              <w:rPr>
                <w:rFonts w:cs="Arial"/>
                <w:sz w:val="16"/>
                <w:szCs w:val="16"/>
                <w:lang w:val="de-AT" w:eastAsia="en-US"/>
              </w:rPr>
              <w:t>Unterschrift</w:t>
            </w:r>
          </w:p>
        </w:tc>
      </w:tr>
      <w:tr w:rsidR="00EC3239" w:rsidRPr="00DA1391" w:rsidTr="005D283A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DA1391" w:rsidRDefault="00EC3239" w:rsidP="00EC3239">
            <w:pPr>
              <w:tabs>
                <w:tab w:val="left" w:pos="2263"/>
              </w:tabs>
              <w:ind w:left="-108" w:firstLine="108"/>
              <w:jc w:val="center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DA1391" w:rsidRDefault="00EC3239" w:rsidP="00EC3239">
            <w:pPr>
              <w:ind w:left="-108" w:firstLine="90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DA1391" w:rsidRDefault="00EC3239" w:rsidP="00EC3239">
            <w:pPr>
              <w:rPr>
                <w:rFonts w:cs="Arial"/>
                <w:sz w:val="28"/>
                <w:szCs w:val="28"/>
                <w:lang w:val="de-AT" w:eastAsia="en-US"/>
              </w:rPr>
            </w:pPr>
          </w:p>
        </w:tc>
      </w:tr>
      <w:tr w:rsidR="00EC3239" w:rsidRPr="00DA1391" w:rsidTr="006C7E94">
        <w:trPr>
          <w:trHeight w:val="2170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rFonts w:asciiTheme="majorHAnsi" w:hAnsiTheme="majorHAnsi"/>
                <w:b/>
                <w:i/>
                <w:sz w:val="40"/>
                <w:szCs w:val="40"/>
                <w:lang w:val="de-AT"/>
              </w:rPr>
              <w:alias w:val="Titel"/>
              <w:id w:val="-1325888251"/>
              <w:placeholder>
                <w:docPart w:val="728BDAD2143D462A99FEAB9E46AF3B3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EC3239" w:rsidRPr="00DA1391" w:rsidRDefault="00DC0914" w:rsidP="00EC3239">
                <w:pPr>
                  <w:ind w:left="105"/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  <w:lang w:val="de-AT" w:eastAsia="en-US"/>
                  </w:rPr>
                </w:pPr>
                <w:r w:rsidRPr="00DA1391">
                  <w:rPr>
                    <w:rFonts w:asciiTheme="majorHAnsi" w:hAnsiTheme="majorHAnsi"/>
                    <w:b/>
                    <w:i/>
                    <w:sz w:val="40"/>
                    <w:szCs w:val="40"/>
                    <w:lang w:val="de-AT"/>
                  </w:rPr>
                  <w:t>Schrittmotor</w:t>
                </w:r>
              </w:p>
            </w:sdtContent>
          </w:sdt>
          <w:p w:rsidR="00EC3239" w:rsidRPr="00DA1391" w:rsidRDefault="00EC3239" w:rsidP="00EC3239">
            <w:pPr>
              <w:ind w:left="105"/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  <w:lang w:val="de-AT" w:eastAsia="en-US"/>
              </w:rPr>
            </w:pPr>
          </w:p>
          <w:p w:rsidR="00EC3239" w:rsidRPr="00DA1391" w:rsidRDefault="00DC0914" w:rsidP="00EC3239">
            <w:pPr>
              <w:ind w:left="105"/>
              <w:jc w:val="center"/>
              <w:rPr>
                <w:lang w:val="de-AT" w:eastAsia="en-US"/>
              </w:rPr>
            </w:pPr>
            <w:r w:rsidRPr="00DA1391">
              <w:rPr>
                <w:rFonts w:asciiTheme="majorHAnsi" w:hAnsiTheme="majorHAnsi"/>
                <w:i/>
                <w:sz w:val="36"/>
                <w:szCs w:val="40"/>
                <w:lang w:val="de-AT" w:eastAsia="en-US"/>
              </w:rPr>
              <w:t>Unipolar</w:t>
            </w:r>
          </w:p>
        </w:tc>
      </w:tr>
      <w:tr w:rsidR="00EC3239" w:rsidRPr="00DA1391" w:rsidTr="006C7E94">
        <w:trPr>
          <w:trHeight w:val="5594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DA1391" w:rsidRDefault="00EC3239" w:rsidP="00792474">
            <w:pPr>
              <w:rPr>
                <w:lang w:val="de-AT" w:eastAsia="en-US"/>
              </w:rPr>
            </w:pPr>
          </w:p>
        </w:tc>
      </w:tr>
    </w:tbl>
    <w:p w:rsidR="004E405C" w:rsidRPr="00DA1391" w:rsidRDefault="004E405C" w:rsidP="00BD31EC">
      <w:pPr>
        <w:rPr>
          <w:lang w:val="de-AT"/>
        </w:rPr>
        <w:sectPr w:rsidR="004E405C" w:rsidRPr="00DA1391" w:rsidSect="003B6E93">
          <w:headerReference w:type="default" r:id="rId10"/>
          <w:footerReference w:type="even" r:id="rId11"/>
          <w:footerReference w:type="default" r:id="rId12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E405C" w:rsidRPr="00DA1391" w:rsidRDefault="004E405C" w:rsidP="00BD31EC">
      <w:pPr>
        <w:rPr>
          <w:lang w:val="de-AT"/>
        </w:rPr>
      </w:pPr>
      <w:r w:rsidRPr="00DA1391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F908E" wp14:editId="0B495CC0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14" w:rsidRDefault="00A62A14" w:rsidP="00BD31EC">
                            <w:r>
                              <w:t>ÜBUNGS-/ABGABE-DATUM</w:t>
                            </w:r>
                          </w:p>
                          <w:p w:rsidR="00A62A14" w:rsidRDefault="00A62A14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908E" id="Rectangle 18" o:spid="_x0000_s1029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A62A14" w:rsidRDefault="00A62A14" w:rsidP="00BD31EC">
                      <w:r>
                        <w:t>ÜBUNGS-/ABGABE-DATUM</w:t>
                      </w:r>
                    </w:p>
                    <w:p w:rsidR="00A62A14" w:rsidRDefault="00A62A14" w:rsidP="00BD31EC"/>
                  </w:txbxContent>
                </v:textbox>
              </v:rect>
            </w:pict>
          </mc:Fallback>
        </mc:AlternateContent>
      </w:r>
      <w:r w:rsidRPr="00DA139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7D7F7" wp14:editId="48A4EAA2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14" w:rsidRDefault="00A62A14" w:rsidP="00BD31EC">
                            <w:proofErr w:type="spellStart"/>
                            <w:r>
                              <w:t>Klasse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Gruppe</w:t>
                            </w:r>
                            <w:proofErr w:type="spellEnd"/>
                          </w:p>
                          <w:p w:rsidR="00A62A14" w:rsidRDefault="00A62A14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7F7" id="Rectangle 20" o:spid="_x0000_s1030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A62A14" w:rsidRDefault="00A62A14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A62A14" w:rsidRDefault="00A62A14" w:rsidP="00BD31EC"/>
                  </w:txbxContent>
                </v:textbox>
              </v:rect>
            </w:pict>
          </mc:Fallback>
        </mc:AlternateContent>
      </w:r>
      <w:r w:rsidRPr="00DA139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A22C3" wp14:editId="5AA491D8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14" w:rsidRDefault="00A62A14" w:rsidP="00BD31EC">
                            <w:r>
                              <w:t>NOTE</w:t>
                            </w:r>
                          </w:p>
                          <w:p w:rsidR="00A62A14" w:rsidRDefault="00A62A14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2C3" id="Rectangle 19" o:spid="_x0000_s1031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A62A14" w:rsidRDefault="00A62A14" w:rsidP="00BD31EC">
                      <w:r>
                        <w:t>NOTE</w:t>
                      </w:r>
                    </w:p>
                    <w:p w:rsidR="00A62A14" w:rsidRDefault="00A62A14" w:rsidP="00BD31EC"/>
                  </w:txbxContent>
                </v:textbox>
              </v:rect>
            </w:pict>
          </mc:Fallback>
        </mc:AlternateContent>
      </w:r>
      <w:r w:rsidRPr="00DA139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7BE0CF" wp14:editId="096C6122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14" w:rsidRDefault="00A62A14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BE0CF" id="Rectangle 17" o:spid="_x0000_s1032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A62A14" w:rsidRDefault="00A62A14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Toc411413856" w:displacedByCustomXml="next"/>
    <w:sdt>
      <w:sdtPr>
        <w:rPr>
          <w:rFonts w:ascii="Calibri" w:eastAsiaTheme="minorEastAsia" w:hAnsi="Calibri" w:cstheme="minorBidi"/>
          <w:b w:val="0"/>
          <w:bCs w:val="0"/>
          <w:caps/>
          <w:color w:val="auto"/>
          <w:sz w:val="22"/>
          <w:szCs w:val="22"/>
          <w:u w:val="single"/>
          <w:lang w:val="de-AT"/>
        </w:rPr>
        <w:id w:val="-77871920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bookmarkEnd w:id="0" w:displacedByCustomXml="prev"/>
        <w:p w:rsidR="00B447FB" w:rsidRPr="00DA1391" w:rsidRDefault="0045635E" w:rsidP="003B6E93">
          <w:pPr>
            <w:pStyle w:val="berschrift1"/>
            <w:spacing w:before="0"/>
            <w:rPr>
              <w:lang w:val="de-AT"/>
            </w:rPr>
          </w:pPr>
          <w:r w:rsidRPr="00DA1391">
            <w:rPr>
              <w:lang w:val="de-AT"/>
            </w:rPr>
            <w:t>Inhaltsverzeichnis</w:t>
          </w:r>
          <w:bookmarkEnd w:id="1"/>
        </w:p>
        <w:p w:rsidR="00D34BA4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DA1391">
            <w:rPr>
              <w:b w:val="0"/>
              <w:caps w:val="0"/>
              <w:lang w:val="de-AT"/>
            </w:rPr>
            <w:fldChar w:fldCharType="begin"/>
          </w:r>
          <w:r w:rsidRPr="00DA1391">
            <w:rPr>
              <w:b w:val="0"/>
              <w:caps w:val="0"/>
              <w:lang w:val="de-AT"/>
            </w:rPr>
            <w:instrText xml:space="preserve"> TOC \o "1-4" \h \z \u </w:instrText>
          </w:r>
          <w:r w:rsidRPr="00DA1391">
            <w:rPr>
              <w:b w:val="0"/>
              <w:caps w:val="0"/>
              <w:lang w:val="de-AT"/>
            </w:rPr>
            <w:fldChar w:fldCharType="separate"/>
          </w:r>
          <w:hyperlink w:anchor="_Toc411413856" w:history="1">
            <w:r w:rsidR="00D34BA4" w:rsidRPr="00C25BA7">
              <w:rPr>
                <w:rStyle w:val="Hyperlink"/>
                <w:noProof/>
                <w:lang w:val="de-AT"/>
              </w:rPr>
              <w:t>1</w:t>
            </w:r>
            <w:r w:rsidR="00D34BA4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34BA4" w:rsidRPr="00C25BA7">
              <w:rPr>
                <w:rStyle w:val="Hyperlink"/>
                <w:noProof/>
                <w:lang w:val="de-AT"/>
              </w:rPr>
              <w:t>Inhaltsverzeichnis</w:t>
            </w:r>
            <w:r w:rsidR="00D34BA4">
              <w:rPr>
                <w:noProof/>
                <w:webHidden/>
              </w:rPr>
              <w:tab/>
            </w:r>
            <w:r w:rsidR="00D34BA4">
              <w:rPr>
                <w:noProof/>
                <w:webHidden/>
              </w:rPr>
              <w:fldChar w:fldCharType="begin"/>
            </w:r>
            <w:r w:rsidR="00D34BA4">
              <w:rPr>
                <w:noProof/>
                <w:webHidden/>
              </w:rPr>
              <w:instrText xml:space="preserve"> PAGEREF _Toc411413856 \h </w:instrText>
            </w:r>
            <w:r w:rsidR="00D34BA4">
              <w:rPr>
                <w:noProof/>
                <w:webHidden/>
              </w:rPr>
            </w:r>
            <w:r w:rsidR="00D34BA4"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2</w:t>
            </w:r>
            <w:r w:rsidR="00D34BA4"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57" w:history="1">
            <w:r w:rsidRPr="00C25BA7">
              <w:rPr>
                <w:rStyle w:val="Hyperlink"/>
                <w:noProof/>
                <w:lang w:val="de-AT"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58" w:history="1">
            <w:r w:rsidRPr="00C25BA7">
              <w:rPr>
                <w:rStyle w:val="Hyperlink"/>
                <w:noProof/>
                <w:lang w:val="de-AT"/>
              </w:rPr>
              <w:t>3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Motordaten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413859" w:history="1">
            <w:r w:rsidRPr="00C25BA7">
              <w:rPr>
                <w:rStyle w:val="Hyperlink"/>
                <w:noProof/>
                <w:lang w:val="de-AT"/>
              </w:rPr>
              <w:t>3.1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413860" w:history="1">
            <w:r w:rsidRPr="00C25BA7">
              <w:rPr>
                <w:rStyle w:val="Hyperlink"/>
                <w:noProof/>
                <w:lang w:val="de-AT"/>
              </w:rPr>
              <w:t>3.2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ESB-Anschlüsse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61" w:history="1">
            <w:r w:rsidRPr="00C25BA7">
              <w:rPr>
                <w:rStyle w:val="Hyperlink"/>
                <w:noProof/>
                <w:lang w:val="de-AT"/>
              </w:rPr>
              <w:t>4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Spezifikation der Logik 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413862" w:history="1">
            <w:r w:rsidRPr="00C25BA7">
              <w:rPr>
                <w:rStyle w:val="Hyperlink"/>
                <w:noProof/>
                <w:lang w:val="de-AT"/>
              </w:rPr>
              <w:t>4.1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IC-Satz-Firma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413863" w:history="1">
            <w:r w:rsidRPr="00C25BA7">
              <w:rPr>
                <w:rStyle w:val="Hyperlink"/>
                <w:noProof/>
                <w:lang w:val="de-AT"/>
              </w:rPr>
              <w:t>4.2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Digitale 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64" w:history="1">
            <w:r w:rsidRPr="00C25BA7">
              <w:rPr>
                <w:rStyle w:val="Hyperlink"/>
                <w:noProof/>
                <w:lang w:val="de-AT"/>
              </w:rPr>
              <w:t>5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Verwendete 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413865" w:history="1">
            <w:r w:rsidRPr="00C25BA7">
              <w:rPr>
                <w:rStyle w:val="Hyperlink"/>
                <w:noProof/>
                <w:lang w:val="de-AT"/>
              </w:rPr>
              <w:t>5.1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HEF4027BP (JK-Flip Flop)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11413866" w:history="1">
            <w:r w:rsidRPr="00C25BA7">
              <w:rPr>
                <w:rStyle w:val="Hyperlink"/>
                <w:noProof/>
                <w:lang w:val="de-AT"/>
              </w:rPr>
              <w:t>5.1.1</w:t>
            </w:r>
            <w:r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Pinbelegung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11413867" w:history="1">
            <w:r w:rsidRPr="00C25BA7">
              <w:rPr>
                <w:rStyle w:val="Hyperlink"/>
                <w:noProof/>
                <w:lang w:val="de-AT"/>
              </w:rPr>
              <w:t>5.1.2</w:t>
            </w:r>
            <w:r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Funktionsbild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11413868" w:history="1">
            <w:r w:rsidRPr="00C25BA7">
              <w:rPr>
                <w:rStyle w:val="Hyperlink"/>
                <w:noProof/>
                <w:lang w:val="de-AT"/>
              </w:rPr>
              <w:t>5.1.3</w:t>
            </w:r>
            <w:r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Wahrheitstabelle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413869" w:history="1">
            <w:r w:rsidRPr="00C25BA7">
              <w:rPr>
                <w:rStyle w:val="Hyperlink"/>
                <w:noProof/>
                <w:lang w:val="de-AT"/>
              </w:rPr>
              <w:t>5.2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HCF4070BE (NOR Gatter)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11413870" w:history="1">
            <w:r w:rsidRPr="00C25BA7">
              <w:rPr>
                <w:rStyle w:val="Hyperlink"/>
                <w:noProof/>
                <w:lang w:val="de-AT"/>
              </w:rPr>
              <w:t>5.2.1</w:t>
            </w:r>
            <w:r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Pinbelegung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11413871" w:history="1">
            <w:r w:rsidRPr="00C25BA7">
              <w:rPr>
                <w:rStyle w:val="Hyperlink"/>
                <w:noProof/>
                <w:lang w:val="de-AT"/>
              </w:rPr>
              <w:t>5.2.2</w:t>
            </w:r>
            <w:r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Funktionsbild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11413872" w:history="1">
            <w:r w:rsidRPr="00C25BA7">
              <w:rPr>
                <w:rStyle w:val="Hyperlink"/>
                <w:noProof/>
                <w:lang w:val="de-AT"/>
              </w:rPr>
              <w:t>5.2.3</w:t>
            </w:r>
            <w:r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Wahrheitstabelle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73" w:history="1">
            <w:r w:rsidRPr="00C25BA7">
              <w:rPr>
                <w:rStyle w:val="Hyperlink"/>
                <w:noProof/>
                <w:lang w:val="de-AT"/>
              </w:rPr>
              <w:t>6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Ansteuersignal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74" w:history="1">
            <w:r w:rsidRPr="00C25BA7">
              <w:rPr>
                <w:rStyle w:val="Hyperlink"/>
                <w:noProof/>
                <w:lang w:val="de-AT"/>
              </w:rPr>
              <w:t>7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Treiberstufe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2"/>
            <w:tabs>
              <w:tab w:val="left" w:pos="526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413875" w:history="1">
            <w:r w:rsidRPr="00C25BA7">
              <w:rPr>
                <w:rStyle w:val="Hyperlink"/>
                <w:rFonts w:ascii="Arial" w:hAnsi="Arial" w:cs="Arial"/>
                <w:noProof/>
                <w:lang w:val="de-AT"/>
              </w:rPr>
              <w:t>7.1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76" w:history="1">
            <w:r w:rsidRPr="00C25BA7">
              <w:rPr>
                <w:rStyle w:val="Hyperlink"/>
                <w:noProof/>
                <w:lang w:val="de-AT"/>
              </w:rPr>
              <w:t>8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Unterschied zwischen uni- und bipolaren Motoren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413877" w:history="1">
            <w:r w:rsidRPr="00C25BA7">
              <w:rPr>
                <w:rStyle w:val="Hyperlink"/>
                <w:noProof/>
                <w:lang w:val="de-AT"/>
              </w:rPr>
              <w:t>8.1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Bipolar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413878" w:history="1">
            <w:r w:rsidRPr="00C25BA7">
              <w:rPr>
                <w:rStyle w:val="Hyperlink"/>
                <w:noProof/>
                <w:lang w:val="de-AT"/>
              </w:rPr>
              <w:t>8.2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Unipolar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79" w:history="1">
            <w:r w:rsidRPr="00C25BA7">
              <w:rPr>
                <w:rStyle w:val="Hyperlink"/>
                <w:noProof/>
                <w:lang w:val="de-AT"/>
              </w:rPr>
              <w:t>9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Funktionsbeschreibung der 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80" w:history="1">
            <w:r w:rsidRPr="00C25BA7">
              <w:rPr>
                <w:rStyle w:val="Hyperlink"/>
                <w:noProof/>
                <w:lang w:val="de-AT"/>
              </w:rPr>
              <w:t>10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Messergebnis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BA4" w:rsidRDefault="00D34BA4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413881" w:history="1">
            <w:r w:rsidRPr="00C25BA7">
              <w:rPr>
                <w:rStyle w:val="Hyperlink"/>
                <w:noProof/>
                <w:lang w:val="de-AT"/>
              </w:rPr>
              <w:t>11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C25BA7">
              <w:rPr>
                <w:rStyle w:val="Hyperlink"/>
                <w:noProof/>
                <w:lang w:val="de-AT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_Toc411413881 \h </w:instrText>
            </w:r>
            <w:r>
              <w:rPr>
                <w:noProof/>
                <w:webHidden/>
              </w:rPr>
              <w:fldChar w:fldCharType="separate"/>
            </w:r>
            <w:r w:rsidR="00AC291B">
              <w:rPr>
                <w:b w:val="0"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7FB" w:rsidRPr="00DA1391" w:rsidRDefault="00904515" w:rsidP="006B0BB9">
          <w:pPr>
            <w:pStyle w:val="Verzeichnis1"/>
            <w:tabs>
              <w:tab w:val="left" w:pos="332"/>
              <w:tab w:val="right" w:leader="dot" w:pos="9622"/>
            </w:tabs>
            <w:rPr>
              <w:lang w:val="de-AT"/>
            </w:rPr>
          </w:pPr>
          <w:r w:rsidRPr="00DA1391">
            <w:rPr>
              <w:b w:val="0"/>
              <w:caps w:val="0"/>
              <w:lang w:val="de-AT"/>
            </w:rPr>
            <w:fldChar w:fldCharType="end"/>
          </w:r>
        </w:p>
      </w:sdtContent>
    </w:sdt>
    <w:p w:rsidR="00A62A14" w:rsidRDefault="00A62A14">
      <w:pPr>
        <w:ind w:firstLine="360"/>
      </w:pPr>
      <w:r>
        <w:br w:type="page"/>
      </w:r>
    </w:p>
    <w:p w:rsidR="00D013E4" w:rsidRPr="00DA1391" w:rsidRDefault="002C4128" w:rsidP="00BD31EC">
      <w:pPr>
        <w:pStyle w:val="berschrift1"/>
        <w:rPr>
          <w:lang w:val="de-AT"/>
        </w:rPr>
      </w:pPr>
      <w:bookmarkStart w:id="2" w:name="_Toc411413857"/>
      <w:r w:rsidRPr="00DA1391">
        <w:rPr>
          <w:lang w:val="de-AT"/>
        </w:rPr>
        <w:lastRenderedPageBreak/>
        <w:t>Aufgabenstellung</w:t>
      </w:r>
      <w:bookmarkEnd w:id="2"/>
    </w:p>
    <w:p w:rsidR="00DC0914" w:rsidRPr="00DA1391" w:rsidRDefault="00DC0914" w:rsidP="00877405">
      <w:pPr>
        <w:pStyle w:val="Listenabsatz"/>
        <w:numPr>
          <w:ilvl w:val="0"/>
          <w:numId w:val="39"/>
        </w:numPr>
        <w:rPr>
          <w:lang w:val="de-AT"/>
        </w:rPr>
      </w:pPr>
      <w:r w:rsidRPr="00DA1391">
        <w:rPr>
          <w:lang w:val="de-AT"/>
        </w:rPr>
        <w:t>Bestimmung der Motordaten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>Spezifikation erstellen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>unipolar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>bipolar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 xml:space="preserve">ESB Anschlüsse  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>Widerstand - max. Strom bestimmen bei gegebener Spannung</w:t>
      </w:r>
    </w:p>
    <w:p w:rsidR="00DC0914" w:rsidRPr="00DA1391" w:rsidRDefault="00DC0914" w:rsidP="00877405">
      <w:pPr>
        <w:pStyle w:val="Listenabsatz"/>
        <w:numPr>
          <w:ilvl w:val="0"/>
          <w:numId w:val="39"/>
        </w:numPr>
        <w:rPr>
          <w:lang w:val="de-AT"/>
        </w:rPr>
      </w:pPr>
      <w:r w:rsidRPr="00DA1391">
        <w:rPr>
          <w:lang w:val="de-AT"/>
        </w:rPr>
        <w:t>Spezifikation der Logik IC anwenden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 xml:space="preserve">digitale IC  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>IC Satz – Firma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>Vorgegebene Schaltung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 xml:space="preserve">Schaltbild 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>Blockschaltbild</w:t>
      </w:r>
    </w:p>
    <w:p w:rsidR="00DC0914" w:rsidRPr="00DA1391" w:rsidRDefault="007A15CD" w:rsidP="00877405">
      <w:pPr>
        <w:pStyle w:val="Listenabsatz"/>
        <w:numPr>
          <w:ilvl w:val="0"/>
          <w:numId w:val="39"/>
        </w:numPr>
        <w:rPr>
          <w:lang w:val="de-AT"/>
        </w:rPr>
      </w:pPr>
      <w:r>
        <w:rPr>
          <w:lang w:val="de-AT"/>
        </w:rPr>
        <w:t>Treiberstufe</w:t>
      </w:r>
    </w:p>
    <w:p w:rsidR="00DC0914" w:rsidRPr="00DA1391" w:rsidRDefault="00DC0914" w:rsidP="00877405">
      <w:pPr>
        <w:pStyle w:val="Listenabsatz"/>
        <w:numPr>
          <w:ilvl w:val="1"/>
          <w:numId w:val="39"/>
        </w:numPr>
        <w:rPr>
          <w:lang w:val="de-AT"/>
        </w:rPr>
      </w:pPr>
      <w:r w:rsidRPr="00DA1391">
        <w:rPr>
          <w:lang w:val="de-AT"/>
        </w:rPr>
        <w:t>Schaltung bzw. Erklärung der ausgesuchten Type</w:t>
      </w:r>
    </w:p>
    <w:p w:rsidR="00DC0914" w:rsidRPr="00DA1391" w:rsidRDefault="00DC0914" w:rsidP="00877405">
      <w:pPr>
        <w:pStyle w:val="Listenabsatz"/>
        <w:numPr>
          <w:ilvl w:val="0"/>
          <w:numId w:val="39"/>
        </w:numPr>
        <w:rPr>
          <w:lang w:val="de-AT"/>
        </w:rPr>
      </w:pPr>
      <w:r w:rsidRPr="00DA1391">
        <w:rPr>
          <w:lang w:val="de-AT"/>
        </w:rPr>
        <w:t>Erklärung</w:t>
      </w:r>
    </w:p>
    <w:p w:rsidR="00DC0914" w:rsidRPr="00DA1391" w:rsidRDefault="00DC0914" w:rsidP="00877405">
      <w:pPr>
        <w:pStyle w:val="Listenabsatz"/>
        <w:numPr>
          <w:ilvl w:val="0"/>
          <w:numId w:val="39"/>
        </w:numPr>
        <w:rPr>
          <w:lang w:val="de-AT"/>
        </w:rPr>
      </w:pPr>
      <w:r w:rsidRPr="00DA1391">
        <w:rPr>
          <w:lang w:val="de-AT"/>
        </w:rPr>
        <w:t>Unterschied unipolarer, bipolarer Motor anhand des ESB (Zeichnung)</w:t>
      </w:r>
    </w:p>
    <w:p w:rsidR="00DC0914" w:rsidRDefault="00DC0914" w:rsidP="00877405">
      <w:pPr>
        <w:pStyle w:val="Listenabsatz"/>
        <w:numPr>
          <w:ilvl w:val="0"/>
          <w:numId w:val="39"/>
        </w:numPr>
        <w:rPr>
          <w:lang w:val="de-AT"/>
        </w:rPr>
      </w:pPr>
      <w:r w:rsidRPr="00DA1391">
        <w:rPr>
          <w:lang w:val="de-AT"/>
        </w:rPr>
        <w:t>Funktionsbeschreibung</w:t>
      </w:r>
    </w:p>
    <w:p w:rsidR="007A15CD" w:rsidRPr="00DA1391" w:rsidRDefault="00A62A14" w:rsidP="00877405">
      <w:pPr>
        <w:pStyle w:val="Listenabsatz"/>
        <w:numPr>
          <w:ilvl w:val="0"/>
          <w:numId w:val="39"/>
        </w:numPr>
        <w:rPr>
          <w:lang w:val="de-AT"/>
        </w:rPr>
      </w:pPr>
      <w:r>
        <w:rPr>
          <w:lang w:val="de-AT"/>
        </w:rPr>
        <w:t>Inbetriebnahme</w:t>
      </w:r>
      <w:r w:rsidR="007A15CD">
        <w:rPr>
          <w:lang w:val="de-AT"/>
        </w:rPr>
        <w:t xml:space="preserve"> und Messung</w:t>
      </w:r>
    </w:p>
    <w:p w:rsidR="000B1F74" w:rsidRPr="00DA1391" w:rsidRDefault="000B1F74" w:rsidP="00877405">
      <w:pPr>
        <w:pStyle w:val="Listenabsatz"/>
        <w:numPr>
          <w:ilvl w:val="0"/>
          <w:numId w:val="39"/>
        </w:numPr>
        <w:rPr>
          <w:lang w:val="de-AT"/>
        </w:rPr>
      </w:pPr>
      <w:r w:rsidRPr="00DA1391">
        <w:rPr>
          <w:lang w:val="de-AT"/>
        </w:rPr>
        <w:br w:type="page"/>
      </w:r>
    </w:p>
    <w:p w:rsidR="00DC0914" w:rsidRPr="00DA1391" w:rsidRDefault="000B1F74" w:rsidP="000B1F74">
      <w:pPr>
        <w:pStyle w:val="berschrift1"/>
        <w:rPr>
          <w:lang w:val="de-AT"/>
        </w:rPr>
      </w:pPr>
      <w:bookmarkStart w:id="3" w:name="_Toc411413858"/>
      <w:r w:rsidRPr="00DA1391">
        <w:rPr>
          <w:lang w:val="de-AT"/>
        </w:rPr>
        <w:lastRenderedPageBreak/>
        <w:t>M</w:t>
      </w:r>
      <w:r w:rsidR="00DC0914" w:rsidRPr="00DA1391">
        <w:rPr>
          <w:lang w:val="de-AT"/>
        </w:rPr>
        <w:t>otordaten bestimmen</w:t>
      </w:r>
      <w:bookmarkEnd w:id="3"/>
    </w:p>
    <w:p w:rsidR="00DC0914" w:rsidRPr="00DA1391" w:rsidRDefault="00DC0914" w:rsidP="0038471A">
      <w:pPr>
        <w:pStyle w:val="berschrift2"/>
        <w:rPr>
          <w:lang w:val="de-AT"/>
        </w:rPr>
      </w:pPr>
      <w:bookmarkStart w:id="4" w:name="_Toc411413859"/>
      <w:r w:rsidRPr="00DA1391">
        <w:rPr>
          <w:lang w:val="de-AT"/>
        </w:rPr>
        <w:t>Spezifikationen</w:t>
      </w:r>
      <w:bookmarkEnd w:id="4"/>
    </w:p>
    <w:p w:rsidR="00DC0914" w:rsidRPr="00DA1391" w:rsidRDefault="00DC0914" w:rsidP="0038471A">
      <w:pPr>
        <w:rPr>
          <w:rStyle w:val="IntensiveHervorhebung"/>
          <w:lang w:val="de-AT"/>
        </w:rPr>
      </w:pPr>
      <w:r w:rsidRPr="00DA1391">
        <w:rPr>
          <w:rStyle w:val="IntensiveHervorhebung"/>
          <w:lang w:val="de-AT"/>
        </w:rPr>
        <w:t xml:space="preserve">Model: </w:t>
      </w:r>
      <w:r w:rsidR="0038471A" w:rsidRPr="00DA1391">
        <w:rPr>
          <w:rStyle w:val="IntensiveHervorhebung"/>
          <w:lang w:val="de-AT"/>
        </w:rPr>
        <w:t>S35M048S75</w:t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2830"/>
        <w:gridCol w:w="6782"/>
      </w:tblGrid>
      <w:tr w:rsidR="0038471A" w:rsidRPr="00DA1391" w:rsidTr="00E5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38471A" w:rsidRPr="00DA1391" w:rsidRDefault="0038471A" w:rsidP="00C94A54">
            <w:pPr>
              <w:spacing w:line="276" w:lineRule="auto"/>
              <w:jc w:val="right"/>
              <w:rPr>
                <w:lang w:val="de-AT"/>
              </w:rPr>
            </w:pPr>
            <w:r w:rsidRPr="00DA1391">
              <w:rPr>
                <w:lang w:val="de-AT"/>
              </w:rPr>
              <w:t>Nennspannung:</w:t>
            </w:r>
          </w:p>
        </w:tc>
        <w:tc>
          <w:tcPr>
            <w:tcW w:w="6783" w:type="dxa"/>
          </w:tcPr>
          <w:p w:rsidR="0038471A" w:rsidRPr="00DA1391" w:rsidRDefault="0038471A" w:rsidP="00A62A1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5 VDC</w:t>
            </w:r>
          </w:p>
        </w:tc>
      </w:tr>
      <w:tr w:rsidR="0038471A" w:rsidRPr="00DA1391" w:rsidTr="00C9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471A" w:rsidRPr="00DA1391" w:rsidRDefault="00984127" w:rsidP="00C94A54">
            <w:pPr>
              <w:spacing w:line="276" w:lineRule="auto"/>
              <w:jc w:val="right"/>
              <w:rPr>
                <w:lang w:val="de-AT"/>
              </w:rPr>
            </w:pPr>
            <w:proofErr w:type="spellStart"/>
            <w:r w:rsidRPr="00DA1391">
              <w:rPr>
                <w:lang w:val="de-AT"/>
              </w:rPr>
              <w:t>Motorty</w:t>
            </w:r>
            <w:r w:rsidR="0038471A" w:rsidRPr="00DA1391">
              <w:rPr>
                <w:lang w:val="de-AT"/>
              </w:rPr>
              <w:t>p</w:t>
            </w:r>
            <w:proofErr w:type="spellEnd"/>
            <w:r w:rsidR="0038471A" w:rsidRPr="00DA1391">
              <w:rPr>
                <w:lang w:val="de-AT"/>
              </w:rPr>
              <w:t>:</w:t>
            </w:r>
          </w:p>
        </w:tc>
        <w:tc>
          <w:tcPr>
            <w:tcW w:w="6792" w:type="dxa"/>
          </w:tcPr>
          <w:p w:rsidR="0038471A" w:rsidRPr="00DA1391" w:rsidRDefault="0038471A" w:rsidP="00A62A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Unipolar</w:t>
            </w:r>
          </w:p>
        </w:tc>
      </w:tr>
      <w:tr w:rsidR="0038471A" w:rsidRPr="00DA1391" w:rsidTr="00C94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471A" w:rsidRPr="00DA1391" w:rsidRDefault="0038471A" w:rsidP="00C94A54">
            <w:pPr>
              <w:spacing w:line="276" w:lineRule="auto"/>
              <w:jc w:val="right"/>
              <w:rPr>
                <w:lang w:val="de-AT"/>
              </w:rPr>
            </w:pPr>
            <w:r w:rsidRPr="00DA1391">
              <w:rPr>
                <w:lang w:val="de-AT"/>
              </w:rPr>
              <w:t>Maximaler Strom:</w:t>
            </w:r>
          </w:p>
        </w:tc>
        <w:tc>
          <w:tcPr>
            <w:tcW w:w="6792" w:type="dxa"/>
          </w:tcPr>
          <w:p w:rsidR="0038471A" w:rsidRPr="00DA1391" w:rsidRDefault="0038471A" w:rsidP="00A62A1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100</w:t>
            </w:r>
            <w:r w:rsidR="00E543E3" w:rsidRPr="00DA1391">
              <w:rPr>
                <w:lang w:val="de-AT"/>
              </w:rPr>
              <w:t xml:space="preserve"> </w:t>
            </w:r>
            <w:r w:rsidRPr="00DA1391">
              <w:rPr>
                <w:lang w:val="de-AT"/>
              </w:rPr>
              <w:t>mA</w:t>
            </w:r>
          </w:p>
        </w:tc>
      </w:tr>
      <w:tr w:rsidR="0038471A" w:rsidRPr="00DA1391" w:rsidTr="00C9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471A" w:rsidRPr="00DA1391" w:rsidRDefault="0038471A" w:rsidP="00C94A54">
            <w:pPr>
              <w:spacing w:line="276" w:lineRule="auto"/>
              <w:jc w:val="right"/>
              <w:rPr>
                <w:lang w:val="de-AT"/>
              </w:rPr>
            </w:pPr>
            <w:r w:rsidRPr="00DA1391">
              <w:rPr>
                <w:lang w:val="de-AT"/>
              </w:rPr>
              <w:t>Anzahl der Phasen:</w:t>
            </w:r>
          </w:p>
        </w:tc>
        <w:tc>
          <w:tcPr>
            <w:tcW w:w="6792" w:type="dxa"/>
          </w:tcPr>
          <w:p w:rsidR="0038471A" w:rsidRPr="00DA1391" w:rsidRDefault="0038471A" w:rsidP="00A62A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4</w:t>
            </w:r>
          </w:p>
        </w:tc>
      </w:tr>
      <w:tr w:rsidR="0038471A" w:rsidRPr="00DA1391" w:rsidTr="00C94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471A" w:rsidRPr="00DA1391" w:rsidRDefault="0038471A" w:rsidP="00C94A54">
            <w:pPr>
              <w:spacing w:line="276" w:lineRule="auto"/>
              <w:jc w:val="right"/>
              <w:rPr>
                <w:lang w:val="de-AT"/>
              </w:rPr>
            </w:pPr>
            <w:r w:rsidRPr="00DA1391">
              <w:rPr>
                <w:lang w:val="de-AT"/>
              </w:rPr>
              <w:t>Frequenz:</w:t>
            </w:r>
          </w:p>
        </w:tc>
        <w:tc>
          <w:tcPr>
            <w:tcW w:w="6792" w:type="dxa"/>
          </w:tcPr>
          <w:p w:rsidR="0038471A" w:rsidRPr="00DA1391" w:rsidRDefault="0038471A" w:rsidP="00A62A1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100</w:t>
            </w:r>
            <w:r w:rsidR="00E543E3" w:rsidRPr="00DA1391">
              <w:rPr>
                <w:lang w:val="de-AT"/>
              </w:rPr>
              <w:t xml:space="preserve"> </w:t>
            </w:r>
            <w:r w:rsidRPr="00DA1391">
              <w:rPr>
                <w:lang w:val="de-AT"/>
              </w:rPr>
              <w:t>Hz</w:t>
            </w:r>
          </w:p>
        </w:tc>
      </w:tr>
      <w:tr w:rsidR="0038471A" w:rsidRPr="00DA1391" w:rsidTr="00C9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471A" w:rsidRPr="00DA1391" w:rsidRDefault="0038471A" w:rsidP="00C94A54">
            <w:pPr>
              <w:spacing w:line="276" w:lineRule="auto"/>
              <w:jc w:val="right"/>
              <w:rPr>
                <w:lang w:val="de-AT"/>
              </w:rPr>
            </w:pPr>
            <w:r w:rsidRPr="00DA1391">
              <w:rPr>
                <w:lang w:val="de-AT"/>
              </w:rPr>
              <w:t>DC-Widerstand:</w:t>
            </w:r>
          </w:p>
        </w:tc>
        <w:tc>
          <w:tcPr>
            <w:tcW w:w="6792" w:type="dxa"/>
          </w:tcPr>
          <w:p w:rsidR="0038471A" w:rsidRPr="00DA1391" w:rsidRDefault="0038471A" w:rsidP="00A62A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12,5 Ω</w:t>
            </w:r>
          </w:p>
        </w:tc>
      </w:tr>
      <w:tr w:rsidR="0038471A" w:rsidRPr="00DA1391" w:rsidTr="00C94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471A" w:rsidRPr="00DA1391" w:rsidRDefault="0038471A" w:rsidP="00C94A54">
            <w:pPr>
              <w:spacing w:line="276" w:lineRule="auto"/>
              <w:jc w:val="right"/>
              <w:rPr>
                <w:lang w:val="de-AT"/>
              </w:rPr>
            </w:pPr>
            <w:r w:rsidRPr="00DA1391">
              <w:rPr>
                <w:lang w:val="de-AT"/>
              </w:rPr>
              <w:t>Temperaturabhängigkeit:</w:t>
            </w:r>
          </w:p>
        </w:tc>
        <w:tc>
          <w:tcPr>
            <w:tcW w:w="6792" w:type="dxa"/>
          </w:tcPr>
          <w:p w:rsidR="0038471A" w:rsidRPr="00DA1391" w:rsidRDefault="0038471A" w:rsidP="00A62A1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&lt; 40K</w:t>
            </w:r>
          </w:p>
        </w:tc>
      </w:tr>
      <w:tr w:rsidR="0038471A" w:rsidRPr="00DA1391" w:rsidTr="00E5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38471A" w:rsidRPr="00DA1391" w:rsidRDefault="0038471A" w:rsidP="00C94A54">
            <w:pPr>
              <w:spacing w:line="276" w:lineRule="auto"/>
              <w:jc w:val="right"/>
              <w:rPr>
                <w:lang w:val="de-AT"/>
              </w:rPr>
            </w:pPr>
            <w:r w:rsidRPr="00DA1391">
              <w:rPr>
                <w:lang w:val="de-AT"/>
              </w:rPr>
              <w:t>Lärm:</w:t>
            </w:r>
          </w:p>
        </w:tc>
        <w:tc>
          <w:tcPr>
            <w:tcW w:w="6783" w:type="dxa"/>
          </w:tcPr>
          <w:p w:rsidR="0038471A" w:rsidRPr="00DA1391" w:rsidRDefault="0038471A" w:rsidP="00A62A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&lt; 35dB</w:t>
            </w:r>
          </w:p>
        </w:tc>
      </w:tr>
    </w:tbl>
    <w:p w:rsidR="00DC0914" w:rsidRPr="00DA1391" w:rsidRDefault="00DC0914" w:rsidP="0038471A">
      <w:pPr>
        <w:rPr>
          <w:lang w:val="de-AT"/>
        </w:rPr>
      </w:pPr>
    </w:p>
    <w:p w:rsidR="00DC0914" w:rsidRPr="00DA1391" w:rsidRDefault="00877405" w:rsidP="00877405">
      <w:pPr>
        <w:pStyle w:val="berschrift2"/>
        <w:rPr>
          <w:lang w:val="de-AT"/>
        </w:rPr>
      </w:pPr>
      <w:bookmarkStart w:id="5" w:name="_Toc411413860"/>
      <w:r w:rsidRPr="00DA1391">
        <w:rPr>
          <w:lang w:val="de-AT"/>
        </w:rPr>
        <w:t>ESB-Anschlüsse</w:t>
      </w:r>
      <w:bookmarkEnd w:id="5"/>
    </w:p>
    <w:p w:rsidR="00D34BA4" w:rsidRDefault="00877405" w:rsidP="00D34BA4">
      <w:pPr>
        <w:keepNext/>
        <w:jc w:val="center"/>
      </w:pPr>
      <w:r w:rsidRPr="00DA1391">
        <w:rPr>
          <w:noProof/>
          <w:lang w:val="de-AT" w:eastAsia="de-AT"/>
        </w:rPr>
        <w:drawing>
          <wp:inline distT="0" distB="0" distL="0" distR="0" wp14:anchorId="446B1BA4" wp14:editId="5C104A5A">
            <wp:extent cx="4857115" cy="3171190"/>
            <wp:effectExtent l="19050" t="19050" r="19685" b="1016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171190"/>
                    </a:xfrm>
                    <a:prstGeom prst="rect">
                      <a:avLst/>
                    </a:prstGeom>
                    <a:ln w="952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E543E3" w:rsidRPr="00DA1391" w:rsidRDefault="00E543E3">
      <w:pPr>
        <w:ind w:firstLine="360"/>
        <w:rPr>
          <w:lang w:val="de-AT"/>
        </w:rPr>
      </w:pPr>
      <w:r w:rsidRPr="00DA1391">
        <w:rPr>
          <w:lang w:val="de-AT"/>
        </w:rPr>
        <w:br w:type="page"/>
      </w:r>
    </w:p>
    <w:p w:rsidR="00E543E3" w:rsidRPr="00DA1391" w:rsidRDefault="00DC0914" w:rsidP="00E543E3">
      <w:pPr>
        <w:pStyle w:val="berschrift1"/>
        <w:rPr>
          <w:lang w:val="de-AT"/>
        </w:rPr>
      </w:pPr>
      <w:bookmarkStart w:id="6" w:name="_Toc411413861"/>
      <w:r w:rsidRPr="00DA1391">
        <w:rPr>
          <w:lang w:val="de-AT"/>
        </w:rPr>
        <w:lastRenderedPageBreak/>
        <w:t>Spezifikation der Logik ICs</w:t>
      </w:r>
      <w:bookmarkEnd w:id="6"/>
    </w:p>
    <w:p w:rsidR="0029738A" w:rsidRPr="00DA1391" w:rsidRDefault="0029738A" w:rsidP="0029738A">
      <w:pPr>
        <w:pStyle w:val="berschrift2"/>
        <w:rPr>
          <w:lang w:val="de-AT"/>
        </w:rPr>
      </w:pPr>
      <w:bookmarkStart w:id="7" w:name="_Toc411413862"/>
      <w:r w:rsidRPr="00DA1391">
        <w:rPr>
          <w:lang w:val="de-AT"/>
        </w:rPr>
        <w:t>IC-Satz-Firma</w:t>
      </w:r>
      <w:bookmarkEnd w:id="7"/>
    </w:p>
    <w:p w:rsidR="0029738A" w:rsidRPr="00DA1391" w:rsidRDefault="0029738A" w:rsidP="0029738A">
      <w:pPr>
        <w:rPr>
          <w:lang w:val="de-AT"/>
        </w:rPr>
      </w:pPr>
      <w:r w:rsidRPr="00DA1391">
        <w:rPr>
          <w:lang w:val="de-AT"/>
        </w:rPr>
        <w:t xml:space="preserve">Der verwendete HEF4027BP wird von der Firma „NXP“ hergestellt, wobei der HC4070BE von „ST </w:t>
      </w:r>
      <w:proofErr w:type="spellStart"/>
      <w:r w:rsidRPr="00DA1391">
        <w:rPr>
          <w:lang w:val="de-AT"/>
        </w:rPr>
        <w:t>Microelectronics</w:t>
      </w:r>
      <w:proofErr w:type="spellEnd"/>
      <w:r w:rsidRPr="00DA1391">
        <w:rPr>
          <w:lang w:val="de-AT"/>
        </w:rPr>
        <w:t>“ produziert wird.</w:t>
      </w:r>
    </w:p>
    <w:p w:rsidR="00DC0914" w:rsidRPr="00DA1391" w:rsidRDefault="00877405" w:rsidP="0029738A">
      <w:pPr>
        <w:pStyle w:val="berschrift2"/>
        <w:rPr>
          <w:lang w:val="de-AT"/>
        </w:rPr>
      </w:pPr>
      <w:bookmarkStart w:id="8" w:name="_Toc411413863"/>
      <w:r w:rsidRPr="00DA1391">
        <w:rPr>
          <w:lang w:val="de-AT"/>
        </w:rPr>
        <w:t>Digitale ICs</w:t>
      </w:r>
      <w:bookmarkEnd w:id="8"/>
    </w:p>
    <w:p w:rsidR="00547524" w:rsidRPr="00DA1391" w:rsidRDefault="00DC0914" w:rsidP="00E543E3">
      <w:pPr>
        <w:rPr>
          <w:lang w:val="de-AT"/>
        </w:rPr>
      </w:pPr>
      <w:r w:rsidRPr="00DA1391">
        <w:rPr>
          <w:lang w:val="de-AT"/>
        </w:rPr>
        <w:t>Die Schaltung zur Ansteuerung des Schrittmotors wurde mit einem XOR-Gatter(</w:t>
      </w:r>
      <w:r w:rsidR="00877405" w:rsidRPr="00DA1391">
        <w:rPr>
          <w:lang w:val="de-AT"/>
        </w:rPr>
        <w:t>4070</w:t>
      </w:r>
      <w:r w:rsidRPr="00DA1391">
        <w:rPr>
          <w:lang w:val="de-AT"/>
        </w:rPr>
        <w:t>) und einem JK-Flip</w:t>
      </w:r>
      <w:r w:rsidR="0029738A" w:rsidRPr="00DA1391">
        <w:rPr>
          <w:lang w:val="de-AT"/>
        </w:rPr>
        <w:t xml:space="preserve"> </w:t>
      </w:r>
      <w:r w:rsidRPr="00DA1391">
        <w:rPr>
          <w:lang w:val="de-AT"/>
        </w:rPr>
        <w:t>Flop</w:t>
      </w:r>
      <w:r w:rsidR="00877405" w:rsidRPr="00DA1391">
        <w:rPr>
          <w:lang w:val="de-AT"/>
        </w:rPr>
        <w:t>(4027</w:t>
      </w:r>
      <w:r w:rsidR="00547524" w:rsidRPr="00DA1391">
        <w:rPr>
          <w:lang w:val="de-AT"/>
        </w:rPr>
        <w:t>) realisiert.</w:t>
      </w:r>
    </w:p>
    <w:p w:rsidR="00547524" w:rsidRPr="00DA1391" w:rsidRDefault="00547524" w:rsidP="00E543E3">
      <w:pPr>
        <w:rPr>
          <w:lang w:val="de-AT"/>
        </w:rPr>
      </w:pPr>
    </w:p>
    <w:p w:rsidR="00547524" w:rsidRPr="00DA1391" w:rsidRDefault="00547524" w:rsidP="00877405">
      <w:pPr>
        <w:rPr>
          <w:lang w:val="de-AT"/>
        </w:rPr>
      </w:pPr>
      <w:r w:rsidRPr="00DA1391">
        <w:rPr>
          <w:lang w:val="de-AT"/>
        </w:rPr>
        <w:t>Um das gegebene Bitmuster zu erzeugen benötigt man 2 Logik ICs.</w:t>
      </w:r>
    </w:p>
    <w:p w:rsidR="00547524" w:rsidRPr="00DA1391" w:rsidRDefault="00547524" w:rsidP="00877405">
      <w:pPr>
        <w:rPr>
          <w:lang w:val="de-AT"/>
        </w:rPr>
      </w:pPr>
      <w:r w:rsidRPr="00DA1391">
        <w:rPr>
          <w:lang w:val="de-AT"/>
        </w:rPr>
        <w:t>Einmal den HEF 4070BP, dieser hat 4 NAND Gatter integriert.</w:t>
      </w:r>
    </w:p>
    <w:p w:rsidR="00547524" w:rsidRPr="00DA1391" w:rsidRDefault="00547524" w:rsidP="00877405">
      <w:pPr>
        <w:rPr>
          <w:lang w:val="de-AT"/>
        </w:rPr>
      </w:pPr>
      <w:proofErr w:type="spellStart"/>
      <w:r w:rsidRPr="00DA1391">
        <w:rPr>
          <w:lang w:val="de-AT"/>
        </w:rPr>
        <w:t>Weiters</w:t>
      </w:r>
      <w:proofErr w:type="spellEnd"/>
      <w:r w:rsidRPr="00DA1391">
        <w:rPr>
          <w:lang w:val="de-AT"/>
        </w:rPr>
        <w:t xml:space="preserve"> wird der HEF 4027BP benötigt, dieser hat 2 </w:t>
      </w:r>
      <w:proofErr w:type="gramStart"/>
      <w:r w:rsidRPr="00DA1391">
        <w:rPr>
          <w:lang w:val="de-AT"/>
        </w:rPr>
        <w:t>JK-Flip-Flop</w:t>
      </w:r>
      <w:proofErr w:type="gramEnd"/>
      <w:r w:rsidRPr="00DA1391">
        <w:rPr>
          <w:lang w:val="de-AT"/>
        </w:rPr>
        <w:t xml:space="preserve"> integriert. Um das gegebene Bitmuster zu erhalten musste  beim HEF 4027BP die Invertierten Ausgänge verwenden.</w:t>
      </w:r>
    </w:p>
    <w:p w:rsidR="00DC0914" w:rsidRPr="00DA1391" w:rsidRDefault="0029738A" w:rsidP="00C73241">
      <w:pPr>
        <w:pStyle w:val="berschrift1"/>
        <w:rPr>
          <w:lang w:val="de-AT"/>
        </w:rPr>
      </w:pPr>
      <w:bookmarkStart w:id="9" w:name="_Toc411413864"/>
      <w:r w:rsidRPr="00DA1391">
        <w:rPr>
          <w:lang w:val="de-AT"/>
        </w:rPr>
        <w:t>Verwendete ICs</w:t>
      </w:r>
      <w:bookmarkEnd w:id="9"/>
    </w:p>
    <w:p w:rsidR="00DC0914" w:rsidRPr="00DA1391" w:rsidRDefault="00DC0914" w:rsidP="00C73241">
      <w:pPr>
        <w:pStyle w:val="berschrift2"/>
        <w:rPr>
          <w:lang w:val="de-AT"/>
        </w:rPr>
      </w:pPr>
      <w:bookmarkStart w:id="10" w:name="_Toc411413865"/>
      <w:r w:rsidRPr="00DA1391">
        <w:rPr>
          <w:lang w:val="de-AT"/>
        </w:rPr>
        <w:t>HEF</w:t>
      </w:r>
      <w:r w:rsidRPr="00DA1391">
        <w:rPr>
          <w:b/>
          <w:lang w:val="de-AT"/>
        </w:rPr>
        <w:t>4027</w:t>
      </w:r>
      <w:r w:rsidRPr="00DA1391">
        <w:rPr>
          <w:lang w:val="de-AT"/>
        </w:rPr>
        <w:t>BP</w:t>
      </w:r>
      <w:r w:rsidR="0029738A" w:rsidRPr="00DA1391">
        <w:rPr>
          <w:lang w:val="de-AT"/>
        </w:rPr>
        <w:t xml:space="preserve"> (JK-Flip Flop)</w:t>
      </w:r>
      <w:bookmarkEnd w:id="10"/>
    </w:p>
    <w:p w:rsidR="00DC0914" w:rsidRPr="00DA1391" w:rsidRDefault="00DC0914" w:rsidP="00E543E3">
      <w:pPr>
        <w:rPr>
          <w:lang w:val="de-AT"/>
        </w:rPr>
      </w:pPr>
      <w:r w:rsidRPr="00DA1391">
        <w:rPr>
          <w:lang w:val="de-AT"/>
        </w:rPr>
        <w:t xml:space="preserve">Spannungsversorgung: 3V-15V (in </w:t>
      </w:r>
      <w:r w:rsidR="00E543E3" w:rsidRPr="00DA1391">
        <w:rPr>
          <w:lang w:val="de-AT"/>
        </w:rPr>
        <w:t>diesem</w:t>
      </w:r>
      <w:r w:rsidRPr="00DA1391">
        <w:rPr>
          <w:lang w:val="de-AT"/>
        </w:rPr>
        <w:t xml:space="preserve"> Fall: </w:t>
      </w:r>
      <w:r w:rsidR="00877405" w:rsidRPr="00DA1391">
        <w:rPr>
          <w:lang w:val="de-AT"/>
        </w:rPr>
        <w:t>10</w:t>
      </w:r>
      <w:r w:rsidR="00E543E3" w:rsidRPr="00DA1391">
        <w:rPr>
          <w:lang w:val="de-AT"/>
        </w:rPr>
        <w:t xml:space="preserve"> </w:t>
      </w:r>
      <w:r w:rsidR="0029738A" w:rsidRPr="00DA1391">
        <w:rPr>
          <w:lang w:val="de-AT"/>
        </w:rPr>
        <w:t>V)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4352"/>
      </w:tblGrid>
      <w:tr w:rsidR="00877405" w:rsidRPr="00DA1391" w:rsidTr="00877405">
        <w:trPr>
          <w:trHeight w:val="78"/>
        </w:trPr>
        <w:tc>
          <w:tcPr>
            <w:tcW w:w="4776" w:type="dxa"/>
          </w:tcPr>
          <w:p w:rsidR="00877405" w:rsidRPr="00DA1391" w:rsidRDefault="00877405" w:rsidP="00C73241">
            <w:pPr>
              <w:pStyle w:val="berschrift3"/>
              <w:outlineLvl w:val="2"/>
              <w:rPr>
                <w:lang w:val="de-AT"/>
              </w:rPr>
            </w:pPr>
            <w:bookmarkStart w:id="11" w:name="_Toc411413866"/>
            <w:proofErr w:type="spellStart"/>
            <w:r w:rsidRPr="00DA1391">
              <w:rPr>
                <w:lang w:val="de-AT"/>
              </w:rPr>
              <w:t>Pinbelegung</w:t>
            </w:r>
            <w:bookmarkEnd w:id="11"/>
            <w:proofErr w:type="spellEnd"/>
          </w:p>
        </w:tc>
        <w:tc>
          <w:tcPr>
            <w:tcW w:w="4352" w:type="dxa"/>
          </w:tcPr>
          <w:p w:rsidR="00877405" w:rsidRPr="00DA1391" w:rsidRDefault="00877405" w:rsidP="00C73241">
            <w:pPr>
              <w:pStyle w:val="berschrift3"/>
              <w:outlineLvl w:val="2"/>
              <w:rPr>
                <w:lang w:val="de-AT"/>
              </w:rPr>
            </w:pPr>
            <w:bookmarkStart w:id="12" w:name="_Toc411413867"/>
            <w:r w:rsidRPr="00DA1391">
              <w:rPr>
                <w:lang w:val="de-AT"/>
              </w:rPr>
              <w:t>Funktionsbild</w:t>
            </w:r>
            <w:bookmarkEnd w:id="12"/>
          </w:p>
        </w:tc>
      </w:tr>
      <w:tr w:rsidR="00877405" w:rsidRPr="00314730" w:rsidTr="00D34BA4">
        <w:trPr>
          <w:trHeight w:val="2336"/>
        </w:trPr>
        <w:tc>
          <w:tcPr>
            <w:tcW w:w="4776" w:type="dxa"/>
            <w:vAlign w:val="center"/>
          </w:tcPr>
          <w:p w:rsidR="00314730" w:rsidRPr="00314730" w:rsidRDefault="00C92FE2" w:rsidP="00D34BA4">
            <w:pPr>
              <w:keepNext/>
              <w:jc w:val="center"/>
              <w:rPr>
                <w:lang w:val="de-AT"/>
              </w:rPr>
            </w:pPr>
            <w:r w:rsidRPr="00DA1391">
              <w:rPr>
                <w:noProof/>
                <w:lang w:val="de-AT" w:eastAsia="de-AT"/>
              </w:rPr>
              <w:drawing>
                <wp:inline distT="0" distB="0" distL="0" distR="0" wp14:anchorId="17248223" wp14:editId="6EA147FD">
                  <wp:extent cx="1077359" cy="1440000"/>
                  <wp:effectExtent l="0" t="0" r="8890" b="825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35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vAlign w:val="center"/>
          </w:tcPr>
          <w:p w:rsidR="00877405" w:rsidRPr="00DA1391" w:rsidRDefault="00C92FE2" w:rsidP="00877405">
            <w:pPr>
              <w:jc w:val="center"/>
              <w:rPr>
                <w:lang w:val="de-AT"/>
              </w:rPr>
            </w:pPr>
            <w:r w:rsidRPr="00DA1391">
              <w:rPr>
                <w:noProof/>
                <w:lang w:val="de-AT" w:eastAsia="de-AT"/>
              </w:rPr>
              <w:drawing>
                <wp:inline distT="0" distB="0" distL="0" distR="0" wp14:anchorId="21947CA9" wp14:editId="587F2C58">
                  <wp:extent cx="686877" cy="1440000"/>
                  <wp:effectExtent l="0" t="0" r="0" b="825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87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405" w:rsidRPr="00DA1391" w:rsidRDefault="00877405" w:rsidP="00C73241">
      <w:pPr>
        <w:pStyle w:val="berschrift3"/>
        <w:rPr>
          <w:lang w:val="de-AT"/>
        </w:rPr>
      </w:pPr>
      <w:bookmarkStart w:id="13" w:name="_Toc411413868"/>
      <w:r w:rsidRPr="00DA1391">
        <w:rPr>
          <w:lang w:val="de-AT"/>
        </w:rPr>
        <w:t>Wahrheitstabelle</w:t>
      </w:r>
      <w:bookmarkEnd w:id="13"/>
    </w:p>
    <w:tbl>
      <w:tblPr>
        <w:tblStyle w:val="Gitternetztabelle4Akzent11"/>
        <w:tblW w:w="0" w:type="auto"/>
        <w:jc w:val="center"/>
        <w:tblLook w:val="04A0" w:firstRow="1" w:lastRow="0" w:firstColumn="1" w:lastColumn="0" w:noHBand="0" w:noVBand="1"/>
      </w:tblPr>
      <w:tblGrid>
        <w:gridCol w:w="649"/>
        <w:gridCol w:w="385"/>
        <w:gridCol w:w="328"/>
        <w:gridCol w:w="378"/>
        <w:gridCol w:w="378"/>
        <w:gridCol w:w="1981"/>
      </w:tblGrid>
      <w:tr w:rsidR="00C92FE2" w:rsidRPr="00314730" w:rsidTr="00C9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2FE2" w:rsidRPr="00DA1391" w:rsidRDefault="00C92FE2" w:rsidP="00C92FE2">
            <w:pPr>
              <w:rPr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de-AT"/>
                  </w:rPr>
                  <m:t>C</m:t>
                </m:r>
              </m:oMath>
            </m:oMathPara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de-AT"/>
                  </w:rPr>
                  <m:t>K</m:t>
                </m:r>
              </m:oMath>
            </m:oMathPara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de-AT"/>
                  </w:rPr>
                  <m:t>J</m:t>
                </m:r>
              </m:oMath>
            </m:oMathPara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de-AT"/>
                  </w:rPr>
                  <m:t>Q</m:t>
                </m:r>
              </m:oMath>
            </m:oMathPara>
          </w:p>
        </w:tc>
        <w:tc>
          <w:tcPr>
            <w:tcW w:w="0" w:type="auto"/>
            <w:hideMark/>
          </w:tcPr>
          <w:p w:rsidR="00C92FE2" w:rsidRPr="00DA1391" w:rsidRDefault="00E1158F" w:rsidP="00C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de-AT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de-AT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Funktion</w:t>
            </w:r>
          </w:p>
        </w:tc>
      </w:tr>
      <w:tr w:rsidR="00C92FE2" w:rsidRPr="00314730" w:rsidTr="00C9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2FE2" w:rsidRPr="00DA1391" w:rsidRDefault="00C92FE2" w:rsidP="00C92FE2">
            <w:pPr>
              <w:rPr>
                <w:lang w:val="de-AT"/>
              </w:rPr>
            </w:pPr>
            <w:r w:rsidRPr="00DA1391">
              <w:rPr>
                <w:lang w:val="de-AT"/>
              </w:rPr>
              <w:t>0 &gt; 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n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n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Speichern</w:t>
            </w:r>
          </w:p>
        </w:tc>
      </w:tr>
      <w:tr w:rsidR="00C92FE2" w:rsidRPr="00314730" w:rsidTr="00C92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2FE2" w:rsidRPr="00DA1391" w:rsidRDefault="00C92FE2" w:rsidP="00C92FE2">
            <w:pPr>
              <w:rPr>
                <w:lang w:val="de-AT"/>
              </w:rPr>
            </w:pPr>
            <w:r w:rsidRPr="00DA1391">
              <w:rPr>
                <w:lang w:val="de-AT"/>
              </w:rPr>
              <w:t>0 &gt; 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Setzen</w:t>
            </w:r>
          </w:p>
        </w:tc>
      </w:tr>
      <w:tr w:rsidR="00C92FE2" w:rsidRPr="00314730" w:rsidTr="00C9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2FE2" w:rsidRPr="00DA1391" w:rsidRDefault="00C92FE2" w:rsidP="00C92FE2">
            <w:pPr>
              <w:rPr>
                <w:lang w:val="de-AT"/>
              </w:rPr>
            </w:pPr>
            <w:r w:rsidRPr="00DA1391">
              <w:rPr>
                <w:lang w:val="de-AT"/>
              </w:rPr>
              <w:t>0 &gt; 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Rücksetzen</w:t>
            </w:r>
          </w:p>
        </w:tc>
      </w:tr>
      <w:tr w:rsidR="00C92FE2" w:rsidRPr="00DA1391" w:rsidTr="00C92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92FE2" w:rsidRPr="00DA1391" w:rsidRDefault="00C92FE2" w:rsidP="00C92FE2">
            <w:pPr>
              <w:rPr>
                <w:lang w:val="de-AT"/>
              </w:rPr>
            </w:pPr>
            <w:r w:rsidRPr="00DA1391">
              <w:rPr>
                <w:lang w:val="de-AT"/>
              </w:rPr>
              <w:t>0 &gt; 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X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X</w:t>
            </w:r>
          </w:p>
        </w:tc>
        <w:tc>
          <w:tcPr>
            <w:tcW w:w="0" w:type="auto"/>
            <w:hideMark/>
          </w:tcPr>
          <w:p w:rsidR="00C92FE2" w:rsidRPr="00DA1391" w:rsidRDefault="00C92FE2" w:rsidP="00C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Wechseln (</w:t>
            </w:r>
            <w:proofErr w:type="spellStart"/>
            <w:r w:rsidRPr="00DA1391">
              <w:rPr>
                <w:lang w:val="de-AT"/>
              </w:rPr>
              <w:t>Toggeln</w:t>
            </w:r>
            <w:proofErr w:type="spellEnd"/>
            <w:r w:rsidRPr="00DA1391">
              <w:rPr>
                <w:lang w:val="de-AT"/>
              </w:rPr>
              <w:t>)</w:t>
            </w:r>
          </w:p>
        </w:tc>
      </w:tr>
    </w:tbl>
    <w:p w:rsidR="00C92FE2" w:rsidRPr="00DA1391" w:rsidRDefault="00C92FE2" w:rsidP="00C92FE2">
      <w:pPr>
        <w:rPr>
          <w:lang w:val="de-AT"/>
        </w:rPr>
      </w:pPr>
    </w:p>
    <w:p w:rsidR="00877405" w:rsidRPr="00DA1391" w:rsidRDefault="00877405" w:rsidP="00C92FE2">
      <w:pPr>
        <w:rPr>
          <w:lang w:val="de-AT"/>
        </w:rPr>
      </w:pPr>
      <w:r w:rsidRPr="00DA1391">
        <w:rPr>
          <w:lang w:val="de-AT"/>
        </w:rPr>
        <w:br w:type="page"/>
      </w:r>
    </w:p>
    <w:p w:rsidR="0029738A" w:rsidRPr="00DA1391" w:rsidRDefault="0029738A" w:rsidP="00C73241">
      <w:pPr>
        <w:pStyle w:val="berschrift2"/>
        <w:rPr>
          <w:lang w:val="de-AT"/>
        </w:rPr>
      </w:pPr>
      <w:bookmarkStart w:id="14" w:name="_Toc411413869"/>
      <w:r w:rsidRPr="00DA1391">
        <w:rPr>
          <w:lang w:val="de-AT"/>
        </w:rPr>
        <w:lastRenderedPageBreak/>
        <w:t>HCF</w:t>
      </w:r>
      <w:r w:rsidRPr="00DA1391">
        <w:rPr>
          <w:b/>
          <w:lang w:val="de-AT"/>
        </w:rPr>
        <w:t>4070</w:t>
      </w:r>
      <w:r w:rsidRPr="00DA1391">
        <w:rPr>
          <w:lang w:val="de-AT"/>
        </w:rPr>
        <w:t>BE (</w:t>
      </w:r>
      <w:r w:rsidR="00C73241" w:rsidRPr="00DA1391">
        <w:rPr>
          <w:lang w:val="de-AT"/>
        </w:rPr>
        <w:t>NOR</w:t>
      </w:r>
      <w:r w:rsidRPr="00DA1391">
        <w:rPr>
          <w:lang w:val="de-AT"/>
        </w:rPr>
        <w:t xml:space="preserve"> Gatter)</w:t>
      </w:r>
      <w:bookmarkEnd w:id="14"/>
    </w:p>
    <w:p w:rsidR="00DC0914" w:rsidRPr="00DA1391" w:rsidRDefault="00DC0914" w:rsidP="00E543E3">
      <w:pPr>
        <w:rPr>
          <w:lang w:val="de-AT"/>
        </w:rPr>
      </w:pPr>
      <w:r w:rsidRPr="00DA1391">
        <w:rPr>
          <w:lang w:val="de-AT"/>
        </w:rPr>
        <w:t xml:space="preserve">Spannungsversorgung: 3V-20V (in </w:t>
      </w:r>
      <w:r w:rsidR="00E543E3" w:rsidRPr="00DA1391">
        <w:rPr>
          <w:lang w:val="de-AT"/>
        </w:rPr>
        <w:t>diesem</w:t>
      </w:r>
      <w:r w:rsidRPr="00DA1391">
        <w:rPr>
          <w:lang w:val="de-AT"/>
        </w:rPr>
        <w:t xml:space="preserve"> Fall: </w:t>
      </w:r>
      <w:r w:rsidR="00877405" w:rsidRPr="00DA1391">
        <w:rPr>
          <w:lang w:val="de-AT"/>
        </w:rPr>
        <w:t xml:space="preserve">10 </w:t>
      </w:r>
      <w:r w:rsidR="0029738A" w:rsidRPr="00DA1391">
        <w:rPr>
          <w:lang w:val="de-AT"/>
        </w:rPr>
        <w:t>V)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547524" w:rsidRPr="00DA1391" w:rsidTr="00877405">
        <w:tc>
          <w:tcPr>
            <w:tcW w:w="4811" w:type="dxa"/>
          </w:tcPr>
          <w:p w:rsidR="00547524" w:rsidRPr="00DA1391" w:rsidRDefault="00547524" w:rsidP="00C73241">
            <w:pPr>
              <w:pStyle w:val="berschrift3"/>
              <w:outlineLvl w:val="2"/>
              <w:rPr>
                <w:lang w:val="de-AT"/>
              </w:rPr>
            </w:pPr>
            <w:bookmarkStart w:id="15" w:name="_Toc411413870"/>
            <w:proofErr w:type="spellStart"/>
            <w:r w:rsidRPr="00DA1391">
              <w:rPr>
                <w:lang w:val="de-AT"/>
              </w:rPr>
              <w:t>Pinbelegung</w:t>
            </w:r>
            <w:bookmarkEnd w:id="15"/>
            <w:proofErr w:type="spellEnd"/>
          </w:p>
        </w:tc>
        <w:tc>
          <w:tcPr>
            <w:tcW w:w="4811" w:type="dxa"/>
          </w:tcPr>
          <w:p w:rsidR="00547524" w:rsidRPr="00DA1391" w:rsidRDefault="00547524" w:rsidP="00C73241">
            <w:pPr>
              <w:pStyle w:val="berschrift3"/>
              <w:outlineLvl w:val="2"/>
              <w:rPr>
                <w:lang w:val="de-AT"/>
              </w:rPr>
            </w:pPr>
            <w:bookmarkStart w:id="16" w:name="_Toc411413871"/>
            <w:r w:rsidRPr="00DA1391">
              <w:rPr>
                <w:lang w:val="de-AT"/>
              </w:rPr>
              <w:t>Funktionsbild</w:t>
            </w:r>
            <w:bookmarkEnd w:id="16"/>
          </w:p>
        </w:tc>
      </w:tr>
      <w:tr w:rsidR="00C73241" w:rsidRPr="00DA1391" w:rsidTr="00877405">
        <w:tc>
          <w:tcPr>
            <w:tcW w:w="4811" w:type="dxa"/>
            <w:vAlign w:val="center"/>
          </w:tcPr>
          <w:p w:rsidR="00547524" w:rsidRPr="00DA1391" w:rsidRDefault="00C73241" w:rsidP="00877405">
            <w:pPr>
              <w:jc w:val="center"/>
              <w:rPr>
                <w:lang w:val="de-AT"/>
              </w:rPr>
            </w:pPr>
            <w:r w:rsidRPr="00DA1391">
              <w:rPr>
                <w:noProof/>
                <w:lang w:val="de-AT" w:eastAsia="de-AT"/>
              </w:rPr>
              <w:drawing>
                <wp:inline distT="0" distB="0" distL="0" distR="0" wp14:anchorId="6C1CA5E6" wp14:editId="5D3E9DA1">
                  <wp:extent cx="1751937" cy="1440000"/>
                  <wp:effectExtent l="0" t="0" r="1270" b="825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3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  <w:vAlign w:val="center"/>
          </w:tcPr>
          <w:p w:rsidR="00547524" w:rsidRPr="00DA1391" w:rsidRDefault="00877405" w:rsidP="00877405">
            <w:pPr>
              <w:jc w:val="center"/>
              <w:rPr>
                <w:lang w:val="de-AT"/>
              </w:rPr>
            </w:pPr>
            <w:r w:rsidRPr="00DA1391">
              <w:rPr>
                <w:noProof/>
                <w:lang w:val="de-AT" w:eastAsia="de-AT"/>
              </w:rPr>
              <w:drawing>
                <wp:inline distT="0" distB="0" distL="0" distR="0">
                  <wp:extent cx="1113045" cy="1440000"/>
                  <wp:effectExtent l="0" t="0" r="0" b="8255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04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914" w:rsidRPr="00DA1391" w:rsidRDefault="00DC0914" w:rsidP="00547524">
      <w:pPr>
        <w:rPr>
          <w:lang w:val="de-AT"/>
        </w:rPr>
      </w:pPr>
    </w:p>
    <w:p w:rsidR="00DC0914" w:rsidRPr="00DA1391" w:rsidRDefault="00C73241" w:rsidP="00C73241">
      <w:pPr>
        <w:pStyle w:val="berschrift3"/>
        <w:rPr>
          <w:lang w:val="de-AT"/>
        </w:rPr>
      </w:pPr>
      <w:bookmarkStart w:id="17" w:name="_Toc411413872"/>
      <w:r w:rsidRPr="00DA1391">
        <w:rPr>
          <w:lang w:val="de-AT"/>
        </w:rPr>
        <w:t>Wahrheitstabelle</w:t>
      </w:r>
      <w:bookmarkEnd w:id="17"/>
    </w:p>
    <w:tbl>
      <w:tblPr>
        <w:tblStyle w:val="Gitternetztabelle4Akzent11"/>
        <w:tblW w:w="1091" w:type="pct"/>
        <w:jc w:val="center"/>
        <w:tblLook w:val="04A0" w:firstRow="1" w:lastRow="0" w:firstColumn="1" w:lastColumn="0" w:noHBand="0" w:noVBand="1"/>
      </w:tblPr>
      <w:tblGrid>
        <w:gridCol w:w="350"/>
        <w:gridCol w:w="350"/>
        <w:gridCol w:w="1400"/>
      </w:tblGrid>
      <w:tr w:rsidR="005833A3" w:rsidRPr="00DA1391" w:rsidTr="00583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hideMark/>
          </w:tcPr>
          <w:p w:rsidR="005833A3" w:rsidRPr="00DA1391" w:rsidRDefault="005833A3" w:rsidP="005833A3">
            <w:pPr>
              <w:rPr>
                <w:lang w:val="de-AT"/>
              </w:rPr>
            </w:pPr>
            <w:r w:rsidRPr="00DA1391">
              <w:rPr>
                <w:lang w:val="de-AT"/>
              </w:rPr>
              <w:t>A</w:t>
            </w:r>
          </w:p>
        </w:tc>
        <w:tc>
          <w:tcPr>
            <w:tcW w:w="833" w:type="pct"/>
            <w:hideMark/>
          </w:tcPr>
          <w:p w:rsidR="005833A3" w:rsidRPr="00DA1391" w:rsidRDefault="005833A3" w:rsidP="00583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B</w:t>
            </w:r>
          </w:p>
        </w:tc>
        <w:tc>
          <w:tcPr>
            <w:tcW w:w="3333" w:type="pct"/>
            <w:hideMark/>
          </w:tcPr>
          <w:p w:rsidR="005833A3" w:rsidRPr="00DA1391" w:rsidRDefault="005833A3" w:rsidP="00583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Y = A </w:t>
            </w:r>
            <w:r w:rsidRPr="00DA1391">
              <w:rPr>
                <w:rFonts w:ascii="Cambria Math" w:hAnsi="Cambria Math" w:cs="Cambria Math"/>
                <w:lang w:val="de-AT"/>
              </w:rPr>
              <w:t>∨</w:t>
            </w:r>
            <w:r w:rsidRPr="00DA1391">
              <w:rPr>
                <w:lang w:val="de-AT"/>
              </w:rPr>
              <w:t> B</w:t>
            </w:r>
          </w:p>
        </w:tc>
      </w:tr>
      <w:tr w:rsidR="005833A3" w:rsidRPr="00DA1391" w:rsidTr="00583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3A3" w:rsidRPr="00DA1391" w:rsidRDefault="005833A3" w:rsidP="005833A3">
            <w:pPr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5833A3" w:rsidRPr="00DA1391" w:rsidRDefault="005833A3" w:rsidP="00583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5833A3" w:rsidRPr="00DA1391" w:rsidRDefault="005833A3" w:rsidP="00583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</w:tr>
      <w:tr w:rsidR="005833A3" w:rsidRPr="00DA1391" w:rsidTr="005833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3A3" w:rsidRPr="00DA1391" w:rsidRDefault="005833A3" w:rsidP="005833A3">
            <w:pPr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5833A3" w:rsidRPr="00DA1391" w:rsidRDefault="005833A3" w:rsidP="0058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5833A3" w:rsidRPr="00DA1391" w:rsidRDefault="005833A3" w:rsidP="0058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</w:tr>
      <w:tr w:rsidR="005833A3" w:rsidRPr="00DA1391" w:rsidTr="00583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3A3" w:rsidRPr="00DA1391" w:rsidRDefault="005833A3" w:rsidP="005833A3">
            <w:pPr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5833A3" w:rsidRPr="00DA1391" w:rsidRDefault="005833A3" w:rsidP="00583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  <w:tc>
          <w:tcPr>
            <w:tcW w:w="0" w:type="auto"/>
            <w:hideMark/>
          </w:tcPr>
          <w:p w:rsidR="005833A3" w:rsidRPr="00DA1391" w:rsidRDefault="005833A3" w:rsidP="00583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</w:tr>
      <w:tr w:rsidR="005833A3" w:rsidRPr="00DA1391" w:rsidTr="005833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3A3" w:rsidRPr="00DA1391" w:rsidRDefault="005833A3" w:rsidP="005833A3">
            <w:pPr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5833A3" w:rsidRPr="00DA1391" w:rsidRDefault="005833A3" w:rsidP="0058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1</w:t>
            </w:r>
          </w:p>
        </w:tc>
        <w:tc>
          <w:tcPr>
            <w:tcW w:w="0" w:type="auto"/>
            <w:hideMark/>
          </w:tcPr>
          <w:p w:rsidR="005833A3" w:rsidRPr="00DA1391" w:rsidRDefault="005833A3" w:rsidP="0058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DA1391">
              <w:rPr>
                <w:lang w:val="de-AT"/>
              </w:rPr>
              <w:t>0</w:t>
            </w:r>
          </w:p>
        </w:tc>
      </w:tr>
    </w:tbl>
    <w:p w:rsidR="00DC0914" w:rsidRPr="00DA1391" w:rsidRDefault="005833A3" w:rsidP="005833A3">
      <w:pPr>
        <w:pStyle w:val="berschrift1"/>
        <w:rPr>
          <w:lang w:val="de-AT"/>
        </w:rPr>
      </w:pPr>
      <w:bookmarkStart w:id="18" w:name="_Toc411413873"/>
      <w:r w:rsidRPr="00DA1391">
        <w:rPr>
          <w:lang w:val="de-AT"/>
        </w:rPr>
        <w:t>Ansteuersignal</w:t>
      </w:r>
      <w:bookmarkEnd w:id="18"/>
    </w:p>
    <w:p w:rsidR="005833A3" w:rsidRPr="00DA1391" w:rsidRDefault="005833A3" w:rsidP="005833A3">
      <w:pPr>
        <w:rPr>
          <w:lang w:val="de-AT"/>
        </w:rPr>
      </w:pPr>
      <w:r w:rsidRPr="00DA1391">
        <w:rPr>
          <w:lang w:val="de-AT"/>
        </w:rPr>
        <w:t>Gegebenes Signal wurde erzeugt und anschließend über eine Treiberstufe damit der  Schrittmotor angesteuert.</w:t>
      </w:r>
    </w:p>
    <w:p w:rsidR="00DC0914" w:rsidRPr="00DA1391" w:rsidRDefault="005833A3" w:rsidP="005833A3">
      <w:pPr>
        <w:jc w:val="center"/>
        <w:rPr>
          <w:lang w:val="de-AT"/>
        </w:rPr>
      </w:pPr>
      <w:r w:rsidRPr="00DA1391">
        <w:rPr>
          <w:noProof/>
          <w:sz w:val="32"/>
          <w:szCs w:val="32"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709E18F3" wp14:editId="7C301D88">
                <wp:simplePos x="0" y="0"/>
                <wp:positionH relativeFrom="column">
                  <wp:posOffset>2404745</wp:posOffset>
                </wp:positionH>
                <wp:positionV relativeFrom="paragraph">
                  <wp:posOffset>624262</wp:posOffset>
                </wp:positionV>
                <wp:extent cx="498144" cy="1404620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14" w:rsidRPr="005833A3" w:rsidRDefault="00A62A14" w:rsidP="005833A3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de-AT"/>
                              </w:rPr>
                            </w:pPr>
                            <w:r w:rsidRPr="005833A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18F3" id="Textfeld 2" o:spid="_x0000_s1033" type="#_x0000_t202" style="position:absolute;left:0;text-align:left;margin-left:189.35pt;margin-top:49.15pt;width:39.2pt;height:110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" stroked="f">
                <v:textbox style="mso-fit-shape-to-text:t">
                  <w:txbxContent>
                    <w:p w:rsidR="00A62A14" w:rsidRPr="005833A3" w:rsidRDefault="00A62A14" w:rsidP="005833A3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de-AT"/>
                        </w:rPr>
                      </w:pPr>
                      <w:r w:rsidRPr="005833A3">
                        <w:rPr>
                          <w:rFonts w:ascii="Arial" w:hAnsi="Arial" w:cs="Arial"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DA1391">
        <w:rPr>
          <w:noProof/>
          <w:sz w:val="32"/>
          <w:szCs w:val="32"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C47B5A9" wp14:editId="0610C5ED">
                <wp:simplePos x="0" y="0"/>
                <wp:positionH relativeFrom="column">
                  <wp:posOffset>2404745</wp:posOffset>
                </wp:positionH>
                <wp:positionV relativeFrom="paragraph">
                  <wp:posOffset>3530922</wp:posOffset>
                </wp:positionV>
                <wp:extent cx="498144" cy="1404620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14" w:rsidRPr="005833A3" w:rsidRDefault="00A62A14" w:rsidP="005833A3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de-A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7B5A9" id="_x0000_s1034" type="#_x0000_t202" style="position:absolute;left:0;text-align:left;margin-left:189.35pt;margin-top:278.05pt;width:39.2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" stroked="f">
                <v:textbox style="mso-fit-shape-to-text:t">
                  <w:txbxContent>
                    <w:p w:rsidR="00A62A14" w:rsidRPr="005833A3" w:rsidRDefault="00A62A14" w:rsidP="005833A3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de-AT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L22</w:t>
                      </w:r>
                    </w:p>
                  </w:txbxContent>
                </v:textbox>
              </v:shape>
            </w:pict>
          </mc:Fallback>
        </mc:AlternateContent>
      </w:r>
      <w:r w:rsidRPr="00DA1391">
        <w:rPr>
          <w:noProof/>
          <w:sz w:val="32"/>
          <w:szCs w:val="32"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35432BB" wp14:editId="402B067A">
                <wp:simplePos x="0" y="0"/>
                <wp:positionH relativeFrom="column">
                  <wp:posOffset>2404745</wp:posOffset>
                </wp:positionH>
                <wp:positionV relativeFrom="paragraph">
                  <wp:posOffset>2630407</wp:posOffset>
                </wp:positionV>
                <wp:extent cx="498144" cy="1404620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14" w:rsidRPr="005833A3" w:rsidRDefault="00A62A14" w:rsidP="005833A3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de-AT"/>
                              </w:rPr>
                            </w:pPr>
                            <w:r w:rsidRPr="005833A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432BB" id="_x0000_s1035" type="#_x0000_t202" style="position:absolute;left:0;text-align:left;margin-left:189.35pt;margin-top:207.1pt;width:39.2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" stroked="f">
                <v:textbox style="mso-fit-shape-to-text:t">
                  <w:txbxContent>
                    <w:p w:rsidR="00A62A14" w:rsidRPr="005833A3" w:rsidRDefault="00A62A14" w:rsidP="005833A3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de-AT"/>
                        </w:rPr>
                      </w:pPr>
                      <w:r w:rsidRPr="005833A3">
                        <w:rPr>
                          <w:rFonts w:ascii="Arial" w:hAnsi="Arial" w:cs="Arial"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A1391">
        <w:rPr>
          <w:noProof/>
          <w:sz w:val="32"/>
          <w:szCs w:val="32"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2402774</wp:posOffset>
                </wp:positionH>
                <wp:positionV relativeFrom="paragraph">
                  <wp:posOffset>1483701</wp:posOffset>
                </wp:positionV>
                <wp:extent cx="498144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14" w:rsidRPr="005833A3" w:rsidRDefault="00A62A14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de-AT"/>
                              </w:rPr>
                            </w:pPr>
                            <w:r w:rsidRPr="005833A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89.2pt;margin-top:116.85pt;width:39.2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" stroked="f">
                <v:textbox style="mso-fit-shape-to-text:t">
                  <w:txbxContent>
                    <w:p w:rsidR="00A62A14" w:rsidRPr="005833A3" w:rsidRDefault="00A62A14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de-AT"/>
                        </w:rPr>
                      </w:pPr>
                      <w:r w:rsidRPr="005833A3">
                        <w:rPr>
                          <w:rFonts w:ascii="Arial" w:hAnsi="Arial" w:cs="Arial"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DC0914" w:rsidRPr="00DA1391">
        <w:rPr>
          <w:noProof/>
          <w:sz w:val="32"/>
          <w:szCs w:val="32"/>
          <w:lang w:val="de-AT" w:eastAsia="de-AT"/>
        </w:rPr>
        <w:drawing>
          <wp:inline distT="0" distB="0" distL="0" distR="0">
            <wp:extent cx="4751958" cy="4309607"/>
            <wp:effectExtent l="19050" t="19050" r="10795" b="15240"/>
            <wp:docPr id="34" name="Grafik 34" descr="unipolarer Schritt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unipolarer Schrittmot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56" cy="43118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33A3" w:rsidRPr="00DA1391" w:rsidRDefault="005833A3" w:rsidP="005833A3">
      <w:pPr>
        <w:rPr>
          <w:rFonts w:ascii="Arial" w:hAnsi="Arial" w:cs="Arial"/>
          <w:lang w:val="de-AT"/>
        </w:rPr>
      </w:pPr>
      <w:r w:rsidRPr="00DA1391">
        <w:rPr>
          <w:rFonts w:ascii="Arial" w:hAnsi="Arial" w:cs="Arial"/>
          <w:lang w:val="de-AT"/>
        </w:rPr>
        <w:br w:type="page"/>
      </w:r>
    </w:p>
    <w:p w:rsidR="00DC0914" w:rsidRPr="00DA1391" w:rsidRDefault="00DC0914" w:rsidP="005833A3">
      <w:pPr>
        <w:pStyle w:val="berschrift1"/>
        <w:rPr>
          <w:lang w:val="de-AT"/>
        </w:rPr>
      </w:pPr>
      <w:bookmarkStart w:id="19" w:name="_Toc411413874"/>
      <w:r w:rsidRPr="00DA1391">
        <w:rPr>
          <w:lang w:val="de-AT"/>
        </w:rPr>
        <w:lastRenderedPageBreak/>
        <w:t>Treiberstufe</w:t>
      </w:r>
      <w:bookmarkEnd w:id="19"/>
    </w:p>
    <w:p w:rsidR="00DC0914" w:rsidRPr="00DA1391" w:rsidRDefault="00DC0914" w:rsidP="00A62A14">
      <w:pPr>
        <w:pStyle w:val="berschrift2"/>
        <w:rPr>
          <w:rFonts w:ascii="Arial" w:hAnsi="Arial" w:cs="Arial"/>
          <w:lang w:val="de-AT"/>
        </w:rPr>
      </w:pPr>
      <w:bookmarkStart w:id="20" w:name="_Toc411413875"/>
      <w:r w:rsidRPr="00DA1391">
        <w:rPr>
          <w:lang w:val="de-AT"/>
        </w:rPr>
        <w:t>Scha</w:t>
      </w:r>
      <w:r w:rsidR="005833A3" w:rsidRPr="00DA1391">
        <w:rPr>
          <w:lang w:val="de-AT"/>
        </w:rPr>
        <w:t>ltung</w:t>
      </w:r>
      <w:bookmarkEnd w:id="20"/>
    </w:p>
    <w:p w:rsidR="00DC0914" w:rsidRPr="00DA1391" w:rsidRDefault="00DC0914" w:rsidP="00220092">
      <w:pPr>
        <w:rPr>
          <w:lang w:val="de-AT"/>
        </w:rPr>
      </w:pPr>
      <w:r w:rsidRPr="00DA1391">
        <w:rPr>
          <w:lang w:val="de-AT"/>
        </w:rPr>
        <w:t>Es wurde eine fertige Treiberstufe verwendet die einen ULN2003AN verbaut hat. Dieser IC verfügt über 7 Darlington-Transistoren, die sich perfekt zur Ansteuerung von Schrittmotoren eignen, da sie hohe Spannungen und Ströme vertragen.</w:t>
      </w:r>
      <w:r w:rsidR="007A15CD" w:rsidRPr="007A15CD">
        <w:rPr>
          <w:lang w:val="de-AT"/>
        </w:rPr>
        <w:t xml:space="preserve"> </w:t>
      </w:r>
      <w:r w:rsidR="007A15CD" w:rsidRPr="00DA1391">
        <w:rPr>
          <w:noProof/>
          <w:lang w:val="de-AT" w:eastAsia="de-AT"/>
        </w:rPr>
        <w:drawing>
          <wp:inline distT="0" distB="0" distL="0" distR="0" wp14:anchorId="3A18653E" wp14:editId="54F0DFA0">
            <wp:extent cx="6116320" cy="3629046"/>
            <wp:effectExtent l="19050" t="19050" r="17780" b="2857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Beschreibung: C:\Users\Jochen\Pictures\Treiberstuf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29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0914" w:rsidRPr="00DA1391" w:rsidRDefault="00DC0914" w:rsidP="00220092">
      <w:pPr>
        <w:rPr>
          <w:lang w:val="de-AT"/>
        </w:rPr>
      </w:pPr>
    </w:p>
    <w:p w:rsidR="00220092" w:rsidRPr="00DA1391" w:rsidRDefault="00DC0914" w:rsidP="00220092">
      <w:pPr>
        <w:rPr>
          <w:lang w:val="de-AT"/>
        </w:rPr>
      </w:pPr>
      <w:r w:rsidRPr="00DA1391">
        <w:rPr>
          <w:lang w:val="de-AT"/>
        </w:rPr>
        <w:t xml:space="preserve">Die Steuerleitungen von der Schaltung am Steckbrett benutzen </w:t>
      </w:r>
      <w:r w:rsidR="007A15CD">
        <w:rPr>
          <w:lang w:val="de-AT"/>
        </w:rPr>
        <w:t xml:space="preserve">nun </w:t>
      </w:r>
      <w:r w:rsidRPr="00DA1391">
        <w:rPr>
          <w:lang w:val="de-AT"/>
        </w:rPr>
        <w:t>4 Darlington-Transistoren, die den Schrittmotor mit dem entsprechend höheren Strom ansteuern.</w:t>
      </w:r>
    </w:p>
    <w:p w:rsidR="00220092" w:rsidRPr="00DA1391" w:rsidRDefault="00220092" w:rsidP="00220092">
      <w:pPr>
        <w:rPr>
          <w:lang w:val="de-AT"/>
        </w:rPr>
      </w:pPr>
      <w:r w:rsidRPr="00DA1391">
        <w:rPr>
          <w:lang w:val="de-AT"/>
        </w:rPr>
        <w:br w:type="page"/>
      </w:r>
    </w:p>
    <w:p w:rsidR="00DC0914" w:rsidRPr="00DA1391" w:rsidRDefault="00DC0914" w:rsidP="00220092">
      <w:pPr>
        <w:pStyle w:val="berschrift1"/>
        <w:rPr>
          <w:lang w:val="de-AT"/>
        </w:rPr>
      </w:pPr>
      <w:bookmarkStart w:id="21" w:name="_Toc411413876"/>
      <w:r w:rsidRPr="00DA1391">
        <w:rPr>
          <w:lang w:val="de-AT"/>
        </w:rPr>
        <w:lastRenderedPageBreak/>
        <w:t>Unterschied zwischen uni- und bipolaren Motoren</w:t>
      </w:r>
      <w:bookmarkEnd w:id="21"/>
    </w:p>
    <w:p w:rsidR="00220092" w:rsidRPr="00DA1391" w:rsidRDefault="00DC0914" w:rsidP="00220092">
      <w:pPr>
        <w:pStyle w:val="berschrift2"/>
        <w:rPr>
          <w:lang w:val="de-AT"/>
        </w:rPr>
      </w:pPr>
      <w:bookmarkStart w:id="22" w:name="_Toc411413877"/>
      <w:r w:rsidRPr="00DA1391">
        <w:rPr>
          <w:lang w:val="de-AT"/>
        </w:rPr>
        <w:t>Bipolar</w:t>
      </w:r>
      <w:bookmarkEnd w:id="22"/>
    </w:p>
    <w:p w:rsidR="00DC0914" w:rsidRPr="00DA1391" w:rsidRDefault="00220092" w:rsidP="00220092">
      <w:pPr>
        <w:rPr>
          <w:lang w:val="de-AT"/>
        </w:rPr>
      </w:pPr>
      <w:r w:rsidRPr="00DA1391">
        <w:rPr>
          <w:noProof/>
          <w:lang w:val="de-AT" w:eastAsia="de-AT"/>
        </w:rPr>
        <w:drawing>
          <wp:anchor distT="0" distB="0" distL="114300" distR="114300" simplePos="0" relativeHeight="251674112" behindDoc="0" locked="0" layoutInCell="1" allowOverlap="1" wp14:anchorId="023E8FB7" wp14:editId="351C0ED6">
            <wp:simplePos x="0" y="0"/>
            <wp:positionH relativeFrom="margin">
              <wp:posOffset>4151630</wp:posOffset>
            </wp:positionH>
            <wp:positionV relativeFrom="margin">
              <wp:posOffset>661035</wp:posOffset>
            </wp:positionV>
            <wp:extent cx="1957705" cy="1746885"/>
            <wp:effectExtent l="19050" t="19050" r="23495" b="24765"/>
            <wp:wrapSquare wrapText="bothSides"/>
            <wp:docPr id="33" name="Grafik 33" descr="Beschreibung: http://astrohome.info/Bilder/LXFocuser/bip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Beschreibung: http://astrohome.info/Bilder/LXFocuser/bipol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2" t="5780" r="19387" b="12710"/>
                    <a:stretch/>
                  </pic:blipFill>
                  <pic:spPr bwMode="auto">
                    <a:xfrm>
                      <a:off x="0" y="0"/>
                      <a:ext cx="1957705" cy="1746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914" w:rsidRPr="00DA1391">
        <w:rPr>
          <w:lang w:val="de-AT"/>
        </w:rPr>
        <w:t>Beim Bipolaren Motor  fließt der Strom in der Spule in beide Richtungen.</w:t>
      </w:r>
    </w:p>
    <w:p w:rsidR="00DC0914" w:rsidRPr="00DA1391" w:rsidRDefault="00DC0914" w:rsidP="00220092">
      <w:pPr>
        <w:rPr>
          <w:lang w:val="de-AT"/>
        </w:rPr>
      </w:pPr>
      <w:r w:rsidRPr="00DA1391">
        <w:rPr>
          <w:lang w:val="de-AT"/>
        </w:rPr>
        <w:t>Der Motor wird üblicherweise wie im folgenden Foto zu sehen ist angesteuert.</w:t>
      </w:r>
      <w:r w:rsidRPr="00DA1391">
        <w:rPr>
          <w:lang w:val="de-AT"/>
        </w:rPr>
        <w:br/>
        <w:t>Es wird keine besondere Schaltung benötigt.</w:t>
      </w:r>
    </w:p>
    <w:p w:rsidR="00DC0914" w:rsidRPr="00DA1391" w:rsidRDefault="00DC0914" w:rsidP="00220092">
      <w:pPr>
        <w:rPr>
          <w:lang w:val="de-AT"/>
        </w:rPr>
      </w:pPr>
    </w:p>
    <w:p w:rsidR="00220092" w:rsidRPr="00DA1391" w:rsidRDefault="00220092" w:rsidP="00220092">
      <w:pPr>
        <w:rPr>
          <w:lang w:val="de-AT"/>
        </w:rPr>
      </w:pPr>
    </w:p>
    <w:p w:rsidR="00DC0914" w:rsidRPr="00DA1391" w:rsidRDefault="00DC0914" w:rsidP="00220092">
      <w:pPr>
        <w:rPr>
          <w:lang w:val="de-AT"/>
        </w:rPr>
      </w:pPr>
      <w:r w:rsidRPr="00DA1391">
        <w:rPr>
          <w:rStyle w:val="Hervorhebung"/>
          <w:lang w:val="de-AT"/>
        </w:rPr>
        <w:t>Vorteile</w:t>
      </w:r>
      <w:r w:rsidRPr="00DA1391">
        <w:rPr>
          <w:lang w:val="de-AT"/>
        </w:rPr>
        <w:t>: Billiger in der Herstellung, weniger Gewicht</w:t>
      </w:r>
    </w:p>
    <w:p w:rsidR="00DC0914" w:rsidRDefault="00DC0914" w:rsidP="00220092">
      <w:pPr>
        <w:rPr>
          <w:lang w:val="de-AT"/>
        </w:rPr>
      </w:pPr>
      <w:r w:rsidRPr="00DA1391">
        <w:rPr>
          <w:rStyle w:val="Hervorhebung"/>
          <w:lang w:val="de-AT"/>
        </w:rPr>
        <w:t>Nachteile</w:t>
      </w:r>
      <w:r w:rsidR="00DA1391">
        <w:rPr>
          <w:lang w:val="de-AT"/>
        </w:rPr>
        <w:t>: Kompliziertere Ansteuerung</w:t>
      </w:r>
    </w:p>
    <w:p w:rsidR="00DA1391" w:rsidRDefault="00DA1391" w:rsidP="00220092">
      <w:pPr>
        <w:rPr>
          <w:lang w:val="de-AT"/>
        </w:rPr>
      </w:pPr>
    </w:p>
    <w:p w:rsidR="00DA1391" w:rsidRPr="00DA1391" w:rsidRDefault="00DA1391" w:rsidP="00220092">
      <w:pPr>
        <w:rPr>
          <w:lang w:val="de-AT"/>
        </w:rPr>
      </w:pPr>
    </w:p>
    <w:p w:rsidR="00DC0914" w:rsidRPr="00DA1391" w:rsidRDefault="00220092" w:rsidP="00DA1391">
      <w:pPr>
        <w:pStyle w:val="berschrift2"/>
        <w:spacing w:before="0"/>
        <w:rPr>
          <w:lang w:val="de-AT"/>
        </w:rPr>
      </w:pPr>
      <w:bookmarkStart w:id="23" w:name="_Toc411413878"/>
      <w:r w:rsidRPr="00DA1391">
        <w:rPr>
          <w:lang w:val="de-AT"/>
        </w:rPr>
        <w:t>Unipolar</w:t>
      </w:r>
      <w:bookmarkEnd w:id="23"/>
    </w:p>
    <w:p w:rsidR="00220092" w:rsidRPr="00DA1391" w:rsidRDefault="00DA1391" w:rsidP="00220092">
      <w:pPr>
        <w:rPr>
          <w:lang w:val="de-AT"/>
        </w:rPr>
      </w:pPr>
      <w:r w:rsidRPr="00DA1391">
        <w:rPr>
          <w:noProof/>
          <w:lang w:val="de-AT" w:eastAsia="de-AT"/>
        </w:rPr>
        <w:drawing>
          <wp:anchor distT="0" distB="0" distL="114300" distR="114300" simplePos="0" relativeHeight="251675136" behindDoc="0" locked="0" layoutInCell="1" allowOverlap="1" wp14:anchorId="279EB217" wp14:editId="0E22F633">
            <wp:simplePos x="0" y="0"/>
            <wp:positionH relativeFrom="margin">
              <wp:posOffset>4151630</wp:posOffset>
            </wp:positionH>
            <wp:positionV relativeFrom="margin">
              <wp:posOffset>2790294</wp:posOffset>
            </wp:positionV>
            <wp:extent cx="1957705" cy="1610360"/>
            <wp:effectExtent l="19050" t="19050" r="23495" b="27940"/>
            <wp:wrapSquare wrapText="bothSides"/>
            <wp:docPr id="32" name="Grafik 32" descr="Beschreibung: http://astrohome.info/Bilder/LXFocuser/unip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Beschreibung: http://astrohome.info/Bilder/LXFocuser/unipol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0" t="1853" r="13262"/>
                    <a:stretch/>
                  </pic:blipFill>
                  <pic:spPr bwMode="auto">
                    <a:xfrm>
                      <a:off x="0" y="0"/>
                      <a:ext cx="1957705" cy="1610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914" w:rsidRPr="00DA1391">
        <w:rPr>
          <w:lang w:val="de-AT"/>
        </w:rPr>
        <w:t>Beim Unipolaren Motor fließt der Strom immer nur in eine Richtung der Spulen.</w:t>
      </w:r>
      <w:r w:rsidR="00220092" w:rsidRPr="00DA1391">
        <w:rPr>
          <w:lang w:val="de-AT"/>
        </w:rPr>
        <w:t xml:space="preserve"> Der Motor wird ü</w:t>
      </w:r>
      <w:r w:rsidR="00DC0914" w:rsidRPr="00DA1391">
        <w:rPr>
          <w:lang w:val="de-AT"/>
        </w:rPr>
        <w:t>blicherweise wie i</w:t>
      </w:r>
      <w:r w:rsidR="00220092" w:rsidRPr="00DA1391">
        <w:rPr>
          <w:lang w:val="de-AT"/>
        </w:rPr>
        <w:t>n</w:t>
      </w:r>
      <w:r w:rsidR="00DC0914" w:rsidRPr="00DA1391">
        <w:rPr>
          <w:lang w:val="de-AT"/>
        </w:rPr>
        <w:t xml:space="preserve"> folgenden Foto zu sehen ist angesteuert.</w:t>
      </w:r>
      <w:r w:rsidR="00DC0914" w:rsidRPr="00DA1391">
        <w:rPr>
          <w:lang w:val="de-AT"/>
        </w:rPr>
        <w:br/>
        <w:t>Für die Ansteuerung wird eine H-Brücke benötigt.</w:t>
      </w:r>
    </w:p>
    <w:p w:rsidR="00220092" w:rsidRDefault="00220092" w:rsidP="00220092">
      <w:pPr>
        <w:rPr>
          <w:lang w:val="de-AT"/>
        </w:rPr>
      </w:pPr>
    </w:p>
    <w:p w:rsidR="00DA1391" w:rsidRPr="00DA1391" w:rsidRDefault="00DA1391" w:rsidP="00220092">
      <w:pPr>
        <w:rPr>
          <w:lang w:val="de-AT"/>
        </w:rPr>
      </w:pPr>
    </w:p>
    <w:p w:rsidR="00DC0914" w:rsidRPr="00DA1391" w:rsidRDefault="00DC0914" w:rsidP="00220092">
      <w:pPr>
        <w:rPr>
          <w:lang w:val="de-AT"/>
        </w:rPr>
      </w:pPr>
      <w:r w:rsidRPr="00DA1391">
        <w:rPr>
          <w:rStyle w:val="Hervorhebung"/>
          <w:lang w:val="de-AT"/>
        </w:rPr>
        <w:t>Vorteile</w:t>
      </w:r>
      <w:r w:rsidRPr="00DA1391">
        <w:rPr>
          <w:lang w:val="de-AT"/>
        </w:rPr>
        <w:t>: einfache Ansteuerung</w:t>
      </w:r>
      <w:r w:rsidRPr="00DA1391">
        <w:rPr>
          <w:lang w:val="de-AT"/>
        </w:rPr>
        <w:br/>
      </w:r>
      <w:r w:rsidRPr="00DA1391">
        <w:rPr>
          <w:rStyle w:val="Hervorhebung"/>
          <w:lang w:val="de-AT"/>
        </w:rPr>
        <w:t>Nachteile</w:t>
      </w:r>
      <w:r w:rsidRPr="00DA1391">
        <w:rPr>
          <w:lang w:val="de-AT"/>
        </w:rPr>
        <w:t>: Teurer in der Herstellung, mehr Gewicht</w:t>
      </w:r>
    </w:p>
    <w:p w:rsidR="00DA1391" w:rsidRDefault="00DA1391" w:rsidP="00220092">
      <w:pPr>
        <w:rPr>
          <w:lang w:val="de-AT"/>
        </w:rPr>
      </w:pPr>
    </w:p>
    <w:p w:rsidR="00DA1391" w:rsidRPr="00DA1391" w:rsidRDefault="00DA1391" w:rsidP="00220092">
      <w:pPr>
        <w:rPr>
          <w:lang w:val="de-AT"/>
        </w:rPr>
      </w:pPr>
    </w:p>
    <w:p w:rsidR="00DC0914" w:rsidRPr="00DA1391" w:rsidRDefault="00DC0914" w:rsidP="00DA1391">
      <w:pPr>
        <w:pStyle w:val="berschrift1"/>
        <w:spacing w:before="0"/>
        <w:rPr>
          <w:lang w:val="de-AT"/>
        </w:rPr>
      </w:pPr>
      <w:bookmarkStart w:id="24" w:name="_Toc411413879"/>
      <w:r w:rsidRPr="00DA1391">
        <w:rPr>
          <w:lang w:val="de-AT"/>
        </w:rPr>
        <w:t>Funktionsbeschreibung der Schaltung</w:t>
      </w:r>
      <w:bookmarkEnd w:id="24"/>
    </w:p>
    <w:p w:rsidR="00DC0914" w:rsidRPr="00DA1391" w:rsidRDefault="00DC0914" w:rsidP="00220092">
      <w:pPr>
        <w:rPr>
          <w:lang w:val="de-AT"/>
        </w:rPr>
      </w:pPr>
      <w:r w:rsidRPr="00DA1391">
        <w:rPr>
          <w:lang w:val="de-AT"/>
        </w:rPr>
        <w:t xml:space="preserve">Mithilfe der 4 ICs (4070B) wird das Bitmuster für den Schrittmotor erstellt. Mit </w:t>
      </w:r>
      <w:r w:rsidR="00DA1391">
        <w:rPr>
          <w:lang w:val="de-AT"/>
        </w:rPr>
        <w:t xml:space="preserve">dem Takt </w:t>
      </w:r>
      <w:r w:rsidRPr="00DA1391">
        <w:rPr>
          <w:lang w:val="de-AT"/>
        </w:rPr>
        <w:t>am JK-</w:t>
      </w:r>
      <w:proofErr w:type="spellStart"/>
      <w:r w:rsidRPr="00DA1391">
        <w:rPr>
          <w:lang w:val="de-AT"/>
        </w:rPr>
        <w:t>FlipFlop</w:t>
      </w:r>
      <w:proofErr w:type="spellEnd"/>
      <w:r w:rsidRPr="00DA1391">
        <w:rPr>
          <w:lang w:val="de-AT"/>
        </w:rPr>
        <w:t xml:space="preserve"> (4027B) kann eingestellt werden, wie schnell sich der Schrittmotor drehen soll. Wenn Jump und Kill auf LOW sind, werden die Bits einfach an die Ausgänge (</w:t>
      </w:r>
      <w:r w:rsidR="00DA1391">
        <w:rPr>
          <w:lang w:val="de-AT"/>
        </w:rPr>
        <w:t>L11, L21, L12, L22</w:t>
      </w:r>
      <w:r w:rsidRPr="00DA1391">
        <w:rPr>
          <w:lang w:val="de-AT"/>
        </w:rPr>
        <w:t xml:space="preserve">) durchgereicht. Sind Jump und Kill auf HIGH werden die Ausgänge invertiert. Die 4 Ausgänge werden anschließend an die Treiberstufe angeschlossen. </w:t>
      </w:r>
      <w:r w:rsidR="00DA1391">
        <w:rPr>
          <w:lang w:val="de-AT"/>
        </w:rPr>
        <w:t>Mit der „</w:t>
      </w:r>
      <w:proofErr w:type="spellStart"/>
      <w:r w:rsidR="00DA1391">
        <w:rPr>
          <w:lang w:val="de-AT"/>
        </w:rPr>
        <w:t>Richtung“s</w:t>
      </w:r>
      <w:proofErr w:type="spellEnd"/>
      <w:r w:rsidRPr="00DA1391">
        <w:rPr>
          <w:lang w:val="de-AT"/>
        </w:rPr>
        <w:t xml:space="preserve">-Leitung kann man die </w:t>
      </w:r>
      <w:r w:rsidR="00DA1391">
        <w:rPr>
          <w:lang w:val="de-AT"/>
        </w:rPr>
        <w:t>Drehri</w:t>
      </w:r>
      <w:r w:rsidRPr="00DA1391">
        <w:rPr>
          <w:lang w:val="de-AT"/>
        </w:rPr>
        <w:t>chtung des Schrittmotors ändern.</w:t>
      </w:r>
    </w:p>
    <w:p w:rsidR="00DC0914" w:rsidRPr="00DA1391" w:rsidRDefault="00DC0914" w:rsidP="00220092">
      <w:pPr>
        <w:rPr>
          <w:lang w:val="de-AT"/>
        </w:rPr>
      </w:pPr>
    </w:p>
    <w:p w:rsidR="00DC0914" w:rsidRPr="00DA1391" w:rsidRDefault="00DA1391" w:rsidP="00220092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1219730</wp:posOffset>
                </wp:positionV>
                <wp:extent cx="84125" cy="84125"/>
                <wp:effectExtent l="0" t="0" r="11430" b="1143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5" cy="84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8029B" id="Ellipse 20" o:spid="_x0000_s1026" style="position:absolute;margin-left:4.1pt;margin-top:96.05pt;width:6.6pt;height:6.6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" fillcolor="black [3213]" strokecolor="black [3213]"/>
            </w:pict>
          </mc:Fallback>
        </mc:AlternateContent>
      </w:r>
      <w:r w:rsidRPr="00DA1391">
        <w:rPr>
          <w:noProof/>
          <w:lang w:val="de-AT" w:eastAsia="de-AT"/>
        </w:rPr>
        <w:drawing>
          <wp:inline distT="0" distB="0" distL="0" distR="0" wp14:anchorId="190006ED" wp14:editId="3F940193">
            <wp:extent cx="6116320" cy="3165475"/>
            <wp:effectExtent l="19050" t="19050" r="17780" b="1587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6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0914" w:rsidRPr="00DA1391" w:rsidRDefault="00DC0914" w:rsidP="00220092">
      <w:pPr>
        <w:rPr>
          <w:lang w:val="de-AT"/>
        </w:rPr>
      </w:pPr>
    </w:p>
    <w:p w:rsidR="00DC0914" w:rsidRPr="00DA1391" w:rsidRDefault="00DA1391" w:rsidP="00DA1391">
      <w:pPr>
        <w:pStyle w:val="berschrift1"/>
        <w:rPr>
          <w:lang w:val="de-AT"/>
        </w:rPr>
      </w:pPr>
      <w:bookmarkStart w:id="25" w:name="_Toc411413880"/>
      <w:r>
        <w:rPr>
          <w:lang w:val="de-AT"/>
        </w:rPr>
        <w:lastRenderedPageBreak/>
        <w:t>Messergebnis</w:t>
      </w:r>
      <w:bookmarkEnd w:id="25"/>
    </w:p>
    <w:p w:rsidR="00DC0914" w:rsidRPr="00DA1391" w:rsidRDefault="00DC0914" w:rsidP="00220092">
      <w:pPr>
        <w:rPr>
          <w:lang w:val="de-AT"/>
        </w:rPr>
      </w:pPr>
      <w:r w:rsidRPr="00DA1391">
        <w:rPr>
          <w:lang w:val="de-AT"/>
        </w:rPr>
        <w:t xml:space="preserve">Signal 1 und 3 sind die gleichen Signale, jedoch ist Channel 3 invertiert. Dasselbe gilt für Signal 2 und 4. </w:t>
      </w:r>
    </w:p>
    <w:p w:rsidR="00DC0914" w:rsidRDefault="00DC0914" w:rsidP="00220092">
      <w:pPr>
        <w:rPr>
          <w:lang w:val="de-AT"/>
        </w:rPr>
      </w:pPr>
      <w:r w:rsidRPr="00DA1391">
        <w:rPr>
          <w:lang w:val="de-AT"/>
        </w:rPr>
        <w:t xml:space="preserve">Der Motor konnte </w:t>
      </w:r>
      <w:r w:rsidR="00DA1391">
        <w:rPr>
          <w:lang w:val="de-AT"/>
        </w:rPr>
        <w:t>so ca. bis 270Hz reibungslos betrieben werden.</w:t>
      </w:r>
    </w:p>
    <w:p w:rsidR="007A15CD" w:rsidRPr="00DA1391" w:rsidRDefault="007A15CD" w:rsidP="00220092">
      <w:pPr>
        <w:rPr>
          <w:lang w:val="de-AT"/>
        </w:rPr>
      </w:pPr>
    </w:p>
    <w:p w:rsidR="000B3D6C" w:rsidRPr="00DA1391" w:rsidRDefault="00DA1391" w:rsidP="000B3D6C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6120000" cy="4673806"/>
            <wp:effectExtent l="19050" t="19050" r="14605" b="1270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ope_6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72"/>
                    <a:stretch/>
                  </pic:blipFill>
                  <pic:spPr bwMode="auto">
                    <a:xfrm>
                      <a:off x="0" y="0"/>
                      <a:ext cx="6120000" cy="46738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6" w:name="_GoBack"/>
      <w:bookmarkEnd w:id="26"/>
    </w:p>
    <w:sectPr w:rsidR="000B3D6C" w:rsidRPr="00DA1391" w:rsidSect="00E04986">
      <w:pgSz w:w="11900" w:h="16840"/>
      <w:pgMar w:top="851" w:right="1134" w:bottom="851" w:left="1134" w:header="709" w:footer="6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58F" w:rsidRDefault="00E1158F" w:rsidP="00BD31EC">
      <w:r>
        <w:separator/>
      </w:r>
    </w:p>
    <w:p w:rsidR="00E1158F" w:rsidRDefault="00E1158F" w:rsidP="00BD31EC"/>
    <w:p w:rsidR="00E1158F" w:rsidRDefault="00E1158F" w:rsidP="00BD31EC"/>
    <w:p w:rsidR="00E1158F" w:rsidRDefault="00E1158F" w:rsidP="00BD31EC"/>
    <w:p w:rsidR="00E1158F" w:rsidRDefault="00E1158F" w:rsidP="00BD31EC"/>
    <w:p w:rsidR="00E1158F" w:rsidRDefault="00E1158F" w:rsidP="00BD31EC"/>
  </w:endnote>
  <w:endnote w:type="continuationSeparator" w:id="0">
    <w:p w:rsidR="00E1158F" w:rsidRDefault="00E1158F" w:rsidP="00BD31EC">
      <w:r>
        <w:continuationSeparator/>
      </w:r>
    </w:p>
    <w:p w:rsidR="00E1158F" w:rsidRDefault="00E1158F" w:rsidP="00BD31EC"/>
    <w:p w:rsidR="00E1158F" w:rsidRDefault="00E1158F" w:rsidP="00BD31EC"/>
    <w:p w:rsidR="00E1158F" w:rsidRDefault="00E1158F" w:rsidP="00BD31EC"/>
    <w:p w:rsidR="00E1158F" w:rsidRDefault="00E1158F" w:rsidP="00BD31EC"/>
    <w:p w:rsidR="00E1158F" w:rsidRDefault="00E1158F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MS PMincho"/>
    <w:charset w:val="8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A14" w:rsidRPr="001C7206" w:rsidRDefault="00A62A14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A14" w:rsidRPr="00F01A3B" w:rsidRDefault="00A62A14" w:rsidP="00CA2C74">
    <w:pPr>
      <w:pStyle w:val="Fuzeile"/>
      <w:pBdr>
        <w:top w:val="single" w:sz="8" w:space="1" w:color="auto"/>
      </w:pBdr>
    </w:pPr>
    <w:r>
      <w:t>11. Feb. 2015</w:t>
    </w:r>
    <w:r w:rsidRPr="00F01A3B">
      <w:ptab w:relativeTo="margin" w:alignment="center" w:leader="none"/>
    </w:r>
    <w:r w:rsidRPr="00F01A3B">
      <w:t>Hofstätter</w:t>
    </w:r>
    <w:r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lang w:val="de-AT"/>
          </w:rPr>
          <w:t>Schrittmotor</w:t>
        </w:r>
      </w:sdtContent>
    </w:sdt>
    <w:r w:rsidRPr="00F01A3B">
      <w:t xml:space="preserve"> | </w:t>
    </w:r>
    <w:r w:rsidRPr="00F01A3B">
      <w:fldChar w:fldCharType="begin"/>
    </w:r>
    <w:r w:rsidRPr="00F01A3B">
      <w:instrText xml:space="preserve"> PAGE </w:instrText>
    </w:r>
    <w:r w:rsidRPr="00F01A3B">
      <w:fldChar w:fldCharType="separate"/>
    </w:r>
    <w:r w:rsidR="00AC291B">
      <w:rPr>
        <w:noProof/>
      </w:rPr>
      <w:t>8</w:t>
    </w:r>
    <w:r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58F" w:rsidRDefault="00E1158F" w:rsidP="00BD31EC">
      <w:r>
        <w:separator/>
      </w:r>
    </w:p>
    <w:p w:rsidR="00E1158F" w:rsidRDefault="00E1158F" w:rsidP="00BD31EC"/>
    <w:p w:rsidR="00E1158F" w:rsidRDefault="00E1158F" w:rsidP="00BD31EC"/>
    <w:p w:rsidR="00E1158F" w:rsidRDefault="00E1158F" w:rsidP="00BD31EC"/>
    <w:p w:rsidR="00E1158F" w:rsidRDefault="00E1158F" w:rsidP="00BD31EC"/>
    <w:p w:rsidR="00E1158F" w:rsidRDefault="00E1158F" w:rsidP="00BD31EC"/>
  </w:footnote>
  <w:footnote w:type="continuationSeparator" w:id="0">
    <w:p w:rsidR="00E1158F" w:rsidRDefault="00E1158F" w:rsidP="00BD31EC">
      <w:r>
        <w:continuationSeparator/>
      </w:r>
    </w:p>
    <w:p w:rsidR="00E1158F" w:rsidRDefault="00E1158F" w:rsidP="00BD31EC"/>
    <w:p w:rsidR="00E1158F" w:rsidRDefault="00E1158F" w:rsidP="00BD31EC"/>
    <w:p w:rsidR="00E1158F" w:rsidRDefault="00E1158F" w:rsidP="00BD31EC"/>
    <w:p w:rsidR="00E1158F" w:rsidRDefault="00E1158F" w:rsidP="00BD31EC"/>
    <w:p w:rsidR="00E1158F" w:rsidRDefault="00E1158F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A14" w:rsidRDefault="00A62A14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974E8"/>
    <w:multiLevelType w:val="hybridMultilevel"/>
    <w:tmpl w:val="815875EC"/>
    <w:lvl w:ilvl="0" w:tplc="3AE0F6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71B3A"/>
    <w:multiLevelType w:val="hybridMultilevel"/>
    <w:tmpl w:val="8D22BD4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06B65"/>
    <w:multiLevelType w:val="hybridMultilevel"/>
    <w:tmpl w:val="BE02D748"/>
    <w:lvl w:ilvl="0" w:tplc="0C07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9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C3509"/>
    <w:multiLevelType w:val="hybridMultilevel"/>
    <w:tmpl w:val="9D507A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A707C"/>
    <w:multiLevelType w:val="hybridMultilevel"/>
    <w:tmpl w:val="C6C643B0"/>
    <w:lvl w:ilvl="0" w:tplc="0C07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>
    <w:nsid w:val="2F907430"/>
    <w:multiLevelType w:val="hybridMultilevel"/>
    <w:tmpl w:val="47E69D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E65BB"/>
    <w:multiLevelType w:val="hybridMultilevel"/>
    <w:tmpl w:val="EA542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93E5E"/>
    <w:multiLevelType w:val="hybridMultilevel"/>
    <w:tmpl w:val="98742E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A4ED8"/>
    <w:multiLevelType w:val="hybridMultilevel"/>
    <w:tmpl w:val="DD663A0C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A2B5C"/>
    <w:multiLevelType w:val="hybridMultilevel"/>
    <w:tmpl w:val="2B0A61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C6471F"/>
    <w:multiLevelType w:val="hybridMultilevel"/>
    <w:tmpl w:val="8934FF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0E7B08"/>
    <w:multiLevelType w:val="multilevel"/>
    <w:tmpl w:val="58CC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902A06"/>
    <w:multiLevelType w:val="hybridMultilevel"/>
    <w:tmpl w:val="CFE4D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>
    <w:nsid w:val="59182FAA"/>
    <w:multiLevelType w:val="hybridMultilevel"/>
    <w:tmpl w:val="B06C9E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>
    <w:nsid w:val="615C60E7"/>
    <w:multiLevelType w:val="hybridMultilevel"/>
    <w:tmpl w:val="A18CF23E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64F012DD"/>
    <w:multiLevelType w:val="hybridMultilevel"/>
    <w:tmpl w:val="BD1087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0616EB"/>
    <w:multiLevelType w:val="multilevel"/>
    <w:tmpl w:val="40404B9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>
    <w:nsid w:val="6F932879"/>
    <w:multiLevelType w:val="hybridMultilevel"/>
    <w:tmpl w:val="C60C4014"/>
    <w:lvl w:ilvl="0" w:tplc="0C07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2">
    <w:nsid w:val="6FE62709"/>
    <w:multiLevelType w:val="hybridMultilevel"/>
    <w:tmpl w:val="8B68BB3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0605DA9"/>
    <w:multiLevelType w:val="hybridMultilevel"/>
    <w:tmpl w:val="AC3E61E6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>
    <w:nsid w:val="754C389C"/>
    <w:multiLevelType w:val="hybridMultilevel"/>
    <w:tmpl w:val="DC30DB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0F51DA"/>
    <w:multiLevelType w:val="hybridMultilevel"/>
    <w:tmpl w:val="B706D4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5"/>
  </w:num>
  <w:num w:numId="3">
    <w:abstractNumId w:val="37"/>
  </w:num>
  <w:num w:numId="4">
    <w:abstractNumId w:val="29"/>
  </w:num>
  <w:num w:numId="5">
    <w:abstractNumId w:val="0"/>
  </w:num>
  <w:num w:numId="6">
    <w:abstractNumId w:val="30"/>
  </w:num>
  <w:num w:numId="7">
    <w:abstractNumId w:val="7"/>
  </w:num>
  <w:num w:numId="8">
    <w:abstractNumId w:val="19"/>
  </w:num>
  <w:num w:numId="9">
    <w:abstractNumId w:val="22"/>
  </w:num>
  <w:num w:numId="10">
    <w:abstractNumId w:val="26"/>
  </w:num>
  <w:num w:numId="11">
    <w:abstractNumId w:val="9"/>
  </w:num>
  <w:num w:numId="12">
    <w:abstractNumId w:val="3"/>
  </w:num>
  <w:num w:numId="13">
    <w:abstractNumId w:val="6"/>
  </w:num>
  <w:num w:numId="14">
    <w:abstractNumId w:val="24"/>
  </w:num>
  <w:num w:numId="15">
    <w:abstractNumId w:val="11"/>
  </w:num>
  <w:num w:numId="16">
    <w:abstractNumId w:val="36"/>
  </w:num>
  <w:num w:numId="17">
    <w:abstractNumId w:val="1"/>
  </w:num>
  <w:num w:numId="18">
    <w:abstractNumId w:val="12"/>
  </w:num>
  <w:num w:numId="19">
    <w:abstractNumId w:val="35"/>
  </w:num>
  <w:num w:numId="20">
    <w:abstractNumId w:val="25"/>
  </w:num>
  <w:num w:numId="21">
    <w:abstractNumId w:val="2"/>
  </w:num>
  <w:num w:numId="22">
    <w:abstractNumId w:val="4"/>
  </w:num>
  <w:num w:numId="23">
    <w:abstractNumId w:val="8"/>
  </w:num>
  <w:num w:numId="24">
    <w:abstractNumId w:val="33"/>
  </w:num>
  <w:num w:numId="25">
    <w:abstractNumId w:val="27"/>
  </w:num>
  <w:num w:numId="26">
    <w:abstractNumId w:val="13"/>
  </w:num>
  <w:num w:numId="27">
    <w:abstractNumId w:val="32"/>
  </w:num>
  <w:num w:numId="28">
    <w:abstractNumId w:val="21"/>
  </w:num>
  <w:num w:numId="29">
    <w:abstractNumId w:val="34"/>
  </w:num>
  <w:num w:numId="30">
    <w:abstractNumId w:val="14"/>
  </w:num>
  <w:num w:numId="31">
    <w:abstractNumId w:val="20"/>
  </w:num>
  <w:num w:numId="32">
    <w:abstractNumId w:val="18"/>
  </w:num>
  <w:num w:numId="33">
    <w:abstractNumId w:val="28"/>
  </w:num>
  <w:num w:numId="34">
    <w:abstractNumId w:val="31"/>
  </w:num>
  <w:num w:numId="35">
    <w:abstractNumId w:val="23"/>
  </w:num>
  <w:num w:numId="36">
    <w:abstractNumId w:val="15"/>
  </w:num>
  <w:num w:numId="37">
    <w:abstractNumId w:val="17"/>
  </w:num>
  <w:num w:numId="38">
    <w:abstractNumId w:val="1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DD"/>
    <w:rsid w:val="00006AB8"/>
    <w:rsid w:val="00020D9D"/>
    <w:rsid w:val="00021ED9"/>
    <w:rsid w:val="0002339F"/>
    <w:rsid w:val="00023DEA"/>
    <w:rsid w:val="00034B7D"/>
    <w:rsid w:val="00037305"/>
    <w:rsid w:val="00042628"/>
    <w:rsid w:val="000453F1"/>
    <w:rsid w:val="00047356"/>
    <w:rsid w:val="000523EA"/>
    <w:rsid w:val="00052C96"/>
    <w:rsid w:val="00065B3A"/>
    <w:rsid w:val="00066EFF"/>
    <w:rsid w:val="00076639"/>
    <w:rsid w:val="000860A1"/>
    <w:rsid w:val="00093FE5"/>
    <w:rsid w:val="00096F60"/>
    <w:rsid w:val="000A3E58"/>
    <w:rsid w:val="000A6C7F"/>
    <w:rsid w:val="000B1F74"/>
    <w:rsid w:val="000B3D6C"/>
    <w:rsid w:val="000B7978"/>
    <w:rsid w:val="000C56CD"/>
    <w:rsid w:val="000E40CB"/>
    <w:rsid w:val="000E7275"/>
    <w:rsid w:val="00100EDF"/>
    <w:rsid w:val="00104CC5"/>
    <w:rsid w:val="00105378"/>
    <w:rsid w:val="001058A5"/>
    <w:rsid w:val="00107595"/>
    <w:rsid w:val="00111C0C"/>
    <w:rsid w:val="00112943"/>
    <w:rsid w:val="0011393E"/>
    <w:rsid w:val="00120095"/>
    <w:rsid w:val="00120975"/>
    <w:rsid w:val="0013771E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5DFC"/>
    <w:rsid w:val="001C7206"/>
    <w:rsid w:val="001E5114"/>
    <w:rsid w:val="00213510"/>
    <w:rsid w:val="0021634A"/>
    <w:rsid w:val="00217BC2"/>
    <w:rsid w:val="00220092"/>
    <w:rsid w:val="0024081A"/>
    <w:rsid w:val="0024380E"/>
    <w:rsid w:val="00256FC9"/>
    <w:rsid w:val="00257F6E"/>
    <w:rsid w:val="00261B0C"/>
    <w:rsid w:val="0026728C"/>
    <w:rsid w:val="00271BB5"/>
    <w:rsid w:val="0027382E"/>
    <w:rsid w:val="00276980"/>
    <w:rsid w:val="00277F0F"/>
    <w:rsid w:val="00295E29"/>
    <w:rsid w:val="0029738A"/>
    <w:rsid w:val="002A130F"/>
    <w:rsid w:val="002C4128"/>
    <w:rsid w:val="002C4C3A"/>
    <w:rsid w:val="002D060B"/>
    <w:rsid w:val="002D1717"/>
    <w:rsid w:val="002D68A4"/>
    <w:rsid w:val="002F61A6"/>
    <w:rsid w:val="002F6D88"/>
    <w:rsid w:val="0030020E"/>
    <w:rsid w:val="00303964"/>
    <w:rsid w:val="00314730"/>
    <w:rsid w:val="00314CE2"/>
    <w:rsid w:val="00336975"/>
    <w:rsid w:val="00345511"/>
    <w:rsid w:val="003467C2"/>
    <w:rsid w:val="00346985"/>
    <w:rsid w:val="00350EC7"/>
    <w:rsid w:val="00351909"/>
    <w:rsid w:val="00356AC6"/>
    <w:rsid w:val="00374CB7"/>
    <w:rsid w:val="0038471A"/>
    <w:rsid w:val="003853A4"/>
    <w:rsid w:val="003919B9"/>
    <w:rsid w:val="0039456B"/>
    <w:rsid w:val="00394995"/>
    <w:rsid w:val="003A06A5"/>
    <w:rsid w:val="003A359E"/>
    <w:rsid w:val="003A429A"/>
    <w:rsid w:val="003A5CEB"/>
    <w:rsid w:val="003B0390"/>
    <w:rsid w:val="003B3572"/>
    <w:rsid w:val="003B5EDC"/>
    <w:rsid w:val="003B6E93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0705D"/>
    <w:rsid w:val="00414585"/>
    <w:rsid w:val="004151D4"/>
    <w:rsid w:val="00421631"/>
    <w:rsid w:val="0042348B"/>
    <w:rsid w:val="004242B5"/>
    <w:rsid w:val="004310B4"/>
    <w:rsid w:val="00434285"/>
    <w:rsid w:val="004355A0"/>
    <w:rsid w:val="004376E5"/>
    <w:rsid w:val="00437821"/>
    <w:rsid w:val="004433A8"/>
    <w:rsid w:val="00443DDC"/>
    <w:rsid w:val="0044578D"/>
    <w:rsid w:val="00450622"/>
    <w:rsid w:val="004560FE"/>
    <w:rsid w:val="0045635E"/>
    <w:rsid w:val="0046103B"/>
    <w:rsid w:val="00483074"/>
    <w:rsid w:val="004837F8"/>
    <w:rsid w:val="004860E7"/>
    <w:rsid w:val="00486F31"/>
    <w:rsid w:val="00495AB6"/>
    <w:rsid w:val="004A790D"/>
    <w:rsid w:val="004C1B0C"/>
    <w:rsid w:val="004C3D69"/>
    <w:rsid w:val="004C48B0"/>
    <w:rsid w:val="004D1BCE"/>
    <w:rsid w:val="004E405C"/>
    <w:rsid w:val="004E6DC0"/>
    <w:rsid w:val="005073EB"/>
    <w:rsid w:val="00515FAF"/>
    <w:rsid w:val="0052195A"/>
    <w:rsid w:val="005353C2"/>
    <w:rsid w:val="00536F65"/>
    <w:rsid w:val="005371B7"/>
    <w:rsid w:val="0053739D"/>
    <w:rsid w:val="00547524"/>
    <w:rsid w:val="00552E17"/>
    <w:rsid w:val="005714D7"/>
    <w:rsid w:val="0057264D"/>
    <w:rsid w:val="00582E32"/>
    <w:rsid w:val="005833A3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283A"/>
    <w:rsid w:val="005D7A59"/>
    <w:rsid w:val="005D7AE1"/>
    <w:rsid w:val="005E2775"/>
    <w:rsid w:val="005F0E6C"/>
    <w:rsid w:val="005F4515"/>
    <w:rsid w:val="005F5314"/>
    <w:rsid w:val="006015AB"/>
    <w:rsid w:val="00602DB3"/>
    <w:rsid w:val="00605BC7"/>
    <w:rsid w:val="00607ACE"/>
    <w:rsid w:val="00612215"/>
    <w:rsid w:val="006215E9"/>
    <w:rsid w:val="00621B0C"/>
    <w:rsid w:val="006264DF"/>
    <w:rsid w:val="00630BA3"/>
    <w:rsid w:val="00633B03"/>
    <w:rsid w:val="00633F5D"/>
    <w:rsid w:val="006374F9"/>
    <w:rsid w:val="00637F16"/>
    <w:rsid w:val="006431D4"/>
    <w:rsid w:val="0066082D"/>
    <w:rsid w:val="00660AC0"/>
    <w:rsid w:val="00667B8A"/>
    <w:rsid w:val="00681D5B"/>
    <w:rsid w:val="00685AB7"/>
    <w:rsid w:val="0069527D"/>
    <w:rsid w:val="006970AA"/>
    <w:rsid w:val="006A14A4"/>
    <w:rsid w:val="006A3C28"/>
    <w:rsid w:val="006B0BB9"/>
    <w:rsid w:val="006B25F1"/>
    <w:rsid w:val="006C6CD0"/>
    <w:rsid w:val="006C7E94"/>
    <w:rsid w:val="006E142F"/>
    <w:rsid w:val="006E20F5"/>
    <w:rsid w:val="006E4456"/>
    <w:rsid w:val="006F5805"/>
    <w:rsid w:val="006F7AB8"/>
    <w:rsid w:val="0070629D"/>
    <w:rsid w:val="00722A38"/>
    <w:rsid w:val="00730D09"/>
    <w:rsid w:val="0073780F"/>
    <w:rsid w:val="007452F6"/>
    <w:rsid w:val="00747E30"/>
    <w:rsid w:val="00765610"/>
    <w:rsid w:val="00765BF0"/>
    <w:rsid w:val="0076698D"/>
    <w:rsid w:val="00775CBD"/>
    <w:rsid w:val="0077783F"/>
    <w:rsid w:val="00792474"/>
    <w:rsid w:val="007927BF"/>
    <w:rsid w:val="00796FC5"/>
    <w:rsid w:val="007A15CD"/>
    <w:rsid w:val="007B4C2D"/>
    <w:rsid w:val="007C06F6"/>
    <w:rsid w:val="007C58E7"/>
    <w:rsid w:val="007D34F6"/>
    <w:rsid w:val="007E0AA1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297D"/>
    <w:rsid w:val="008531D4"/>
    <w:rsid w:val="00854730"/>
    <w:rsid w:val="00863610"/>
    <w:rsid w:val="00865DD8"/>
    <w:rsid w:val="008676B2"/>
    <w:rsid w:val="008761A2"/>
    <w:rsid w:val="00877405"/>
    <w:rsid w:val="00877C2F"/>
    <w:rsid w:val="0088371A"/>
    <w:rsid w:val="00892B95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11C4"/>
    <w:rsid w:val="00921FED"/>
    <w:rsid w:val="009231D4"/>
    <w:rsid w:val="00945F09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37F0"/>
    <w:rsid w:val="00984127"/>
    <w:rsid w:val="00984820"/>
    <w:rsid w:val="00986872"/>
    <w:rsid w:val="00990DBA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F7BBA"/>
    <w:rsid w:val="00A013D5"/>
    <w:rsid w:val="00A01957"/>
    <w:rsid w:val="00A03BDA"/>
    <w:rsid w:val="00A047FC"/>
    <w:rsid w:val="00A05D84"/>
    <w:rsid w:val="00A06D5C"/>
    <w:rsid w:val="00A10873"/>
    <w:rsid w:val="00A1597D"/>
    <w:rsid w:val="00A32E4D"/>
    <w:rsid w:val="00A40987"/>
    <w:rsid w:val="00A40A7B"/>
    <w:rsid w:val="00A44D65"/>
    <w:rsid w:val="00A45C0A"/>
    <w:rsid w:val="00A47347"/>
    <w:rsid w:val="00A62A14"/>
    <w:rsid w:val="00A67B3D"/>
    <w:rsid w:val="00A70B07"/>
    <w:rsid w:val="00A75CCF"/>
    <w:rsid w:val="00A84F65"/>
    <w:rsid w:val="00A87249"/>
    <w:rsid w:val="00A91852"/>
    <w:rsid w:val="00A92BDD"/>
    <w:rsid w:val="00A92D5C"/>
    <w:rsid w:val="00AA7AC2"/>
    <w:rsid w:val="00AB174A"/>
    <w:rsid w:val="00AB180F"/>
    <w:rsid w:val="00AB5340"/>
    <w:rsid w:val="00AB6309"/>
    <w:rsid w:val="00AC291B"/>
    <w:rsid w:val="00AC68A1"/>
    <w:rsid w:val="00AC74E1"/>
    <w:rsid w:val="00AD56F2"/>
    <w:rsid w:val="00AE3283"/>
    <w:rsid w:val="00AE36E9"/>
    <w:rsid w:val="00AE5F43"/>
    <w:rsid w:val="00AE744C"/>
    <w:rsid w:val="00AF20B5"/>
    <w:rsid w:val="00B04F4B"/>
    <w:rsid w:val="00B11A47"/>
    <w:rsid w:val="00B20CE6"/>
    <w:rsid w:val="00B22B74"/>
    <w:rsid w:val="00B30992"/>
    <w:rsid w:val="00B3518F"/>
    <w:rsid w:val="00B355D8"/>
    <w:rsid w:val="00B35FE5"/>
    <w:rsid w:val="00B373DF"/>
    <w:rsid w:val="00B3777D"/>
    <w:rsid w:val="00B37843"/>
    <w:rsid w:val="00B4439A"/>
    <w:rsid w:val="00B447FB"/>
    <w:rsid w:val="00B46E04"/>
    <w:rsid w:val="00B55188"/>
    <w:rsid w:val="00B614EA"/>
    <w:rsid w:val="00B621E6"/>
    <w:rsid w:val="00B62E95"/>
    <w:rsid w:val="00B63843"/>
    <w:rsid w:val="00B63A91"/>
    <w:rsid w:val="00B81F7D"/>
    <w:rsid w:val="00B92645"/>
    <w:rsid w:val="00B928E5"/>
    <w:rsid w:val="00B93726"/>
    <w:rsid w:val="00BB4F5E"/>
    <w:rsid w:val="00BC08DB"/>
    <w:rsid w:val="00BC227B"/>
    <w:rsid w:val="00BC2C41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3241"/>
    <w:rsid w:val="00C756D5"/>
    <w:rsid w:val="00C775EC"/>
    <w:rsid w:val="00C8131A"/>
    <w:rsid w:val="00C849DC"/>
    <w:rsid w:val="00C86465"/>
    <w:rsid w:val="00C92FE2"/>
    <w:rsid w:val="00C94A54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23928"/>
    <w:rsid w:val="00D32F07"/>
    <w:rsid w:val="00D34BA4"/>
    <w:rsid w:val="00D417EF"/>
    <w:rsid w:val="00D449A0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F7D"/>
    <w:rsid w:val="00DA1391"/>
    <w:rsid w:val="00DB254F"/>
    <w:rsid w:val="00DC0914"/>
    <w:rsid w:val="00DC20F2"/>
    <w:rsid w:val="00DD3DAA"/>
    <w:rsid w:val="00DD5CB5"/>
    <w:rsid w:val="00DE05C2"/>
    <w:rsid w:val="00DF1F82"/>
    <w:rsid w:val="00E01C08"/>
    <w:rsid w:val="00E04986"/>
    <w:rsid w:val="00E04F46"/>
    <w:rsid w:val="00E1158F"/>
    <w:rsid w:val="00E154FF"/>
    <w:rsid w:val="00E16E2C"/>
    <w:rsid w:val="00E22F8F"/>
    <w:rsid w:val="00E2673A"/>
    <w:rsid w:val="00E30EE9"/>
    <w:rsid w:val="00E33389"/>
    <w:rsid w:val="00E46662"/>
    <w:rsid w:val="00E50428"/>
    <w:rsid w:val="00E50C3B"/>
    <w:rsid w:val="00E543E3"/>
    <w:rsid w:val="00E65166"/>
    <w:rsid w:val="00E6652D"/>
    <w:rsid w:val="00E73F25"/>
    <w:rsid w:val="00E80698"/>
    <w:rsid w:val="00E84A99"/>
    <w:rsid w:val="00E97419"/>
    <w:rsid w:val="00EB0757"/>
    <w:rsid w:val="00EB4AAE"/>
    <w:rsid w:val="00EC1F52"/>
    <w:rsid w:val="00EC3239"/>
    <w:rsid w:val="00EC7AC1"/>
    <w:rsid w:val="00ED0547"/>
    <w:rsid w:val="00ED21A6"/>
    <w:rsid w:val="00ED4FA8"/>
    <w:rsid w:val="00EF6AC9"/>
    <w:rsid w:val="00F01A3B"/>
    <w:rsid w:val="00F049D7"/>
    <w:rsid w:val="00F05FF2"/>
    <w:rsid w:val="00F0684B"/>
    <w:rsid w:val="00F07C21"/>
    <w:rsid w:val="00F10AE3"/>
    <w:rsid w:val="00F300A9"/>
    <w:rsid w:val="00F344D1"/>
    <w:rsid w:val="00F41B71"/>
    <w:rsid w:val="00F42231"/>
    <w:rsid w:val="00F47897"/>
    <w:rsid w:val="00F51D95"/>
    <w:rsid w:val="00F55891"/>
    <w:rsid w:val="00F55A2A"/>
    <w:rsid w:val="00F674C0"/>
    <w:rsid w:val="00F67775"/>
    <w:rsid w:val="00F73EB0"/>
    <w:rsid w:val="00F83C2B"/>
    <w:rsid w:val="00F867A0"/>
    <w:rsid w:val="00F9187C"/>
    <w:rsid w:val="00F92303"/>
    <w:rsid w:val="00FA1ED1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063BFEF-B94F-42C9-93D3-EBC46E4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Tabellenraster1">
    <w:name w:val="Tabellenraster1"/>
    <w:basedOn w:val="NormaleTabelle"/>
    <w:next w:val="Tabellenraster"/>
    <w:rsid w:val="00EC323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Raster1">
    <w:name w:val="Helles Raster1"/>
    <w:basedOn w:val="NormaleTabelle"/>
    <w:next w:val="HellesRaster"/>
    <w:uiPriority w:val="62"/>
    <w:semiHidden/>
    <w:unhideWhenUsed/>
    <w:rsid w:val="00EC3239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Times New Roman" w:hAnsi="Calibri" w:cs="Times New Roman" w:hint="default"/>
        <w:b/>
        <w:bCs/>
      </w:rPr>
    </w:tblStylePr>
    <w:tblStylePr w:type="lastCol"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8676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apple-converted-space">
    <w:name w:val="apple-converted-space"/>
    <w:basedOn w:val="Absatz-Standardschriftart"/>
    <w:rsid w:val="008676B2"/>
  </w:style>
  <w:style w:type="table" w:styleId="Gitternetztabelle1hellAkzent1">
    <w:name w:val="Grid Table 1 Light Accent 1"/>
    <w:basedOn w:val="NormaleTabelle"/>
    <w:uiPriority w:val="46"/>
    <w:rsid w:val="008676B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D56F2"/>
  </w:style>
  <w:style w:type="paragraph" w:customStyle="1" w:styleId="Listenabsatz1">
    <w:name w:val="Listenabsatz1"/>
    <w:basedOn w:val="Standard"/>
    <w:rsid w:val="00DC0914"/>
    <w:pPr>
      <w:widowControl w:val="0"/>
      <w:suppressAutoHyphens/>
      <w:autoSpaceDE w:val="0"/>
      <w:ind w:left="720"/>
      <w:contextualSpacing/>
    </w:pPr>
    <w:rPr>
      <w:rFonts w:ascii="Liberation Serif" w:eastAsia="Times New Roman" w:hAnsi="Liberation Serif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008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08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8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9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137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7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2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79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1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4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512">
          <w:marLeft w:val="375"/>
          <w:marRight w:val="37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1600798569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82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576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20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4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86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4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66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0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0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3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2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9681266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62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5990952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05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Schule\0-Allgemein\Office%20Vorlagen\Meine%20Vorlagen\4BHELS_5_LEHRER_Hofstaetter_&#220;b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8BDAD2143D462A99FEAB9E46AF3B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FA5C9-C286-4762-AAC3-1A2DD801B905}"/>
      </w:docPartPr>
      <w:docPartBody>
        <w:p w:rsidR="00DB3280" w:rsidRDefault="00432902">
          <w:pPr>
            <w:pStyle w:val="728BDAD2143D462A99FEAB9E46AF3B3D"/>
          </w:pPr>
          <w:r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MS PMincho"/>
    <w:charset w:val="8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02"/>
    <w:rsid w:val="00432902"/>
    <w:rsid w:val="005140D2"/>
    <w:rsid w:val="00A67A9C"/>
    <w:rsid w:val="00A95C02"/>
    <w:rsid w:val="00BF4E49"/>
    <w:rsid w:val="00C735E8"/>
    <w:rsid w:val="00DB3280"/>
    <w:rsid w:val="00DD719F"/>
    <w:rsid w:val="00F27B50"/>
    <w:rsid w:val="00F5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728BDAD2143D462A99FEAB9E46AF3B3D">
    <w:name w:val="728BDAD2143D462A99FEAB9E46AF3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E371FFA-4B7C-47E0-96D2-863CF9AB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4BHELS_5_LEHRER_Hofstaetter_Übung.dotx</Template>
  <TotalTime>0</TotalTime>
  <Pages>1</Pages>
  <Words>866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Schrittmotor</vt:lpstr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Schrittmotor</dc:title>
  <dc:subject/>
  <dc:creator>Alexander Hofstätter</dc:creator>
  <cp:keywords/>
  <dc:description/>
  <cp:lastModifiedBy>a.hofstaetter@htlstp.at</cp:lastModifiedBy>
  <cp:revision>38</cp:revision>
  <cp:lastPrinted>2015-02-11T09:29:00Z</cp:lastPrinted>
  <dcterms:created xsi:type="dcterms:W3CDTF">2014-11-26T14:21:00Z</dcterms:created>
  <dcterms:modified xsi:type="dcterms:W3CDTF">2015-02-11T09:30:00Z</dcterms:modified>
</cp:coreProperties>
</file>