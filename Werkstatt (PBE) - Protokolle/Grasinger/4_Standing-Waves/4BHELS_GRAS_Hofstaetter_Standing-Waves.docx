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E8F6C" w14:textId="77777777" w:rsidR="00176318" w:rsidRPr="00AA2621" w:rsidRDefault="003B6E93" w:rsidP="00176318">
      <w:pPr>
        <w:rPr>
          <w:rFonts w:eastAsia="Times New Roman" w:cs="Times New Roman"/>
          <w:sz w:val="24"/>
          <w:szCs w:val="24"/>
        </w:rPr>
      </w:pPr>
      <w:r w:rsidRPr="00AA2621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BECBBEC" wp14:editId="2E3C02A3">
                <wp:simplePos x="0" y="0"/>
                <wp:positionH relativeFrom="margin">
                  <wp:posOffset>5346539</wp:posOffset>
                </wp:positionH>
                <wp:positionV relativeFrom="margin">
                  <wp:posOffset>18415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243BE" id="Gruppieren 6" o:spid="_x0000_s1026" style="position:absolute;margin-left:421pt;margin-top:1.45pt;width:102.05pt;height:149.1pt;z-index:251656704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fZFISe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B373DF" w:rsidRPr="00AA2621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9C5424" wp14:editId="2A549656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C013" w14:textId="77777777"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exercise</w:t>
                            </w:r>
                          </w:p>
                          <w:p w14:paraId="414D5033" w14:textId="77777777"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alias w:val="Titel"/>
                              <w:tag w:val=""/>
                              <w:id w:val="698348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0A9050" w14:textId="1F2B0366" w:rsidR="00AA2621" w:rsidRPr="00257F6E" w:rsidRDefault="00AB7A10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  <w:lang w:val="de-AT"/>
                                  </w:rPr>
                                  <w:t xml:space="preserve">Standing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  <w:lang w:val="de-AT"/>
                                  </w:rPr>
                                  <w:t>Waves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C5424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14:paraId="27D8C013" w14:textId="77777777"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exercise</w:t>
                      </w:r>
                    </w:p>
                    <w:p w14:paraId="414D5033" w14:textId="77777777"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  <w:lang w:val="de-AT"/>
                        </w:rPr>
                        <w:alias w:val="Titel"/>
                        <w:tag w:val=""/>
                        <w:id w:val="69834889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E0A9050" w14:textId="1F2B0366" w:rsidR="00AA2621" w:rsidRPr="00257F6E" w:rsidRDefault="00AB7A10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  <w:lang w:val="de-AT"/>
                            </w:rPr>
                            <w:t xml:space="preserve">Standing </w:t>
                          </w:r>
                          <w:proofErr w:type="spellStart"/>
                          <w:r>
                            <w:rPr>
                              <w:b/>
                              <w:i/>
                              <w:sz w:val="44"/>
                              <w:szCs w:val="40"/>
                              <w:lang w:val="de-AT"/>
                            </w:rPr>
                            <w:t>Waves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514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969"/>
        <w:gridCol w:w="3851"/>
      </w:tblGrid>
      <w:tr w:rsidR="00176318" w:rsidRPr="00AA2621" w14:paraId="6B9DC667" w14:textId="77777777" w:rsidTr="003B6E93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C30ECB6" w14:textId="49FE0FF1"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BF5F116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2EB336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5D3E1282" w14:textId="77777777" w:rsidTr="003B6E93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ED14891" w14:textId="0CE50BB0" w:rsidR="00176318" w:rsidRPr="00AA2621" w:rsidRDefault="006A41B7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4B</w:t>
            </w:r>
            <w:r w:rsidR="00176318" w:rsidRPr="00AA2621">
              <w:rPr>
                <w:rFonts w:cs="Arial"/>
                <w:b/>
                <w:sz w:val="28"/>
                <w:szCs w:val="28"/>
              </w:rPr>
              <w:t>HEL</w:t>
            </w:r>
            <w:r>
              <w:rPr>
                <w:rFonts w:cs="Arial"/>
                <w:b/>
                <w:sz w:val="28"/>
                <w:szCs w:val="28"/>
              </w:rPr>
              <w:t>S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D9B2EC" w14:textId="77777777"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85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B1F62F" w14:textId="77777777" w:rsidR="00176318" w:rsidRPr="00AA2621" w:rsidRDefault="00176318" w:rsidP="009E63F2">
            <w:pPr>
              <w:ind w:firstLine="142"/>
              <w:rPr>
                <w:rFonts w:cs="Arial"/>
                <w:b/>
                <w:i/>
                <w:sz w:val="28"/>
                <w:szCs w:val="28"/>
              </w:rPr>
            </w:pPr>
          </w:p>
        </w:tc>
      </w:tr>
      <w:tr w:rsidR="00176318" w:rsidRPr="00AA2621" w14:paraId="55759D5D" w14:textId="77777777" w:rsidTr="00B86BCE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158F03A" w14:textId="77777777" w:rsidR="00176318" w:rsidRPr="00AA2621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Exercise</w:t>
            </w:r>
            <w:r w:rsidR="00986872" w:rsidRPr="00AA2621">
              <w:rPr>
                <w:rFonts w:cs="Arial"/>
                <w:sz w:val="16"/>
                <w:szCs w:val="16"/>
              </w:rPr>
              <w:t>-</w:t>
            </w:r>
            <w:r w:rsidRPr="00AA2621">
              <w:rPr>
                <w:rFonts w:cs="Arial"/>
                <w:sz w:val="16"/>
                <w:szCs w:val="16"/>
              </w:rPr>
              <w:t xml:space="preserve"> / </w:t>
            </w:r>
            <w:r w:rsidR="00A92D5C" w:rsidRPr="00AA2621">
              <w:rPr>
                <w:rFonts w:cs="Arial"/>
                <w:sz w:val="16"/>
                <w:szCs w:val="16"/>
              </w:rPr>
              <w:t>Delivery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14:paraId="3C04A33C" w14:textId="77777777" w:rsidR="00176318" w:rsidRPr="00AA2621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8F6F730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39966832" w14:textId="77777777" w:rsidTr="00B86BCE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14:paraId="313D9F85" w14:textId="77777777" w:rsidR="006A41B7" w:rsidRDefault="00E3354E" w:rsidP="00E3354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</w:t>
            </w:r>
            <w:r w:rsidR="00B86BCE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9B3805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February</w:t>
            </w:r>
            <w:r w:rsidR="00EE39A1" w:rsidRPr="00AA2621">
              <w:rPr>
                <w:rFonts w:cs="Arial"/>
                <w:sz w:val="24"/>
                <w:szCs w:val="24"/>
              </w:rPr>
              <w:t xml:space="preserve"> 201</w:t>
            </w:r>
            <w:r>
              <w:rPr>
                <w:rFonts w:cs="Arial"/>
                <w:sz w:val="24"/>
                <w:szCs w:val="24"/>
              </w:rPr>
              <w:t>5</w:t>
            </w:r>
          </w:p>
          <w:p w14:paraId="1C22EA14" w14:textId="2F531AE4" w:rsidR="00A978C0" w:rsidRPr="00AA2621" w:rsidRDefault="00A978C0" w:rsidP="002272A7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>
              <w:rPr>
                <w:rFonts w:cs="Arial"/>
                <w:sz w:val="24"/>
                <w:szCs w:val="24"/>
                <w:vertAlign w:val="superscript"/>
              </w:rPr>
              <w:t>th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2272A7">
              <w:rPr>
                <w:rFonts w:cs="Arial"/>
                <w:sz w:val="24"/>
                <w:szCs w:val="24"/>
              </w:rPr>
              <w:t>March</w:t>
            </w:r>
            <w:r w:rsidRPr="00AA2621">
              <w:rPr>
                <w:rFonts w:cs="Arial"/>
                <w:sz w:val="24"/>
                <w:szCs w:val="24"/>
              </w:rPr>
              <w:t xml:space="preserve"> 201</w:t>
            </w: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14:paraId="027ACD52" w14:textId="77777777"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C238447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AA2621" w14:paraId="12796FB7" w14:textId="77777777" w:rsidTr="00B86BCE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A280CD2" w14:textId="77777777"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tr2bl w:val="nil"/>
            </w:tcBorders>
            <w:vAlign w:val="center"/>
          </w:tcPr>
          <w:p w14:paraId="4D80B924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  <w:tr2bl w:val="nil"/>
            </w:tcBorders>
          </w:tcPr>
          <w:p w14:paraId="5E4B86A6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3AEE302D" w14:textId="77777777" w:rsidTr="00B86BCE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14:paraId="57BF780D" w14:textId="77777777" w:rsidR="00176318" w:rsidRPr="00AA2621" w:rsidRDefault="00EE39A1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GRASINGER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14:paraId="676D69E1" w14:textId="77777777" w:rsidR="00176318" w:rsidRPr="00481C6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B83D0CD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AA2621" w14:paraId="48C82546" w14:textId="77777777" w:rsidTr="00B86BCE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EBAF0CF" w14:textId="77777777"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tr2bl w:val="nil"/>
            </w:tcBorders>
            <w:vAlign w:val="center"/>
          </w:tcPr>
          <w:p w14:paraId="44B51376" w14:textId="77777777" w:rsidR="00176318" w:rsidRPr="00481C62" w:rsidRDefault="004560FE" w:rsidP="005353C2">
            <w:pPr>
              <w:ind w:firstLine="142"/>
              <w:rPr>
                <w:rFonts w:cs="Arial"/>
                <w:b/>
                <w:sz w:val="16"/>
                <w:szCs w:val="16"/>
              </w:rPr>
            </w:pPr>
            <w:r w:rsidRPr="00481C62">
              <w:rPr>
                <w:rFonts w:cs="Arial"/>
                <w:b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  <w:tr2bl w:val="nil"/>
            </w:tcBorders>
          </w:tcPr>
          <w:p w14:paraId="71B85CAC" w14:textId="77777777"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14:paraId="480E398F" w14:textId="77777777" w:rsidTr="00B86BCE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414AD2C2" w14:textId="77777777" w:rsidR="00176318" w:rsidRPr="00AA2621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6E843EA1" w14:textId="77777777" w:rsidR="00176318" w:rsidRPr="00481C62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6263A4BE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23B3E969" w14:textId="77777777"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AA2621" w14:paraId="2D3DDE6C" w14:textId="77777777" w:rsidTr="003B6E93">
        <w:trPr>
          <w:trHeight w:val="2170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52"/>
                <w:szCs w:val="40"/>
                <w:lang w:val="de-DE"/>
              </w:rPr>
              <w:alias w:val="Titel"/>
              <w:tag w:val=""/>
              <w:id w:val="-1325888251"/>
              <w:placeholder>
                <w:docPart w:val="2726E1EF4DCA4A7BBD367B029468365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128A188B" w14:textId="56DC4A3C" w:rsidR="0060689D" w:rsidRPr="0060689D" w:rsidRDefault="00AB7A10" w:rsidP="0060689D">
                <w:pPr>
                  <w:jc w:val="center"/>
                  <w:rPr>
                    <w:b/>
                    <w:i/>
                    <w:sz w:val="52"/>
                    <w:szCs w:val="40"/>
                    <w:lang w:val="de-DE"/>
                  </w:rPr>
                </w:pPr>
                <w:r>
                  <w:rPr>
                    <w:b/>
                    <w:i/>
                    <w:sz w:val="52"/>
                    <w:szCs w:val="40"/>
                    <w:lang w:val="de-AT"/>
                  </w:rPr>
                  <w:t xml:space="preserve">Standing </w:t>
                </w:r>
                <w:proofErr w:type="spellStart"/>
                <w:r>
                  <w:rPr>
                    <w:b/>
                    <w:i/>
                    <w:sz w:val="52"/>
                    <w:szCs w:val="40"/>
                    <w:lang w:val="de-AT"/>
                  </w:rPr>
                  <w:t>Waves</w:t>
                </w:r>
                <w:proofErr w:type="spellEnd"/>
              </w:p>
            </w:sdtContent>
          </w:sdt>
          <w:p w14:paraId="0B934EAC" w14:textId="2E33B975" w:rsidR="00176318" w:rsidRPr="00AA2621" w:rsidRDefault="00176318" w:rsidP="003F1F4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</w:tc>
      </w:tr>
      <w:tr w:rsidR="00176318" w:rsidRPr="00AA2621" w14:paraId="14A36F1D" w14:textId="77777777" w:rsidTr="003B6E93">
        <w:trPr>
          <w:trHeight w:val="5604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AA914" w14:textId="50E1A5C3" w:rsidR="00481C62" w:rsidRPr="00986872" w:rsidRDefault="00481C62" w:rsidP="00481C6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986872">
              <w:rPr>
                <w:rFonts w:cs="Arial"/>
                <w:b/>
                <w:sz w:val="36"/>
                <w:szCs w:val="36"/>
              </w:rPr>
              <w:t xml:space="preserve">Used </w:t>
            </w:r>
            <w:r w:rsidR="00D36F14">
              <w:rPr>
                <w:rFonts w:cs="Arial"/>
                <w:b/>
                <w:sz w:val="36"/>
                <w:szCs w:val="36"/>
              </w:rPr>
              <w:t>Devices</w:t>
            </w:r>
          </w:p>
          <w:p w14:paraId="178547EC" w14:textId="77777777" w:rsidR="00481C62" w:rsidRPr="00986872" w:rsidRDefault="00481C62" w:rsidP="00481C6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2915"/>
              <w:gridCol w:w="2380"/>
              <w:gridCol w:w="2204"/>
              <w:gridCol w:w="2165"/>
            </w:tblGrid>
            <w:tr w:rsidR="00481C62" w:rsidRPr="00B63843" w14:paraId="6C37C701" w14:textId="77777777" w:rsidTr="00B86B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14:paraId="6F24F289" w14:textId="77777777"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18" w:type="pct"/>
                </w:tcPr>
                <w:p w14:paraId="77796EBF" w14:textId="77777777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Device</w:t>
                  </w:r>
                </w:p>
              </w:tc>
              <w:tc>
                <w:tcPr>
                  <w:tcW w:w="1158" w:type="pct"/>
                </w:tcPr>
                <w:p w14:paraId="089A94B2" w14:textId="77777777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M</w:t>
                  </w:r>
                  <w:r w:rsidRPr="00986872">
                    <w:rPr>
                      <w:rFonts w:asciiTheme="majorHAnsi" w:hAnsiTheme="majorHAnsi" w:cs="Arial"/>
                    </w:rPr>
                    <w:t>anufacturer</w:t>
                  </w:r>
                </w:p>
              </w:tc>
              <w:tc>
                <w:tcPr>
                  <w:tcW w:w="1072" w:type="pct"/>
                </w:tcPr>
                <w:p w14:paraId="2D471528" w14:textId="77777777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14:paraId="1B03649E" w14:textId="7BA1022D"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</w:p>
              </w:tc>
            </w:tr>
            <w:tr w:rsidR="00481C62" w:rsidRPr="00B63843" w14:paraId="2EC42B48" w14:textId="77777777" w:rsidTr="00B86B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14:paraId="32DA67C0" w14:textId="77777777"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14:paraId="7FCB0A49" w14:textId="4C023206" w:rsidR="00481C62" w:rsidRPr="00986872" w:rsidRDefault="00D36F14" w:rsidP="00B86B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Oscilloscope</w:t>
                  </w:r>
                </w:p>
              </w:tc>
              <w:tc>
                <w:tcPr>
                  <w:tcW w:w="1158" w:type="pct"/>
                </w:tcPr>
                <w:p w14:paraId="2B56950C" w14:textId="77777777" w:rsidR="00481C62" w:rsidRPr="00986872" w:rsidRDefault="005D687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33A0B105" w14:textId="0B45F569"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</w:p>
              </w:tc>
              <w:tc>
                <w:tcPr>
                  <w:tcW w:w="1053" w:type="pct"/>
                </w:tcPr>
                <w:p w14:paraId="36B3E77B" w14:textId="6ADD7E78"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</w:p>
              </w:tc>
            </w:tr>
            <w:tr w:rsidR="00D36F14" w:rsidRPr="00B63843" w14:paraId="51FFB489" w14:textId="77777777" w:rsidTr="00B86B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14:paraId="38B60A36" w14:textId="59BDDF88" w:rsidR="00D36F14" w:rsidRPr="00986872" w:rsidRDefault="00D36F14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1418" w:type="pct"/>
                </w:tcPr>
                <w:p w14:paraId="3AB29734" w14:textId="64355698" w:rsidR="00D36F14" w:rsidRDefault="00D36F14" w:rsidP="00B86BCE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Function generator</w:t>
                  </w:r>
                </w:p>
              </w:tc>
              <w:tc>
                <w:tcPr>
                  <w:tcW w:w="1158" w:type="pct"/>
                </w:tcPr>
                <w:p w14:paraId="705F7AB5" w14:textId="7EF00137" w:rsidR="00D36F14" w:rsidRDefault="0038476A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72" w:type="pct"/>
                </w:tcPr>
                <w:p w14:paraId="19F36346" w14:textId="77777777" w:rsidR="00D36F14" w:rsidRPr="00986872" w:rsidRDefault="00D36F14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</w:p>
              </w:tc>
              <w:tc>
                <w:tcPr>
                  <w:tcW w:w="1053" w:type="pct"/>
                </w:tcPr>
                <w:p w14:paraId="29342F1A" w14:textId="77777777" w:rsidR="00D36F14" w:rsidRPr="00986872" w:rsidRDefault="00D36F14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</w:p>
              </w:tc>
            </w:tr>
            <w:tr w:rsidR="002D723F" w:rsidRPr="00B63843" w14:paraId="3F62C74C" w14:textId="77777777" w:rsidTr="00B86B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</w:tcPr>
                <w:p w14:paraId="3729517D" w14:textId="4B848B12" w:rsidR="002D723F" w:rsidRDefault="002D723F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3.</w:t>
                  </w:r>
                </w:p>
              </w:tc>
              <w:tc>
                <w:tcPr>
                  <w:tcW w:w="1418" w:type="pct"/>
                </w:tcPr>
                <w:p w14:paraId="4727EB2C" w14:textId="5B7FA305" w:rsidR="002D723F" w:rsidRDefault="002D723F" w:rsidP="002D72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Spectrum Analyser</w:t>
                  </w:r>
                </w:p>
              </w:tc>
              <w:tc>
                <w:tcPr>
                  <w:tcW w:w="1158" w:type="pct"/>
                </w:tcPr>
                <w:p w14:paraId="6175CAC1" w14:textId="77777777" w:rsidR="002D723F" w:rsidRDefault="002D723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</w:p>
              </w:tc>
              <w:tc>
                <w:tcPr>
                  <w:tcW w:w="1072" w:type="pct"/>
                </w:tcPr>
                <w:p w14:paraId="7EF02ACC" w14:textId="77777777" w:rsidR="002D723F" w:rsidRPr="00986872" w:rsidRDefault="002D723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</w:p>
              </w:tc>
              <w:tc>
                <w:tcPr>
                  <w:tcW w:w="1053" w:type="pct"/>
                </w:tcPr>
                <w:p w14:paraId="5EA6C866" w14:textId="77777777" w:rsidR="002D723F" w:rsidRPr="00986872" w:rsidRDefault="002D723F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</w:p>
              </w:tc>
            </w:tr>
          </w:tbl>
          <w:p w14:paraId="36BD3B94" w14:textId="77777777" w:rsidR="00074F0B" w:rsidRPr="00AA2621" w:rsidRDefault="00074F0B" w:rsidP="00481C62">
            <w:pPr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5CEA76E9" w14:textId="77777777" w:rsidR="004E405C" w:rsidRPr="00AA2621" w:rsidRDefault="004E405C" w:rsidP="00BD31EC">
      <w:pPr>
        <w:sectPr w:rsidR="004E405C" w:rsidRPr="00AA2621" w:rsidSect="003B6E93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de-DE" w:bidi="ar-SA"/>
        </w:rPr>
        <w:id w:val="-1581828012"/>
        <w:docPartObj>
          <w:docPartGallery w:val="Table of Contents"/>
          <w:docPartUnique/>
        </w:docPartObj>
      </w:sdtPr>
      <w:sdtEndPr/>
      <w:sdtContent>
        <w:p w14:paraId="396CB3D3" w14:textId="09DE7384" w:rsidR="00186D49" w:rsidRDefault="00186D4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6EBFA94" w14:textId="77777777" w:rsidR="00A978C0" w:rsidRDefault="00186D49">
          <w:pPr>
            <w:pStyle w:val="Verzeichnis1"/>
            <w:tabs>
              <w:tab w:val="left" w:pos="332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87555" w:history="1">
            <w:r w:rsidR="00A978C0" w:rsidRPr="00857338">
              <w:rPr>
                <w:rStyle w:val="Hyperlink"/>
                <w:noProof/>
                <w:lang w:val="en-US"/>
              </w:rPr>
              <w:t>2</w:t>
            </w:r>
            <w:r w:rsidR="00A978C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  <w:lang w:val="en-US"/>
              </w:rPr>
              <w:t>Tasks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_Toc413187555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3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45F8D110" w14:textId="77777777" w:rsidR="00A978C0" w:rsidRDefault="001E360C">
          <w:pPr>
            <w:pStyle w:val="Verzeichnis2"/>
            <w:tabs>
              <w:tab w:val="left" w:pos="502"/>
              <w:tab w:val="right" w:leader="dot" w:pos="906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3187556" w:history="1">
            <w:r w:rsidR="00A978C0" w:rsidRPr="00857338">
              <w:rPr>
                <w:rStyle w:val="Hyperlink"/>
                <w:noProof/>
                <w:lang w:val="en-US"/>
              </w:rPr>
              <w:t>2.1</w:t>
            </w:r>
            <w:r w:rsidR="00A978C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  <w:lang w:val="en-US"/>
              </w:rPr>
              <w:t>General Information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_Toc413187556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3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75792FB8" w14:textId="77777777" w:rsidR="00A978C0" w:rsidRDefault="001E360C">
          <w:pPr>
            <w:pStyle w:val="Verzeichnis2"/>
            <w:tabs>
              <w:tab w:val="left" w:pos="502"/>
              <w:tab w:val="right" w:leader="dot" w:pos="906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3187557" w:history="1">
            <w:r w:rsidR="00A978C0" w:rsidRPr="00857338">
              <w:rPr>
                <w:rStyle w:val="Hyperlink"/>
                <w:noProof/>
              </w:rPr>
              <w:t>2.2</w:t>
            </w:r>
            <w:r w:rsidR="00A978C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Given Exercises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_Toc413187557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3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4528AF0A" w14:textId="77777777" w:rsidR="00A978C0" w:rsidRDefault="001E360C">
          <w:pPr>
            <w:pStyle w:val="Verzeichnis1"/>
            <w:tabs>
              <w:tab w:val="left" w:pos="332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3187558" w:history="1">
            <w:r w:rsidR="00A978C0" w:rsidRPr="00857338">
              <w:rPr>
                <w:rStyle w:val="Hyperlink"/>
                <w:noProof/>
              </w:rPr>
              <w:t>3</w:t>
            </w:r>
            <w:r w:rsidR="00A978C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Measuring of the frequency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_Toc413187558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4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44CFDC96" w14:textId="77777777" w:rsidR="00A978C0" w:rsidRDefault="001E360C">
          <w:pPr>
            <w:pStyle w:val="Verzeichnis1"/>
            <w:tabs>
              <w:tab w:val="left" w:pos="332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3187559" w:history="1">
            <w:r w:rsidR="00A978C0" w:rsidRPr="00857338">
              <w:rPr>
                <w:rStyle w:val="Hyperlink"/>
                <w:noProof/>
              </w:rPr>
              <w:t>4</w:t>
            </w:r>
            <w:r w:rsidR="00A978C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Measuring of the wavelength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_Toc413187559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5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754E4B0B" w14:textId="77777777" w:rsidR="00A978C0" w:rsidRDefault="001E360C">
          <w:pPr>
            <w:pStyle w:val="Verzeichnis1"/>
            <w:tabs>
              <w:tab w:val="left" w:pos="332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3187560" w:history="1">
            <w:r w:rsidR="00A978C0" w:rsidRPr="00857338">
              <w:rPr>
                <w:rStyle w:val="Hyperlink"/>
                <w:noProof/>
              </w:rPr>
              <w:t>5</w:t>
            </w:r>
            <w:r w:rsidR="00A978C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Propagation Speed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_Toc413187560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5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57A1DC0E" w14:textId="77777777" w:rsidR="00A978C0" w:rsidRDefault="001E360C">
          <w:pPr>
            <w:pStyle w:val="Verzeichnis1"/>
            <w:tabs>
              <w:tab w:val="left" w:pos="332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3187561" w:history="1">
            <w:r w:rsidR="00A978C0" w:rsidRPr="00857338">
              <w:rPr>
                <w:rStyle w:val="Hyperlink"/>
                <w:noProof/>
              </w:rPr>
              <w:t>6</w:t>
            </w:r>
            <w:r w:rsidR="00A978C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Comparison with the speed of light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_Toc413187561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5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7783F70C" w14:textId="77777777" w:rsidR="00A978C0" w:rsidRDefault="001E360C">
          <w:pPr>
            <w:pStyle w:val="Verzeichnis2"/>
            <w:tabs>
              <w:tab w:val="left" w:pos="502"/>
              <w:tab w:val="right" w:leader="dot" w:pos="906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13187562" w:history="1">
            <w:r w:rsidR="00A978C0" w:rsidRPr="00857338">
              <w:rPr>
                <w:rStyle w:val="Hyperlink"/>
                <w:noProof/>
              </w:rPr>
              <w:t>6.1</w:t>
            </w:r>
            <w:r w:rsidR="00A978C0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Shortening factor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_Toc413187562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5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1CA99221" w14:textId="77777777" w:rsidR="00A978C0" w:rsidRDefault="001E360C">
          <w:pPr>
            <w:pStyle w:val="Verzeichnis1"/>
            <w:tabs>
              <w:tab w:val="left" w:pos="332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13187563" w:history="1">
            <w:r w:rsidR="00A978C0" w:rsidRPr="00857338">
              <w:rPr>
                <w:rStyle w:val="Hyperlink"/>
                <w:noProof/>
              </w:rPr>
              <w:t>7</w:t>
            </w:r>
            <w:r w:rsidR="00A978C0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A978C0" w:rsidRPr="00857338">
              <w:rPr>
                <w:rStyle w:val="Hyperlink"/>
                <w:noProof/>
              </w:rPr>
              <w:t>List of figures</w:t>
            </w:r>
            <w:r w:rsidR="00A978C0">
              <w:rPr>
                <w:noProof/>
                <w:webHidden/>
              </w:rPr>
              <w:tab/>
            </w:r>
            <w:r w:rsidR="00A978C0">
              <w:rPr>
                <w:noProof/>
                <w:webHidden/>
              </w:rPr>
              <w:fldChar w:fldCharType="begin"/>
            </w:r>
            <w:r w:rsidR="00A978C0">
              <w:rPr>
                <w:noProof/>
                <w:webHidden/>
              </w:rPr>
              <w:instrText xml:space="preserve"> PAGEREF _Toc413187563 \h </w:instrText>
            </w:r>
            <w:r w:rsidR="00A978C0">
              <w:rPr>
                <w:noProof/>
                <w:webHidden/>
              </w:rPr>
            </w:r>
            <w:r w:rsidR="00A978C0">
              <w:rPr>
                <w:noProof/>
                <w:webHidden/>
              </w:rPr>
              <w:fldChar w:fldCharType="separate"/>
            </w:r>
            <w:r w:rsidR="00A978C0">
              <w:rPr>
                <w:noProof/>
                <w:webHidden/>
              </w:rPr>
              <w:t>6</w:t>
            </w:r>
            <w:r w:rsidR="00A978C0">
              <w:rPr>
                <w:noProof/>
                <w:webHidden/>
              </w:rPr>
              <w:fldChar w:fldCharType="end"/>
            </w:r>
          </w:hyperlink>
        </w:p>
        <w:p w14:paraId="1A3B748E" w14:textId="7EBBE8C9" w:rsidR="00186D49" w:rsidRDefault="00186D49">
          <w:r>
            <w:rPr>
              <w:b/>
              <w:bCs/>
              <w:lang w:val="de-DE"/>
            </w:rPr>
            <w:fldChar w:fldCharType="end"/>
          </w:r>
        </w:p>
      </w:sdtContent>
    </w:sdt>
    <w:p w14:paraId="6FC5C357" w14:textId="10E3D63F" w:rsidR="00354F7E" w:rsidRDefault="00354F7E">
      <w:pPr>
        <w:ind w:firstLine="360"/>
      </w:pPr>
      <w:r>
        <w:br w:type="page"/>
      </w:r>
    </w:p>
    <w:p w14:paraId="032D2FAD" w14:textId="77777777" w:rsidR="00CD661F" w:rsidRDefault="00CD661F" w:rsidP="002B7B52">
      <w:pPr>
        <w:pStyle w:val="berschrift1"/>
        <w:rPr>
          <w:lang w:val="en-US"/>
        </w:rPr>
      </w:pPr>
      <w:bookmarkStart w:id="0" w:name="_Toc413187555"/>
      <w:r>
        <w:rPr>
          <w:lang w:val="en-US"/>
        </w:rPr>
        <w:lastRenderedPageBreak/>
        <w:t>Tasks</w:t>
      </w:r>
      <w:bookmarkEnd w:id="0"/>
    </w:p>
    <w:p w14:paraId="494FC493" w14:textId="778AA59C" w:rsidR="002B7B52" w:rsidRPr="002B7B52" w:rsidRDefault="002B7B52" w:rsidP="00CD661F">
      <w:pPr>
        <w:pStyle w:val="berschrift2"/>
        <w:rPr>
          <w:lang w:val="en-US"/>
        </w:rPr>
      </w:pPr>
      <w:bookmarkStart w:id="1" w:name="_Toc413187556"/>
      <w:r w:rsidRPr="002B7B52">
        <w:rPr>
          <w:lang w:val="en-US"/>
        </w:rPr>
        <w:t>General Information</w:t>
      </w:r>
      <w:bookmarkEnd w:id="1"/>
    </w:p>
    <w:p w14:paraId="645D81F1" w14:textId="7F755BB1" w:rsidR="00CD661F" w:rsidRDefault="00CD661F" w:rsidP="00CD661F">
      <w:r>
        <w:t>A configuration with two parallel lines to measure standing waves and their wavelength is</w:t>
      </w:r>
      <w:r w:rsidR="00B06C61">
        <w:t xml:space="preserve"> </w:t>
      </w:r>
      <w:r>
        <w:t>also called lecher-line. At one end of the lecher-line a high frequency signal is feed into the line. On the other End of the lecher-line a short circuit was made</w:t>
      </w:r>
      <w:r w:rsidR="00B06C61">
        <w:t>.</w:t>
      </w:r>
    </w:p>
    <w:p w14:paraId="5B2213D2" w14:textId="148210D2" w:rsidR="00CD661F" w:rsidRDefault="00B06C61" w:rsidP="00CD661F">
      <w:r>
        <w:t xml:space="preserve">The </w:t>
      </w:r>
      <w:proofErr w:type="spellStart"/>
      <w:r>
        <w:t>m</w:t>
      </w:r>
      <w:r w:rsidR="00CD661F">
        <w:t>aximas</w:t>
      </w:r>
      <w:proofErr w:type="spellEnd"/>
      <w:r w:rsidR="00CD661F">
        <w:t xml:space="preserve"> of the current are always located at the distance of </w:t>
      </w:r>
      <m:oMath>
        <m:r>
          <w:rPr>
            <w:rFonts w:ascii="Cambria Math" w:hAnsi="Cambria Math"/>
          </w:rPr>
          <m:t>λ/2</m:t>
        </m:r>
      </m:oMath>
      <w:r w:rsidR="00CD661F">
        <w:t xml:space="preserve"> </w:t>
      </w:r>
      <w:proofErr w:type="gramStart"/>
      <w:r w:rsidR="00CD661F">
        <w:t xml:space="preserve">and </w:t>
      </w:r>
      <w:proofErr w:type="gramEnd"/>
      <m:oMath>
        <m:r>
          <w:rPr>
            <w:rFonts w:ascii="Cambria Math" w:hAnsi="Cambria Math"/>
          </w:rPr>
          <m:t>λ</m:t>
        </m:r>
      </m:oMath>
      <w:r>
        <w:t xml:space="preserve">, </w:t>
      </w:r>
      <w:r w:rsidR="00CD661F">
        <w:t>measured from the short circuited lecher-line end.</w:t>
      </w:r>
      <w:r w:rsidR="00D646DA">
        <w:t xml:space="preserve"> In addition a current maxima is also located at each end of the lecher-line.</w:t>
      </w:r>
    </w:p>
    <w:p w14:paraId="59C837C7" w14:textId="7C45E689" w:rsidR="00366083" w:rsidRDefault="00CD661F" w:rsidP="00CD661F">
      <w:r>
        <w:t xml:space="preserve">This effect causes </w:t>
      </w:r>
      <w:r w:rsidR="00B06C61">
        <w:t>the possibility</w:t>
      </w:r>
      <w:r>
        <w:t xml:space="preserve"> to measure the wavelength of a </w:t>
      </w:r>
      <w:r w:rsidR="00557B43">
        <w:t xml:space="preserve">periodic </w:t>
      </w:r>
      <w:r>
        <w:t>signal with a lecher-line.</w:t>
      </w:r>
    </w:p>
    <w:p w14:paraId="4F78365A" w14:textId="77777777" w:rsidR="00CD661F" w:rsidRDefault="00CD661F" w:rsidP="00CD661F"/>
    <w:p w14:paraId="5B1D512D" w14:textId="74E04E73" w:rsidR="00CD661F" w:rsidRDefault="00CD661F" w:rsidP="00CD661F">
      <w:r>
        <w:t>The practical uses of this is to measure propagation speeds of electromagnetic signals.</w:t>
      </w:r>
    </w:p>
    <w:p w14:paraId="0EC01B85" w14:textId="50E9DE6B" w:rsidR="00CD661F" w:rsidRDefault="00BB2DA0" w:rsidP="00CD661F">
      <w:pPr>
        <w:pStyle w:val="berschrift2"/>
      </w:pPr>
      <w:bookmarkStart w:id="2" w:name="_Toc413187557"/>
      <w:r>
        <w:t>Given Exercises</w:t>
      </w:r>
      <w:bookmarkEnd w:id="2"/>
    </w:p>
    <w:p w14:paraId="7F53256F" w14:textId="102BBB8E" w:rsidR="00BB2DA0" w:rsidRDefault="00BB2DA0" w:rsidP="00AB7A10">
      <w:pPr>
        <w:pStyle w:val="Listenabsatz"/>
        <w:numPr>
          <w:ilvl w:val="0"/>
          <w:numId w:val="25"/>
        </w:numPr>
      </w:pPr>
      <w:r>
        <w:t>Measur</w:t>
      </w:r>
      <w:r w:rsidR="00525F46">
        <w:t>ing of</w:t>
      </w:r>
      <w:r>
        <w:t xml:space="preserve"> the wavelength of </w:t>
      </w:r>
      <w:r w:rsidR="005301A0">
        <w:t>a radio signal using the lecher-</w:t>
      </w:r>
      <w:r>
        <w:t>line.</w:t>
      </w:r>
    </w:p>
    <w:p w14:paraId="33D016D3" w14:textId="33BD9E86" w:rsidR="00BB2DA0" w:rsidRDefault="00BB2DA0" w:rsidP="00AB7A10">
      <w:pPr>
        <w:pStyle w:val="Listenabsatz"/>
        <w:numPr>
          <w:ilvl w:val="0"/>
          <w:numId w:val="25"/>
        </w:numPr>
      </w:pPr>
      <w:r>
        <w:t>Measur</w:t>
      </w:r>
      <w:r w:rsidR="00557B43">
        <w:t>ing of</w:t>
      </w:r>
      <w:r>
        <w:t xml:space="preserve"> the frequency of the radio signal.</w:t>
      </w:r>
    </w:p>
    <w:p w14:paraId="51086E19" w14:textId="70BB9221" w:rsidR="00BB2DA0" w:rsidRDefault="00BB2DA0" w:rsidP="00AB7A10">
      <w:pPr>
        <w:pStyle w:val="Listenabsatz"/>
        <w:numPr>
          <w:ilvl w:val="0"/>
          <w:numId w:val="25"/>
        </w:numPr>
      </w:pPr>
      <w:r>
        <w:t>Cal</w:t>
      </w:r>
      <w:r w:rsidR="00525F46">
        <w:t>culat</w:t>
      </w:r>
      <w:r w:rsidR="00557B43">
        <w:t xml:space="preserve">ing of </w:t>
      </w:r>
      <w:r w:rsidR="00525F46">
        <w:t>the propagation speed of</w:t>
      </w:r>
      <w:r>
        <w:t xml:space="preserve"> the signal on </w:t>
      </w:r>
      <w:r w:rsidR="00525F46">
        <w:t>the</w:t>
      </w:r>
      <w:r>
        <w:t xml:space="preserve"> lecher-line.</w:t>
      </w:r>
    </w:p>
    <w:p w14:paraId="5428480C" w14:textId="48FC1E5E" w:rsidR="00BB2DA0" w:rsidRDefault="00BB2DA0" w:rsidP="00AB7A10">
      <w:pPr>
        <w:pStyle w:val="Listenabsatz"/>
        <w:numPr>
          <w:ilvl w:val="0"/>
          <w:numId w:val="25"/>
        </w:numPr>
      </w:pPr>
      <w:r>
        <w:t>Compar</w:t>
      </w:r>
      <w:r w:rsidR="00557B43">
        <w:t>ison</w:t>
      </w:r>
      <w:r>
        <w:t xml:space="preserve"> </w:t>
      </w:r>
      <w:r w:rsidR="00557B43">
        <w:t xml:space="preserve">with </w:t>
      </w:r>
      <w:r>
        <w:t xml:space="preserve">the measured propagation speed </w:t>
      </w:r>
      <w:r w:rsidR="00557B43">
        <w:t>and</w:t>
      </w:r>
      <w:r w:rsidR="00525F46">
        <w:t xml:space="preserve"> the speed of light in vacuum</w:t>
      </w:r>
      <w:r w:rsidR="00557B43">
        <w:t>.</w:t>
      </w:r>
    </w:p>
    <w:p w14:paraId="4D159B0B" w14:textId="3981590F" w:rsidR="00BB2DA0" w:rsidRPr="00BB2DA0" w:rsidRDefault="00BB2DA0" w:rsidP="00AB7A10">
      <w:pPr>
        <w:pStyle w:val="Listenabsatz"/>
        <w:numPr>
          <w:ilvl w:val="0"/>
          <w:numId w:val="25"/>
        </w:numPr>
      </w:pPr>
      <w:r>
        <w:t>Calcu</w:t>
      </w:r>
      <w:r w:rsidR="00557B43">
        <w:t>lating of</w:t>
      </w:r>
      <w:r>
        <w:t xml:space="preserve"> the shortening factor</w:t>
      </w:r>
      <w:r w:rsidR="00557B43">
        <w:t xml:space="preserve"> (</w:t>
      </w:r>
      <m:oMath>
        <m:r>
          <w:rPr>
            <w:rFonts w:ascii="Cambria Math" w:hAnsi="Cambria Math"/>
          </w:rPr>
          <m:t>k</m:t>
        </m:r>
      </m:oMath>
      <w:r w:rsidR="00557B43">
        <w:t>)</w:t>
      </w:r>
      <w:r w:rsidR="005301A0">
        <w:t>.</w:t>
      </w:r>
    </w:p>
    <w:p w14:paraId="02B4B555" w14:textId="77777777" w:rsidR="00CD661F" w:rsidRDefault="00CD661F" w:rsidP="00CD661F"/>
    <w:p w14:paraId="4F49E6A1" w14:textId="77777777" w:rsidR="00AB7A10" w:rsidRDefault="00366083" w:rsidP="00AB7A10">
      <w:pPr>
        <w:keepNext/>
      </w:pPr>
      <w:r>
        <w:rPr>
          <w:noProof/>
          <w:lang w:val="de-AT" w:eastAsia="de-AT"/>
        </w:rPr>
        <w:drawing>
          <wp:inline distT="0" distB="0" distL="0" distR="0" wp14:anchorId="19804B91" wp14:editId="3E67B8C7">
            <wp:extent cx="5760720" cy="1878330"/>
            <wp:effectExtent l="19050" t="19050" r="11430" b="266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0A0D6" w14:textId="688E217E" w:rsidR="00366083" w:rsidRPr="00AB7A10" w:rsidRDefault="00AB7A10" w:rsidP="00AB7A10">
      <w:pPr>
        <w:pStyle w:val="Beschriftung"/>
        <w:rPr>
          <w:b w:val="0"/>
        </w:rPr>
      </w:pPr>
      <w:bookmarkStart w:id="3" w:name="_Toc4131875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302A">
        <w:rPr>
          <w:noProof/>
        </w:rPr>
        <w:t>1</w:t>
      </w:r>
      <w:r>
        <w:fldChar w:fldCharType="end"/>
      </w:r>
      <w:r>
        <w:t xml:space="preserve">. </w:t>
      </w:r>
      <w:r>
        <w:rPr>
          <w:b w:val="0"/>
        </w:rPr>
        <w:t>–</w:t>
      </w:r>
      <w:r w:rsidRPr="00AB7A10">
        <w:rPr>
          <w:b w:val="0"/>
        </w:rPr>
        <w:t xml:space="preserve"> Idea of the lecher-line</w:t>
      </w:r>
      <w:bookmarkEnd w:id="3"/>
    </w:p>
    <w:p w14:paraId="3242579E" w14:textId="77777777" w:rsidR="005301A0" w:rsidRDefault="005301A0" w:rsidP="00AA331C"/>
    <w:p w14:paraId="0F19FA18" w14:textId="635549F3" w:rsidR="004F6685" w:rsidRDefault="005301A0" w:rsidP="00AA331C">
      <w:r>
        <w:t xml:space="preserve">The given lecher-line was driven by a generator und built up on a wood-bar. Therefore the propagation speed </w:t>
      </w:r>
      <w:r w:rsidR="002E275E">
        <w:t>is</w:t>
      </w:r>
      <w:r>
        <w:t xml:space="preserve"> way smaller as the one from light.</w:t>
      </w:r>
    </w:p>
    <w:p w14:paraId="6F463CD7" w14:textId="7498FCBD" w:rsidR="00023F42" w:rsidRDefault="00023F42">
      <w:pPr>
        <w:ind w:firstLine="360"/>
      </w:pPr>
      <w:r>
        <w:br w:type="page"/>
      </w:r>
    </w:p>
    <w:p w14:paraId="28EA4545" w14:textId="77777777" w:rsidR="00023F42" w:rsidRDefault="00023F42" w:rsidP="00023F42">
      <w:pPr>
        <w:pStyle w:val="berschrift1"/>
      </w:pPr>
      <w:bookmarkStart w:id="4" w:name="_Toc413187558"/>
      <w:r>
        <w:lastRenderedPageBreak/>
        <w:t>Measuring of the frequency</w:t>
      </w:r>
      <w:bookmarkEnd w:id="4"/>
    </w:p>
    <w:p w14:paraId="259686E5" w14:textId="77777777" w:rsidR="001F302A" w:rsidRDefault="00023F42" w:rsidP="001F302A">
      <w:pPr>
        <w:keepNext/>
      </w:pPr>
      <w:r>
        <w:rPr>
          <w:noProof/>
          <w:lang w:val="de-AT" w:eastAsia="de-AT"/>
        </w:rPr>
        <w:drawing>
          <wp:inline distT="0" distB="0" distL="0" distR="0" wp14:anchorId="09AB7244" wp14:editId="5D9F06C4">
            <wp:extent cx="5760000" cy="3859200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oSave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8" t="9352" r="534" b="2304"/>
                    <a:stretch/>
                  </pic:blipFill>
                  <pic:spPr bwMode="auto">
                    <a:xfrm>
                      <a:off x="0" y="0"/>
                      <a:ext cx="5760000" cy="38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31284" w14:textId="5756BB2F" w:rsidR="00023F42" w:rsidRDefault="001F302A" w:rsidP="001F302A">
      <w:pPr>
        <w:pStyle w:val="Beschriftung"/>
      </w:pPr>
      <w:bookmarkStart w:id="5" w:name="_Toc4131875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1F302A">
        <w:rPr>
          <w:b w:val="0"/>
        </w:rPr>
        <w:t xml:space="preserve"> – Measured spectrum of the generator</w:t>
      </w:r>
      <w:bookmarkEnd w:id="5"/>
    </w:p>
    <w:p w14:paraId="00F8DCC3" w14:textId="77777777" w:rsidR="00023F42" w:rsidRDefault="00023F42" w:rsidP="00AA331C"/>
    <w:p w14:paraId="69381594" w14:textId="12CC4A06" w:rsidR="00023F42" w:rsidRDefault="00023F42" w:rsidP="00AA331C">
      <w:r>
        <w:t xml:space="preserve">The generated signal was measured on a Spectrum </w:t>
      </w:r>
      <w:r w:rsidRPr="00023F42">
        <w:t>RF Analyser</w:t>
      </w:r>
      <w:r>
        <w:t>. Based on aboves spectrum it is shown that the generator has an output of about 100 MHz (exactly 98 MHz).</w:t>
      </w:r>
    </w:p>
    <w:p w14:paraId="37963F31" w14:textId="77777777" w:rsidR="00023F42" w:rsidRDefault="00023F42" w:rsidP="00AA331C"/>
    <w:p w14:paraId="02ABEFB8" w14:textId="4A8FA72D" w:rsidR="00023F42" w:rsidRPr="00023F42" w:rsidRDefault="00023F42" w:rsidP="00AA331C">
      <m:oMathPara>
        <m:oMath>
          <m:r>
            <w:rPr>
              <w:rFonts w:ascii="Cambria Math" w:hAnsi="Cambria Math"/>
            </w:rPr>
            <m:t>f=98 MHz</m:t>
          </m:r>
        </m:oMath>
      </m:oMathPara>
    </w:p>
    <w:p w14:paraId="0594DCC7" w14:textId="77777777" w:rsidR="00023F42" w:rsidRPr="00023F42" w:rsidRDefault="00023F42" w:rsidP="00AA331C"/>
    <w:p w14:paraId="040D4630" w14:textId="3AE67DFC" w:rsidR="00023F42" w:rsidRDefault="00023F42" w:rsidP="00AA331C">
      <w:r>
        <w:t>Measuring the signal with an oscilloscope was logically resulting in the same frequency value.</w:t>
      </w:r>
    </w:p>
    <w:p w14:paraId="26C8BBA3" w14:textId="7DD32CFC" w:rsidR="001F302A" w:rsidRDefault="001F302A">
      <w:pPr>
        <w:ind w:firstLine="360"/>
      </w:pPr>
      <w:r>
        <w:br w:type="page"/>
      </w:r>
    </w:p>
    <w:p w14:paraId="21FEBEC2" w14:textId="212353E0" w:rsidR="00055D82" w:rsidRDefault="00055D82" w:rsidP="00055D82">
      <w:pPr>
        <w:pStyle w:val="berschrift1"/>
      </w:pPr>
      <w:bookmarkStart w:id="6" w:name="_Toc413187559"/>
      <w:r>
        <w:lastRenderedPageBreak/>
        <w:t>Measuring of the wavelength</w:t>
      </w:r>
      <w:bookmarkEnd w:id="6"/>
    </w:p>
    <w:p w14:paraId="5A02E4B0" w14:textId="4D9CDF88" w:rsidR="002E275E" w:rsidRDefault="002E275E" w:rsidP="002E275E">
      <w:r>
        <w:t xml:space="preserve">The </w:t>
      </w:r>
      <w:r w:rsidR="00023F42">
        <w:t xml:space="preserve">distance between the maxima </w:t>
      </w:r>
      <w:r w:rsidR="0006392A">
        <w:t>was</w:t>
      </w:r>
      <w:r w:rsidR="00023F42">
        <w:t xml:space="preserve"> 2</w:t>
      </w:r>
      <w:proofErr w:type="gramStart"/>
      <w:r w:rsidR="00023F42">
        <w:t>,55</w:t>
      </w:r>
      <w:proofErr w:type="gramEnd"/>
      <w:r w:rsidR="00023F42">
        <w:t xml:space="preserve"> m. This value was measu</w:t>
      </w:r>
      <w:r w:rsidR="0006392A">
        <w:t>red with a</w:t>
      </w:r>
      <w:r w:rsidR="00023F42">
        <w:t xml:space="preserve"> light bulb connected to both lines of the lecher-line which indicated the maxima.</w:t>
      </w:r>
    </w:p>
    <w:p w14:paraId="2970B1CD" w14:textId="77777777" w:rsidR="00023F42" w:rsidRDefault="00023F42" w:rsidP="002E275E">
      <w:bookmarkStart w:id="7" w:name="_GoBack"/>
      <w:bookmarkEnd w:id="7"/>
    </w:p>
    <w:p w14:paraId="3F552E67" w14:textId="4584F3CE" w:rsidR="0006392A" w:rsidRPr="0028712A" w:rsidRDefault="00023F42" w:rsidP="002E275E"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/2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1,275 </m:t>
          </m:r>
          <m:r>
            <w:rPr>
              <w:rFonts w:ascii="Cambria Math" w:hAnsi="Cambria Math"/>
            </w:rPr>
            <m:t>m</m:t>
          </m:r>
        </m:oMath>
      </m:oMathPara>
    </w:p>
    <w:p w14:paraId="3E5B3371" w14:textId="77777777" w:rsidR="0028712A" w:rsidRDefault="0028712A" w:rsidP="002E275E"/>
    <w:p w14:paraId="4BD150F1" w14:textId="381AF927" w:rsidR="0028712A" w:rsidRPr="0028712A" w:rsidRDefault="0028712A" w:rsidP="002E275E">
      <m:oMathPara>
        <m:oMath>
          <m:r>
            <w:rPr>
              <w:rFonts w:ascii="Cambria Math" w:hAnsi="Cambria Math"/>
            </w:rPr>
            <m:t>λ=2,55m</m:t>
          </m:r>
        </m:oMath>
      </m:oMathPara>
    </w:p>
    <w:p w14:paraId="3276AC7B" w14:textId="77777777" w:rsidR="0028712A" w:rsidRPr="0028712A" w:rsidRDefault="0028712A" w:rsidP="002E275E"/>
    <w:p w14:paraId="4B3DC093" w14:textId="77777777" w:rsidR="001F302A" w:rsidRDefault="0006392A" w:rsidP="001F302A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2C9B57D9" wp14:editId="5528D116">
            <wp:extent cx="4228186" cy="3802684"/>
            <wp:effectExtent l="19050" t="19050" r="20320" b="266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ll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"/>
                    <a:stretch/>
                  </pic:blipFill>
                  <pic:spPr bwMode="auto">
                    <a:xfrm>
                      <a:off x="0" y="0"/>
                      <a:ext cx="4371162" cy="3931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20BD8" w14:textId="447854B7" w:rsidR="0006392A" w:rsidRPr="002E275E" w:rsidRDefault="001F302A" w:rsidP="001F302A">
      <w:pPr>
        <w:pStyle w:val="Beschriftung"/>
        <w:jc w:val="center"/>
      </w:pPr>
      <w:bookmarkStart w:id="8" w:name="_Toc4131875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Pr="001F302A">
        <w:rPr>
          <w:b w:val="0"/>
        </w:rPr>
        <w:t xml:space="preserve"> – Signal wavelength</w:t>
      </w:r>
      <w:bookmarkEnd w:id="8"/>
    </w:p>
    <w:p w14:paraId="49F2C6AB" w14:textId="5499DA5D" w:rsidR="00055D82" w:rsidRDefault="00023F42" w:rsidP="000F2568">
      <w:pPr>
        <w:pStyle w:val="berschrift1"/>
      </w:pPr>
      <w:bookmarkStart w:id="9" w:name="_Toc413187560"/>
      <w:r>
        <w:t xml:space="preserve">Propagation </w:t>
      </w:r>
      <w:r w:rsidR="00055D82">
        <w:t>Speed</w:t>
      </w:r>
      <w:bookmarkEnd w:id="9"/>
    </w:p>
    <w:p w14:paraId="7C61D37F" w14:textId="5F8B2792" w:rsidR="003C7F32" w:rsidRPr="003C7F32" w:rsidRDefault="003C7F32" w:rsidP="003C7F32">
      <w:r>
        <w:t>Based on both aboves measured values the propagation speed (</w:t>
      </w:r>
      <m:oMath>
        <m:r>
          <w:rPr>
            <w:rFonts w:ascii="Cambria Math" w:hAnsi="Cambria Math"/>
          </w:rPr>
          <m:t>v</m:t>
        </m:r>
      </m:oMath>
      <w:r>
        <w:t>) was calculated.</w:t>
      </w:r>
    </w:p>
    <w:p w14:paraId="37A685A2" w14:textId="5A1EB081" w:rsidR="00023F42" w:rsidRPr="003C7F32" w:rsidRDefault="00023F42" w:rsidP="00023F4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</m:t>
          </m:r>
          <m:r>
            <w:rPr>
              <w:rFonts w:ascii="Cambria Math" w:hAnsi="Cambria Math"/>
            </w:rPr>
            <m:t>λ*f=2,55m*98 MHz</m:t>
          </m:r>
        </m:oMath>
      </m:oMathPara>
    </w:p>
    <w:p w14:paraId="38C1C2FA" w14:textId="77777777" w:rsidR="003C7F32" w:rsidRPr="00023F42" w:rsidRDefault="003C7F32" w:rsidP="00023F42">
      <w:pPr>
        <w:rPr>
          <w:rFonts w:asciiTheme="majorHAnsi" w:eastAsiaTheme="majorEastAsia" w:hAnsiTheme="majorHAnsi" w:cstheme="majorBidi"/>
        </w:rPr>
      </w:pPr>
    </w:p>
    <w:p w14:paraId="1F7437F1" w14:textId="24C12C47" w:rsidR="00023F42" w:rsidRPr="00023F42" w:rsidRDefault="00023F42" w:rsidP="00023F4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v=255 000 km/s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CCBECFD" w14:textId="44A1D155" w:rsidR="00055D82" w:rsidRDefault="00023F42" w:rsidP="00DD4752">
      <w:pPr>
        <w:pStyle w:val="berschrift1"/>
      </w:pPr>
      <w:bookmarkStart w:id="10" w:name="_Toc413187561"/>
      <w:r>
        <w:t>Comparison</w:t>
      </w:r>
      <w:r w:rsidR="00DD4752">
        <w:t xml:space="preserve"> with the speed of light</w:t>
      </w:r>
      <w:bookmarkEnd w:id="10"/>
    </w:p>
    <w:p w14:paraId="7879E427" w14:textId="60E52D37" w:rsidR="003C7F32" w:rsidRPr="003C7F32" w:rsidRDefault="003C7F32" w:rsidP="003C7F32">
      <w:r>
        <w:t xml:space="preserve">The speed of light is about </w:t>
      </w:r>
      <m:oMath>
        <m:r>
          <w:rPr>
            <w:rFonts w:ascii="Cambria Math" w:hAnsi="Cambria Math"/>
          </w:rPr>
          <m:t>3 000 000 km/s</m:t>
        </m:r>
      </m:oMath>
      <w:r>
        <w:t xml:space="preserve"> the measured speed with </w:t>
      </w:r>
      <m:oMath>
        <m:r>
          <w:rPr>
            <w:rFonts w:ascii="Cambria Math" w:hAnsi="Cambria Math"/>
          </w:rPr>
          <m:t>255 000 km/s</m:t>
        </m:r>
      </m:oMath>
      <w:r>
        <w:t xml:space="preserve"> was therefore only 85 % of the speed of light.</w:t>
      </w:r>
    </w:p>
    <w:p w14:paraId="6756657D" w14:textId="36C9DD84" w:rsidR="00055D82" w:rsidRDefault="00055D82" w:rsidP="00DD4752">
      <w:pPr>
        <w:pStyle w:val="berschrift2"/>
      </w:pPr>
      <w:bookmarkStart w:id="11" w:name="_Toc413187562"/>
      <w:r>
        <w:t>Shortening factor</w:t>
      </w:r>
      <w:bookmarkEnd w:id="11"/>
    </w:p>
    <w:p w14:paraId="35EF0584" w14:textId="1FC283B9" w:rsidR="008A51D5" w:rsidRDefault="008A51D5" w:rsidP="0006392A">
      <w:r>
        <w:t>Based on the measured p</w:t>
      </w:r>
      <w:r w:rsidRPr="008A51D5">
        <w:t xml:space="preserve">ropagation </w:t>
      </w:r>
      <w:r>
        <w:t>s</w:t>
      </w:r>
      <w:r w:rsidRPr="008A51D5">
        <w:t>peed</w:t>
      </w:r>
      <w:r>
        <w:t xml:space="preserve"> and the speed of the light the following calculation was made.</w:t>
      </w:r>
    </w:p>
    <w:p w14:paraId="05F5515B" w14:textId="4A15BD54" w:rsidR="0006392A" w:rsidRPr="00DD4752" w:rsidRDefault="0006392A" w:rsidP="0006392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3 000 000 km/s</m:t>
              </m:r>
            </m:num>
            <m:den>
              <m:r>
                <w:rPr>
                  <w:rFonts w:ascii="Cambria Math" w:hAnsi="Cambria Math"/>
                </w:rPr>
                <m:t>250 000 km/s</m:t>
              </m:r>
            </m:den>
          </m:f>
          <m:r>
            <w:rPr>
              <w:rFonts w:ascii="Cambria Math" w:hAnsi="Cambria Math"/>
            </w:rPr>
            <m:t>=0,85</m:t>
          </m:r>
        </m:oMath>
      </m:oMathPara>
    </w:p>
    <w:p w14:paraId="487396D0" w14:textId="77777777" w:rsidR="00DD4752" w:rsidRDefault="00DD4752" w:rsidP="00DD4752">
      <w:r>
        <w:lastRenderedPageBreak/>
        <w:br w:type="page"/>
      </w:r>
    </w:p>
    <w:p w14:paraId="36EB4D57" w14:textId="24D29E0A" w:rsidR="00DD4752" w:rsidRDefault="00DD4752" w:rsidP="00DD4752">
      <w:pPr>
        <w:pStyle w:val="berschrift1"/>
        <w:rPr>
          <w:noProof/>
        </w:rPr>
      </w:pPr>
      <w:bookmarkStart w:id="12" w:name="_Toc413187563"/>
      <w:r>
        <w:lastRenderedPageBreak/>
        <w:t>List of figures</w:t>
      </w:r>
      <w:bookmarkEnd w:id="12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7C02E38F" w14:textId="77777777" w:rsidR="00DD4752" w:rsidRDefault="001E360C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lang w:val="de-AT" w:eastAsia="de-AT"/>
        </w:rPr>
      </w:pPr>
      <w:hyperlink w:anchor="_Toc413187503" w:history="1">
        <w:r w:rsidR="00DD4752" w:rsidRPr="005165F1">
          <w:rPr>
            <w:rStyle w:val="Hyperlink"/>
            <w:noProof/>
          </w:rPr>
          <w:t>Figure 1. – Idea of the lecher-line</w:t>
        </w:r>
        <w:r w:rsidR="00DD4752">
          <w:rPr>
            <w:noProof/>
            <w:webHidden/>
          </w:rPr>
          <w:tab/>
        </w:r>
        <w:r w:rsidR="00DD4752">
          <w:rPr>
            <w:noProof/>
            <w:webHidden/>
          </w:rPr>
          <w:fldChar w:fldCharType="begin"/>
        </w:r>
        <w:r w:rsidR="00DD4752">
          <w:rPr>
            <w:noProof/>
            <w:webHidden/>
          </w:rPr>
          <w:instrText xml:space="preserve"> PAGEREF _Toc413187503 \h </w:instrText>
        </w:r>
        <w:r w:rsidR="00DD4752">
          <w:rPr>
            <w:noProof/>
            <w:webHidden/>
          </w:rPr>
        </w:r>
        <w:r w:rsidR="00DD4752">
          <w:rPr>
            <w:noProof/>
            <w:webHidden/>
          </w:rPr>
          <w:fldChar w:fldCharType="separate"/>
        </w:r>
        <w:r w:rsidR="00DD4752">
          <w:rPr>
            <w:noProof/>
            <w:webHidden/>
          </w:rPr>
          <w:t>3</w:t>
        </w:r>
        <w:r w:rsidR="00DD4752">
          <w:rPr>
            <w:noProof/>
            <w:webHidden/>
          </w:rPr>
          <w:fldChar w:fldCharType="end"/>
        </w:r>
      </w:hyperlink>
    </w:p>
    <w:p w14:paraId="15E0E6CE" w14:textId="1D27AB65" w:rsidR="00DD4752" w:rsidRDefault="001E360C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lang w:val="de-AT" w:eastAsia="de-AT"/>
        </w:rPr>
      </w:pPr>
      <w:hyperlink w:anchor="_Toc413187504" w:history="1">
        <w:r w:rsidR="00DD4752">
          <w:rPr>
            <w:rStyle w:val="Hyperlink"/>
            <w:noProof/>
          </w:rPr>
          <w:t xml:space="preserve">Figure 2. – </w:t>
        </w:r>
        <w:r w:rsidR="00DD4752" w:rsidRPr="005165F1">
          <w:rPr>
            <w:rStyle w:val="Hyperlink"/>
            <w:noProof/>
          </w:rPr>
          <w:t>Measured spectrum of the generator</w:t>
        </w:r>
        <w:r w:rsidR="00DD4752">
          <w:rPr>
            <w:noProof/>
            <w:webHidden/>
          </w:rPr>
          <w:tab/>
        </w:r>
        <w:r w:rsidR="00DD4752">
          <w:rPr>
            <w:noProof/>
            <w:webHidden/>
          </w:rPr>
          <w:fldChar w:fldCharType="begin"/>
        </w:r>
        <w:r w:rsidR="00DD4752">
          <w:rPr>
            <w:noProof/>
            <w:webHidden/>
          </w:rPr>
          <w:instrText xml:space="preserve"> PAGEREF _Toc413187504 \h </w:instrText>
        </w:r>
        <w:r w:rsidR="00DD4752">
          <w:rPr>
            <w:noProof/>
            <w:webHidden/>
          </w:rPr>
        </w:r>
        <w:r w:rsidR="00DD4752">
          <w:rPr>
            <w:noProof/>
            <w:webHidden/>
          </w:rPr>
          <w:fldChar w:fldCharType="separate"/>
        </w:r>
        <w:r w:rsidR="00DD4752">
          <w:rPr>
            <w:noProof/>
            <w:webHidden/>
          </w:rPr>
          <w:t>4</w:t>
        </w:r>
        <w:r w:rsidR="00DD4752">
          <w:rPr>
            <w:noProof/>
            <w:webHidden/>
          </w:rPr>
          <w:fldChar w:fldCharType="end"/>
        </w:r>
      </w:hyperlink>
    </w:p>
    <w:p w14:paraId="70031811" w14:textId="15E705A7" w:rsidR="00DD4752" w:rsidRDefault="001E360C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lang w:val="de-AT" w:eastAsia="de-AT"/>
        </w:rPr>
      </w:pPr>
      <w:hyperlink w:anchor="_Toc413187505" w:history="1">
        <w:r w:rsidR="00DD4752" w:rsidRPr="005165F1">
          <w:rPr>
            <w:rStyle w:val="Hyperlink"/>
            <w:noProof/>
          </w:rPr>
          <w:t>Figure 3. – Signal wavelength</w:t>
        </w:r>
        <w:r w:rsidR="00DD4752">
          <w:rPr>
            <w:noProof/>
            <w:webHidden/>
          </w:rPr>
          <w:tab/>
        </w:r>
        <w:r w:rsidR="00DD4752">
          <w:rPr>
            <w:noProof/>
            <w:webHidden/>
          </w:rPr>
          <w:fldChar w:fldCharType="begin"/>
        </w:r>
        <w:r w:rsidR="00DD4752">
          <w:rPr>
            <w:noProof/>
            <w:webHidden/>
          </w:rPr>
          <w:instrText xml:space="preserve"> PAGEREF _Toc413187505 \h </w:instrText>
        </w:r>
        <w:r w:rsidR="00DD4752">
          <w:rPr>
            <w:noProof/>
            <w:webHidden/>
          </w:rPr>
        </w:r>
        <w:r w:rsidR="00DD4752">
          <w:rPr>
            <w:noProof/>
            <w:webHidden/>
          </w:rPr>
          <w:fldChar w:fldCharType="separate"/>
        </w:r>
        <w:r w:rsidR="00DD4752">
          <w:rPr>
            <w:noProof/>
            <w:webHidden/>
          </w:rPr>
          <w:t>5</w:t>
        </w:r>
        <w:r w:rsidR="00DD4752">
          <w:rPr>
            <w:noProof/>
            <w:webHidden/>
          </w:rPr>
          <w:fldChar w:fldCharType="end"/>
        </w:r>
      </w:hyperlink>
    </w:p>
    <w:p w14:paraId="0EE88A51" w14:textId="0A0EF023" w:rsidR="00DD4752" w:rsidRDefault="00DD4752" w:rsidP="00DD4752">
      <w:r>
        <w:fldChar w:fldCharType="end"/>
      </w:r>
    </w:p>
    <w:sectPr w:rsidR="00DD4752" w:rsidSect="005A2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38347" w14:textId="77777777" w:rsidR="001E360C" w:rsidRDefault="001E360C" w:rsidP="00BD31EC">
      <w:r>
        <w:separator/>
      </w:r>
    </w:p>
    <w:p w14:paraId="616FECC5" w14:textId="77777777" w:rsidR="001E360C" w:rsidRDefault="001E360C" w:rsidP="00BD31EC"/>
    <w:p w14:paraId="1DDB2154" w14:textId="77777777" w:rsidR="001E360C" w:rsidRDefault="001E360C" w:rsidP="00BD31EC"/>
    <w:p w14:paraId="7A9A4C3C" w14:textId="77777777" w:rsidR="001E360C" w:rsidRDefault="001E360C" w:rsidP="00BD31EC"/>
    <w:p w14:paraId="0C6B86E5" w14:textId="77777777" w:rsidR="001E360C" w:rsidRDefault="001E360C" w:rsidP="00BD31EC"/>
    <w:p w14:paraId="1422C4A7" w14:textId="77777777" w:rsidR="001E360C" w:rsidRDefault="001E360C" w:rsidP="00BD31EC"/>
  </w:endnote>
  <w:endnote w:type="continuationSeparator" w:id="0">
    <w:p w14:paraId="499359E5" w14:textId="77777777" w:rsidR="001E360C" w:rsidRDefault="001E360C" w:rsidP="00BD31EC">
      <w:r>
        <w:continuationSeparator/>
      </w:r>
    </w:p>
    <w:p w14:paraId="34EC819B" w14:textId="77777777" w:rsidR="001E360C" w:rsidRDefault="001E360C" w:rsidP="00BD31EC"/>
    <w:p w14:paraId="7034E1DC" w14:textId="77777777" w:rsidR="001E360C" w:rsidRDefault="001E360C" w:rsidP="00BD31EC"/>
    <w:p w14:paraId="37C9AADC" w14:textId="77777777" w:rsidR="001E360C" w:rsidRDefault="001E360C" w:rsidP="00BD31EC"/>
    <w:p w14:paraId="4EAC902A" w14:textId="77777777" w:rsidR="001E360C" w:rsidRDefault="001E360C" w:rsidP="00BD31EC"/>
    <w:p w14:paraId="4D2377B8" w14:textId="77777777" w:rsidR="001E360C" w:rsidRDefault="001E360C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182A2" w14:textId="77777777" w:rsidR="00AA2621" w:rsidRPr="001C7206" w:rsidRDefault="00AA2621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DA776" w14:textId="43C3FCC6" w:rsidR="00AA2621" w:rsidRPr="00F01A3B" w:rsidRDefault="00AB7A10" w:rsidP="00CA2C74">
    <w:pPr>
      <w:pStyle w:val="Fuzeile"/>
      <w:pBdr>
        <w:top w:val="single" w:sz="8" w:space="1" w:color="auto"/>
      </w:pBdr>
    </w:pPr>
    <w:r>
      <w:t>4</w:t>
    </w:r>
    <w:r w:rsidR="004E75ED">
      <w:rPr>
        <w:vertAlign w:val="superscript"/>
      </w:rPr>
      <w:t>th</w:t>
    </w:r>
    <w:r w:rsidR="00F21FB1">
      <w:t xml:space="preserve"> </w:t>
    </w:r>
    <w:r>
      <w:t>March</w:t>
    </w:r>
    <w:r w:rsidR="00B11836">
      <w:t xml:space="preserve"> 2015</w:t>
    </w:r>
    <w:r w:rsidR="00AA2621" w:rsidRPr="00F01A3B">
      <w:ptab w:relativeTo="margin" w:alignment="center" w:leader="none"/>
    </w:r>
    <w:r w:rsidR="00AA2621" w:rsidRPr="00F01A3B">
      <w:t>Hofstätter</w:t>
    </w:r>
    <w:r w:rsidR="00AA2621" w:rsidRPr="00F01A3B">
      <w:ptab w:relativeTo="margin" w:alignment="right" w:leader="none"/>
    </w:r>
    <w:sdt>
      <w:sdtPr>
        <w:alias w:val="[Titel]"/>
        <w:id w:val="44050056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 xml:space="preserve">Standing </w:t>
        </w:r>
        <w:proofErr w:type="spellStart"/>
        <w:r>
          <w:rPr>
            <w:lang w:val="de-AT"/>
          </w:rPr>
          <w:t>Waves</w:t>
        </w:r>
        <w:proofErr w:type="spellEnd"/>
      </w:sdtContent>
    </w:sdt>
    <w:r w:rsidR="00AA2621" w:rsidRPr="00F01A3B">
      <w:t xml:space="preserve"> | </w:t>
    </w:r>
    <w:r w:rsidR="00AA2621" w:rsidRPr="00F01A3B">
      <w:fldChar w:fldCharType="begin"/>
    </w:r>
    <w:r w:rsidR="00AA2621" w:rsidRPr="00F01A3B">
      <w:instrText xml:space="preserve"> PAGE </w:instrText>
    </w:r>
    <w:r w:rsidR="00AA2621" w:rsidRPr="00F01A3B">
      <w:fldChar w:fldCharType="separate"/>
    </w:r>
    <w:r w:rsidR="0028712A">
      <w:rPr>
        <w:noProof/>
      </w:rPr>
      <w:t>5</w:t>
    </w:r>
    <w:r w:rsidR="00AA2621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3A92" w14:textId="77777777" w:rsidR="001E360C" w:rsidRDefault="001E360C" w:rsidP="00BD31EC">
      <w:r>
        <w:separator/>
      </w:r>
    </w:p>
    <w:p w14:paraId="7855AA8F" w14:textId="77777777" w:rsidR="001E360C" w:rsidRDefault="001E360C" w:rsidP="00BD31EC"/>
    <w:p w14:paraId="097D20A5" w14:textId="77777777" w:rsidR="001E360C" w:rsidRDefault="001E360C" w:rsidP="00BD31EC"/>
    <w:p w14:paraId="205A149D" w14:textId="77777777" w:rsidR="001E360C" w:rsidRDefault="001E360C" w:rsidP="00BD31EC"/>
    <w:p w14:paraId="3AD58721" w14:textId="77777777" w:rsidR="001E360C" w:rsidRDefault="001E360C" w:rsidP="00BD31EC"/>
    <w:p w14:paraId="2CADCA64" w14:textId="77777777" w:rsidR="001E360C" w:rsidRDefault="001E360C" w:rsidP="00BD31EC"/>
  </w:footnote>
  <w:footnote w:type="continuationSeparator" w:id="0">
    <w:p w14:paraId="2C70137A" w14:textId="77777777" w:rsidR="001E360C" w:rsidRDefault="001E360C" w:rsidP="00BD31EC">
      <w:r>
        <w:continuationSeparator/>
      </w:r>
    </w:p>
    <w:p w14:paraId="62A80C14" w14:textId="77777777" w:rsidR="001E360C" w:rsidRDefault="001E360C" w:rsidP="00BD31EC"/>
    <w:p w14:paraId="63E45685" w14:textId="77777777" w:rsidR="001E360C" w:rsidRDefault="001E360C" w:rsidP="00BD31EC"/>
    <w:p w14:paraId="49D824CD" w14:textId="77777777" w:rsidR="001E360C" w:rsidRDefault="001E360C" w:rsidP="00BD31EC"/>
    <w:p w14:paraId="0408A950" w14:textId="77777777" w:rsidR="001E360C" w:rsidRDefault="001E360C" w:rsidP="00BD31EC"/>
    <w:p w14:paraId="5B54178F" w14:textId="77777777" w:rsidR="001E360C" w:rsidRDefault="001E360C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FA9FB" w14:textId="77777777" w:rsidR="00AA2621" w:rsidRDefault="00AA2621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E3256"/>
    <w:multiLevelType w:val="hybridMultilevel"/>
    <w:tmpl w:val="A7060F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D5458"/>
    <w:multiLevelType w:val="hybridMultilevel"/>
    <w:tmpl w:val="F59C1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664BF"/>
    <w:multiLevelType w:val="hybridMultilevel"/>
    <w:tmpl w:val="838E65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51529"/>
    <w:multiLevelType w:val="hybridMultilevel"/>
    <w:tmpl w:val="F830FB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D5B0D"/>
    <w:multiLevelType w:val="hybridMultilevel"/>
    <w:tmpl w:val="735619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707A4"/>
    <w:multiLevelType w:val="hybridMultilevel"/>
    <w:tmpl w:val="B61AAA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616EB"/>
    <w:multiLevelType w:val="multilevel"/>
    <w:tmpl w:val="E0245E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680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63C6A"/>
    <w:multiLevelType w:val="hybridMultilevel"/>
    <w:tmpl w:val="FC1C64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2"/>
  </w:num>
  <w:num w:numId="4">
    <w:abstractNumId w:val="19"/>
  </w:num>
  <w:num w:numId="5">
    <w:abstractNumId w:val="0"/>
  </w:num>
  <w:num w:numId="6">
    <w:abstractNumId w:val="20"/>
  </w:num>
  <w:num w:numId="7">
    <w:abstractNumId w:val="6"/>
  </w:num>
  <w:num w:numId="8">
    <w:abstractNumId w:val="13"/>
  </w:num>
  <w:num w:numId="9">
    <w:abstractNumId w:val="15"/>
  </w:num>
  <w:num w:numId="10">
    <w:abstractNumId w:val="18"/>
  </w:num>
  <w:num w:numId="11">
    <w:abstractNumId w:val="7"/>
  </w:num>
  <w:num w:numId="12">
    <w:abstractNumId w:val="2"/>
  </w:num>
  <w:num w:numId="13">
    <w:abstractNumId w:val="5"/>
  </w:num>
  <w:num w:numId="14">
    <w:abstractNumId w:val="17"/>
  </w:num>
  <w:num w:numId="15">
    <w:abstractNumId w:val="8"/>
  </w:num>
  <w:num w:numId="16">
    <w:abstractNumId w:val="21"/>
  </w:num>
  <w:num w:numId="17">
    <w:abstractNumId w:val="1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9"/>
  </w:num>
  <w:num w:numId="23">
    <w:abstractNumId w:val="3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A1"/>
    <w:rsid w:val="00002605"/>
    <w:rsid w:val="00020D9D"/>
    <w:rsid w:val="00021ED9"/>
    <w:rsid w:val="0002339F"/>
    <w:rsid w:val="00023DEA"/>
    <w:rsid w:val="00023F42"/>
    <w:rsid w:val="000241D3"/>
    <w:rsid w:val="00034B7D"/>
    <w:rsid w:val="00037305"/>
    <w:rsid w:val="000453F1"/>
    <w:rsid w:val="000478D5"/>
    <w:rsid w:val="000523EA"/>
    <w:rsid w:val="00055D82"/>
    <w:rsid w:val="0006392A"/>
    <w:rsid w:val="00065B3A"/>
    <w:rsid w:val="00074F0B"/>
    <w:rsid w:val="00076639"/>
    <w:rsid w:val="000860A1"/>
    <w:rsid w:val="00093FE5"/>
    <w:rsid w:val="00096F60"/>
    <w:rsid w:val="000A3E58"/>
    <w:rsid w:val="000A6C7F"/>
    <w:rsid w:val="000B3D6C"/>
    <w:rsid w:val="000B7978"/>
    <w:rsid w:val="000C56CD"/>
    <w:rsid w:val="000D7573"/>
    <w:rsid w:val="000E1860"/>
    <w:rsid w:val="000E40CB"/>
    <w:rsid w:val="001003F5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396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86D4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2298"/>
    <w:rsid w:val="001C5DFC"/>
    <w:rsid w:val="001C7206"/>
    <w:rsid w:val="001E023B"/>
    <w:rsid w:val="001E360C"/>
    <w:rsid w:val="001E5114"/>
    <w:rsid w:val="001F302A"/>
    <w:rsid w:val="00213510"/>
    <w:rsid w:val="0021634A"/>
    <w:rsid w:val="00217BC2"/>
    <w:rsid w:val="002272A7"/>
    <w:rsid w:val="00235181"/>
    <w:rsid w:val="0024081A"/>
    <w:rsid w:val="0024380E"/>
    <w:rsid w:val="00251385"/>
    <w:rsid w:val="00256FC9"/>
    <w:rsid w:val="00257F6E"/>
    <w:rsid w:val="00261B0C"/>
    <w:rsid w:val="0026728C"/>
    <w:rsid w:val="00271BB5"/>
    <w:rsid w:val="0027382E"/>
    <w:rsid w:val="00276980"/>
    <w:rsid w:val="00277F0F"/>
    <w:rsid w:val="00280955"/>
    <w:rsid w:val="0028712A"/>
    <w:rsid w:val="00294EF4"/>
    <w:rsid w:val="002A130F"/>
    <w:rsid w:val="002A20F2"/>
    <w:rsid w:val="002A5D59"/>
    <w:rsid w:val="002B7B52"/>
    <w:rsid w:val="002C4C3A"/>
    <w:rsid w:val="002D060B"/>
    <w:rsid w:val="002D1717"/>
    <w:rsid w:val="002D3294"/>
    <w:rsid w:val="002D607A"/>
    <w:rsid w:val="002D68A4"/>
    <w:rsid w:val="002D723F"/>
    <w:rsid w:val="002E275E"/>
    <w:rsid w:val="002F61A6"/>
    <w:rsid w:val="002F6D88"/>
    <w:rsid w:val="0030020E"/>
    <w:rsid w:val="00301CF7"/>
    <w:rsid w:val="00303964"/>
    <w:rsid w:val="00314CE2"/>
    <w:rsid w:val="00324592"/>
    <w:rsid w:val="00336975"/>
    <w:rsid w:val="003467C2"/>
    <w:rsid w:val="00346985"/>
    <w:rsid w:val="00350EC7"/>
    <w:rsid w:val="00351909"/>
    <w:rsid w:val="00352DEB"/>
    <w:rsid w:val="00354F7E"/>
    <w:rsid w:val="00356AC6"/>
    <w:rsid w:val="00366083"/>
    <w:rsid w:val="00374CB7"/>
    <w:rsid w:val="0038476A"/>
    <w:rsid w:val="003853A4"/>
    <w:rsid w:val="003919B9"/>
    <w:rsid w:val="0039456B"/>
    <w:rsid w:val="003A06A5"/>
    <w:rsid w:val="003A359E"/>
    <w:rsid w:val="003A3F3A"/>
    <w:rsid w:val="003A429A"/>
    <w:rsid w:val="003A5CEB"/>
    <w:rsid w:val="003B0390"/>
    <w:rsid w:val="003B5EDC"/>
    <w:rsid w:val="003B6E93"/>
    <w:rsid w:val="003C27E0"/>
    <w:rsid w:val="003C2EC0"/>
    <w:rsid w:val="003C7F32"/>
    <w:rsid w:val="003D061A"/>
    <w:rsid w:val="003D3724"/>
    <w:rsid w:val="003D5CE3"/>
    <w:rsid w:val="003E0B8C"/>
    <w:rsid w:val="003E151D"/>
    <w:rsid w:val="003E4C67"/>
    <w:rsid w:val="003F1F40"/>
    <w:rsid w:val="003F4079"/>
    <w:rsid w:val="0040705D"/>
    <w:rsid w:val="00407AA4"/>
    <w:rsid w:val="004102EA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6103B"/>
    <w:rsid w:val="00481C62"/>
    <w:rsid w:val="00483074"/>
    <w:rsid w:val="004860E7"/>
    <w:rsid w:val="00486F31"/>
    <w:rsid w:val="00487AE7"/>
    <w:rsid w:val="00495AB6"/>
    <w:rsid w:val="004A00DA"/>
    <w:rsid w:val="004A4CEF"/>
    <w:rsid w:val="004A790D"/>
    <w:rsid w:val="004C1B0C"/>
    <w:rsid w:val="004C3D69"/>
    <w:rsid w:val="004C48B0"/>
    <w:rsid w:val="004E405C"/>
    <w:rsid w:val="004E6DC0"/>
    <w:rsid w:val="004E75ED"/>
    <w:rsid w:val="004F6685"/>
    <w:rsid w:val="005073EB"/>
    <w:rsid w:val="00515FAF"/>
    <w:rsid w:val="0052195A"/>
    <w:rsid w:val="00525F46"/>
    <w:rsid w:val="005301A0"/>
    <w:rsid w:val="005353C2"/>
    <w:rsid w:val="00536F65"/>
    <w:rsid w:val="005371B7"/>
    <w:rsid w:val="0053739D"/>
    <w:rsid w:val="00552E17"/>
    <w:rsid w:val="00557B43"/>
    <w:rsid w:val="005714D7"/>
    <w:rsid w:val="0057264D"/>
    <w:rsid w:val="00573B87"/>
    <w:rsid w:val="00582E32"/>
    <w:rsid w:val="00584DAC"/>
    <w:rsid w:val="00585CE1"/>
    <w:rsid w:val="00585FCB"/>
    <w:rsid w:val="00587726"/>
    <w:rsid w:val="00587F60"/>
    <w:rsid w:val="005906CF"/>
    <w:rsid w:val="005A1FB9"/>
    <w:rsid w:val="005A739B"/>
    <w:rsid w:val="005B6D4C"/>
    <w:rsid w:val="005C250B"/>
    <w:rsid w:val="005D221E"/>
    <w:rsid w:val="005D687F"/>
    <w:rsid w:val="005D7A59"/>
    <w:rsid w:val="005D7AE1"/>
    <w:rsid w:val="005E2775"/>
    <w:rsid w:val="005F016E"/>
    <w:rsid w:val="005F0E6C"/>
    <w:rsid w:val="005F4515"/>
    <w:rsid w:val="005F5314"/>
    <w:rsid w:val="006015AB"/>
    <w:rsid w:val="00602DB3"/>
    <w:rsid w:val="0060689D"/>
    <w:rsid w:val="00607ACE"/>
    <w:rsid w:val="00612215"/>
    <w:rsid w:val="006215E9"/>
    <w:rsid w:val="006215F6"/>
    <w:rsid w:val="00621B0C"/>
    <w:rsid w:val="00630BA3"/>
    <w:rsid w:val="00633B03"/>
    <w:rsid w:val="00633F5D"/>
    <w:rsid w:val="006374F9"/>
    <w:rsid w:val="00637F16"/>
    <w:rsid w:val="006431D4"/>
    <w:rsid w:val="0064586A"/>
    <w:rsid w:val="00653DDE"/>
    <w:rsid w:val="0066082D"/>
    <w:rsid w:val="00660AC0"/>
    <w:rsid w:val="00670DFE"/>
    <w:rsid w:val="00685AB7"/>
    <w:rsid w:val="0069527D"/>
    <w:rsid w:val="006970AA"/>
    <w:rsid w:val="006A14A4"/>
    <w:rsid w:val="006A41B7"/>
    <w:rsid w:val="006B25F1"/>
    <w:rsid w:val="006C2C1C"/>
    <w:rsid w:val="006C6CD0"/>
    <w:rsid w:val="006E142F"/>
    <w:rsid w:val="006E20F5"/>
    <w:rsid w:val="006E4456"/>
    <w:rsid w:val="006F5720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A52B7"/>
    <w:rsid w:val="007A5BB6"/>
    <w:rsid w:val="007B4C2D"/>
    <w:rsid w:val="007C06F6"/>
    <w:rsid w:val="007C58E7"/>
    <w:rsid w:val="007D0102"/>
    <w:rsid w:val="007D34F6"/>
    <w:rsid w:val="007F32FB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42260"/>
    <w:rsid w:val="008515AC"/>
    <w:rsid w:val="0085297D"/>
    <w:rsid w:val="00854730"/>
    <w:rsid w:val="00863610"/>
    <w:rsid w:val="00865DD8"/>
    <w:rsid w:val="008761A2"/>
    <w:rsid w:val="0088371A"/>
    <w:rsid w:val="00892B95"/>
    <w:rsid w:val="00892DB8"/>
    <w:rsid w:val="008A32EA"/>
    <w:rsid w:val="008A51D5"/>
    <w:rsid w:val="008A545F"/>
    <w:rsid w:val="008A58A3"/>
    <w:rsid w:val="008B15F4"/>
    <w:rsid w:val="008C2E6F"/>
    <w:rsid w:val="008C6A88"/>
    <w:rsid w:val="008C7C81"/>
    <w:rsid w:val="008D1A56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0CDA"/>
    <w:rsid w:val="009211C4"/>
    <w:rsid w:val="00921FED"/>
    <w:rsid w:val="009231D4"/>
    <w:rsid w:val="00941560"/>
    <w:rsid w:val="009476ED"/>
    <w:rsid w:val="009525D0"/>
    <w:rsid w:val="00952965"/>
    <w:rsid w:val="009536FE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87946"/>
    <w:rsid w:val="00990DBB"/>
    <w:rsid w:val="009941EB"/>
    <w:rsid w:val="00994B7D"/>
    <w:rsid w:val="009A657F"/>
    <w:rsid w:val="009A6A9B"/>
    <w:rsid w:val="009A750C"/>
    <w:rsid w:val="009B0D84"/>
    <w:rsid w:val="009B290D"/>
    <w:rsid w:val="009B31DE"/>
    <w:rsid w:val="009B3805"/>
    <w:rsid w:val="009B5981"/>
    <w:rsid w:val="009B7BC6"/>
    <w:rsid w:val="009B7FF8"/>
    <w:rsid w:val="009C05E7"/>
    <w:rsid w:val="009C2B72"/>
    <w:rsid w:val="009C56C6"/>
    <w:rsid w:val="009C5C53"/>
    <w:rsid w:val="009D183F"/>
    <w:rsid w:val="009D6B2F"/>
    <w:rsid w:val="009E63F2"/>
    <w:rsid w:val="009F258E"/>
    <w:rsid w:val="009F38CD"/>
    <w:rsid w:val="009F7BBA"/>
    <w:rsid w:val="00A013D5"/>
    <w:rsid w:val="00A01957"/>
    <w:rsid w:val="00A03BDA"/>
    <w:rsid w:val="00A05D84"/>
    <w:rsid w:val="00A06D5C"/>
    <w:rsid w:val="00A10873"/>
    <w:rsid w:val="00A14DC4"/>
    <w:rsid w:val="00A1597D"/>
    <w:rsid w:val="00A32E4D"/>
    <w:rsid w:val="00A40987"/>
    <w:rsid w:val="00A44D65"/>
    <w:rsid w:val="00A45C0A"/>
    <w:rsid w:val="00A47347"/>
    <w:rsid w:val="00A50A0F"/>
    <w:rsid w:val="00A67B3D"/>
    <w:rsid w:val="00A70B07"/>
    <w:rsid w:val="00A75CCF"/>
    <w:rsid w:val="00A84F65"/>
    <w:rsid w:val="00A87249"/>
    <w:rsid w:val="00A91852"/>
    <w:rsid w:val="00A92D5C"/>
    <w:rsid w:val="00A978C0"/>
    <w:rsid w:val="00AA2621"/>
    <w:rsid w:val="00AA331C"/>
    <w:rsid w:val="00AA7AC2"/>
    <w:rsid w:val="00AB174A"/>
    <w:rsid w:val="00AB180F"/>
    <w:rsid w:val="00AB5340"/>
    <w:rsid w:val="00AB6309"/>
    <w:rsid w:val="00AB7A10"/>
    <w:rsid w:val="00AC23DD"/>
    <w:rsid w:val="00AC68A1"/>
    <w:rsid w:val="00AC74E1"/>
    <w:rsid w:val="00AE3283"/>
    <w:rsid w:val="00AE36E9"/>
    <w:rsid w:val="00AE5F43"/>
    <w:rsid w:val="00AE744C"/>
    <w:rsid w:val="00AF1438"/>
    <w:rsid w:val="00AF20B5"/>
    <w:rsid w:val="00B04F4B"/>
    <w:rsid w:val="00B06C61"/>
    <w:rsid w:val="00B11836"/>
    <w:rsid w:val="00B11A47"/>
    <w:rsid w:val="00B20CE6"/>
    <w:rsid w:val="00B23021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57279"/>
    <w:rsid w:val="00B614EA"/>
    <w:rsid w:val="00B621E6"/>
    <w:rsid w:val="00B62E95"/>
    <w:rsid w:val="00B63843"/>
    <w:rsid w:val="00B73675"/>
    <w:rsid w:val="00B81F7D"/>
    <w:rsid w:val="00B86BCE"/>
    <w:rsid w:val="00B928E5"/>
    <w:rsid w:val="00B93726"/>
    <w:rsid w:val="00BA3309"/>
    <w:rsid w:val="00BB2DA0"/>
    <w:rsid w:val="00BB4F5E"/>
    <w:rsid w:val="00BC08DB"/>
    <w:rsid w:val="00BC227B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34BFD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86143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661F"/>
    <w:rsid w:val="00CD7BD3"/>
    <w:rsid w:val="00CE5E79"/>
    <w:rsid w:val="00CE6806"/>
    <w:rsid w:val="00D012F4"/>
    <w:rsid w:val="00D013E4"/>
    <w:rsid w:val="00D01790"/>
    <w:rsid w:val="00D23928"/>
    <w:rsid w:val="00D32F07"/>
    <w:rsid w:val="00D36F14"/>
    <w:rsid w:val="00D417EF"/>
    <w:rsid w:val="00D50ADF"/>
    <w:rsid w:val="00D528B5"/>
    <w:rsid w:val="00D540C0"/>
    <w:rsid w:val="00D62FF1"/>
    <w:rsid w:val="00D646DA"/>
    <w:rsid w:val="00D646FB"/>
    <w:rsid w:val="00D70D23"/>
    <w:rsid w:val="00D7512B"/>
    <w:rsid w:val="00D80375"/>
    <w:rsid w:val="00D809C1"/>
    <w:rsid w:val="00D8536F"/>
    <w:rsid w:val="00D872F6"/>
    <w:rsid w:val="00D87666"/>
    <w:rsid w:val="00D97F7D"/>
    <w:rsid w:val="00DB02CD"/>
    <w:rsid w:val="00DB254F"/>
    <w:rsid w:val="00DC20F2"/>
    <w:rsid w:val="00DC7A04"/>
    <w:rsid w:val="00DD3DAA"/>
    <w:rsid w:val="00DD4752"/>
    <w:rsid w:val="00DD7A5E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3354E"/>
    <w:rsid w:val="00E46662"/>
    <w:rsid w:val="00E50428"/>
    <w:rsid w:val="00E50C3B"/>
    <w:rsid w:val="00E6488A"/>
    <w:rsid w:val="00E65166"/>
    <w:rsid w:val="00E65670"/>
    <w:rsid w:val="00E6652D"/>
    <w:rsid w:val="00E73F25"/>
    <w:rsid w:val="00E73F2D"/>
    <w:rsid w:val="00E80698"/>
    <w:rsid w:val="00E84A99"/>
    <w:rsid w:val="00E97419"/>
    <w:rsid w:val="00EB0757"/>
    <w:rsid w:val="00EB4AAE"/>
    <w:rsid w:val="00EB7892"/>
    <w:rsid w:val="00EC1F52"/>
    <w:rsid w:val="00EC7AC1"/>
    <w:rsid w:val="00ED0547"/>
    <w:rsid w:val="00ED21A6"/>
    <w:rsid w:val="00ED4FA8"/>
    <w:rsid w:val="00EE39A1"/>
    <w:rsid w:val="00EF6AC9"/>
    <w:rsid w:val="00F01A3B"/>
    <w:rsid w:val="00F049D7"/>
    <w:rsid w:val="00F05FF2"/>
    <w:rsid w:val="00F0684B"/>
    <w:rsid w:val="00F10AE3"/>
    <w:rsid w:val="00F21FB1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503B0A"/>
  <w15:docId w15:val="{45D32004-E556-475C-ACCE-83A19B1E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40C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ind w:left="567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31C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709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40C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31C"/>
    <w:rPr>
      <w:rFonts w:asciiTheme="majorHAnsi" w:eastAsiaTheme="majorEastAsia" w:hAnsiTheme="majorHAnsi" w:cstheme="majorBidi"/>
      <w:color w:val="4F81BD" w:themeColor="accent1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Listentabelle5dunkelAkzent21">
    <w:name w:val="Listentabelle 5 dunkel  – Akzent 21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ntabelle5dunkelAkzent12">
    <w:name w:val="Listentabelle 5 dunkel  – Akzent 12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ntabelle3Akzent11">
    <w:name w:val="Listentabelle 3 – Akzent 11"/>
    <w:basedOn w:val="NormaleTabelle"/>
    <w:uiPriority w:val="48"/>
    <w:rsid w:val="002D329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A4CEF"/>
  </w:style>
  <w:style w:type="table" w:customStyle="1" w:styleId="Tabellengitternetz">
    <w:name w:val="Tabellengitternetz"/>
    <w:basedOn w:val="NormaleTabelle"/>
    <w:rsid w:val="00AA331C"/>
    <w:pPr>
      <w:ind w:firstLine="0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1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6E1EF4DCA4A7BBD367B02946836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8823C0-5DCF-442C-9D4B-9A5B1CA3EB52}"/>
      </w:docPartPr>
      <w:docPartBody>
        <w:p w:rsidR="0021203C" w:rsidRDefault="00EB320E">
          <w:pPr>
            <w:pStyle w:val="2726E1EF4DCA4A7BBD367B0294683655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E"/>
    <w:rsid w:val="0021203C"/>
    <w:rsid w:val="002E5CC0"/>
    <w:rsid w:val="00662E63"/>
    <w:rsid w:val="007F0403"/>
    <w:rsid w:val="008E6777"/>
    <w:rsid w:val="00964958"/>
    <w:rsid w:val="00A64466"/>
    <w:rsid w:val="00B75120"/>
    <w:rsid w:val="00BF01DD"/>
    <w:rsid w:val="00CA0653"/>
    <w:rsid w:val="00D53897"/>
    <w:rsid w:val="00DB25E3"/>
    <w:rsid w:val="00E3524F"/>
    <w:rsid w:val="00EB320E"/>
    <w:rsid w:val="00EC3386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F0403"/>
    <w:rPr>
      <w:color w:val="808080"/>
    </w:rPr>
  </w:style>
  <w:style w:type="paragraph" w:customStyle="1" w:styleId="2726E1EF4DCA4A7BBD367B0294683655">
    <w:name w:val="2726E1EF4DCA4A7BBD367B0294683655"/>
  </w:style>
  <w:style w:type="paragraph" w:customStyle="1" w:styleId="45E853925C47452A8A33D8203952BC0D">
    <w:name w:val="45E853925C47452A8A33D8203952B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887586C-F4C1-4032-9022-9A4FEC83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3BHEL_5_TEACHER_Hofstaetter_Exercise_Englisch.dotx</Template>
  <TotalTime>0</TotalTime>
  <Pages>7</Pages>
  <Words>532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Electromagnetic Compability</vt:lpstr>
    </vt:vector>
  </TitlesOfParts>
  <Manager/>
  <Company/>
  <LinksUpToDate>false</LinksUpToDate>
  <CharactersWithSpaces>3878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Standing Waves</dc:title>
  <dc:subject/>
  <dc:creator>Alexander Hofstätter</dc:creator>
  <cp:keywords/>
  <dc:description/>
  <cp:lastModifiedBy>a.hofstaetter@htlstp.at</cp:lastModifiedBy>
  <cp:revision>57</cp:revision>
  <cp:lastPrinted>2014-03-17T14:45:00Z</cp:lastPrinted>
  <dcterms:created xsi:type="dcterms:W3CDTF">2014-03-17T14:45:00Z</dcterms:created>
  <dcterms:modified xsi:type="dcterms:W3CDTF">2015-03-04T08:14:00Z</dcterms:modified>
  <cp:category/>
</cp:coreProperties>
</file>