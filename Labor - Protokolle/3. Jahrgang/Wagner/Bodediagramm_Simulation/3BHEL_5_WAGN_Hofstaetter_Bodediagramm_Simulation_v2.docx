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621210" w:rsidRDefault="00B373DF" w:rsidP="00176318">
      <w:pPr>
        <w:rPr>
          <w:rFonts w:eastAsia="Times New Roman" w:cs="Times New Roman"/>
          <w:sz w:val="24"/>
          <w:szCs w:val="24"/>
        </w:rPr>
      </w:pPr>
      <w:r w:rsidRPr="00621210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EEEFCB" wp14:editId="2371E26A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Pr="00986872" w:rsidRDefault="004560F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PROTOCOL</w:t>
                            </w:r>
                            <w:r w:rsidR="0011393E"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="002D36A0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to</w:t>
                            </w:r>
                            <w:r w:rsidRPr="00986872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 xml:space="preserve"> laboratory exercise</w:t>
                            </w:r>
                          </w:p>
                          <w:p w:rsidR="0011393E" w:rsidRPr="00986872" w:rsidRDefault="0011393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placeholder>
                                <w:docPart w:val="7A3D1214658447B79D17BA91DEAAD69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7F6E" w:rsidRDefault="0031644F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Bode diagra</w:t>
                                </w:r>
                                <w:r w:rsidR="00542925"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 xml:space="preserve">m </w:t>
                                </w:r>
                                <w:r w:rsidR="0035088D"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s</w:t>
                                </w:r>
                                <w:r w:rsidR="00542925" w:rsidRPr="00542925"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imulation</w:t>
                                </w:r>
                              </w:p>
                            </w:sdtContent>
                          </w:sdt>
                          <w:p w:rsidR="0006792B" w:rsidRPr="0006792B" w:rsidRDefault="0006792B" w:rsidP="0006792B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18"/>
                                <w:szCs w:val="28"/>
                              </w:rPr>
                            </w:pPr>
                            <w:r w:rsidRPr="006F0728">
                              <w:rPr>
                                <w:rFonts w:asciiTheme="majorHAnsi" w:hAnsiTheme="majorHAnsi" w:cs="Arial"/>
                                <w:sz w:val="24"/>
                                <w:szCs w:val="40"/>
                              </w:rPr>
                              <w:t>(v2)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EEFCB" id="Rechteck 29" o:spid="_x0000_s1026" style="position:absolute;margin-left:-1.2pt;margin-top:.5pt;width:406pt;height:15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:rsidR="0011393E" w:rsidRPr="00986872" w:rsidRDefault="004560F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PROTOCOL</w:t>
                      </w:r>
                      <w:r w:rsidR="0011393E"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="002D36A0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to</w:t>
                      </w:r>
                      <w:r w:rsidRPr="00986872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 xml:space="preserve"> laboratory exercise</w:t>
                      </w:r>
                    </w:p>
                    <w:p w:rsidR="0011393E" w:rsidRPr="00986872" w:rsidRDefault="0011393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7A3D1214658447B79D17BA91DEAAD69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57F6E" w:rsidRDefault="0031644F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4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Bode diagra</w:t>
                          </w:r>
                          <w:r w:rsidR="00542925"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 xml:space="preserve">m </w:t>
                          </w:r>
                          <w:r w:rsidR="0035088D"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s</w:t>
                          </w:r>
                          <w:r w:rsidR="00542925" w:rsidRPr="00542925"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imulation</w:t>
                          </w:r>
                        </w:p>
                      </w:sdtContent>
                    </w:sdt>
                    <w:p w:rsidR="0006792B" w:rsidRPr="0006792B" w:rsidRDefault="0006792B" w:rsidP="0006792B">
                      <w:pPr>
                        <w:jc w:val="center"/>
                        <w:rPr>
                          <w:rFonts w:asciiTheme="majorHAnsi" w:hAnsiTheme="majorHAnsi" w:cs="Arial"/>
                          <w:sz w:val="18"/>
                          <w:szCs w:val="28"/>
                        </w:rPr>
                      </w:pPr>
                      <w:r w:rsidRPr="006F0728">
                        <w:rPr>
                          <w:rFonts w:asciiTheme="majorHAnsi" w:hAnsiTheme="majorHAnsi" w:cs="Arial"/>
                          <w:sz w:val="24"/>
                          <w:szCs w:val="40"/>
                        </w:rPr>
                        <w:t>(v2)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F4515" w:rsidRPr="00621210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849C5C2" wp14:editId="01348603">
                <wp:simplePos x="0" y="0"/>
                <wp:positionH relativeFrom="margin">
                  <wp:posOffset>5430824</wp:posOffset>
                </wp:positionH>
                <wp:positionV relativeFrom="margin">
                  <wp:posOffset>19050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A829C" id="Gruppieren 6" o:spid="_x0000_s1026" style="position:absolute;margin-left:427.6pt;margin-top:1.5pt;width:102.05pt;height:149.1pt;z-index:251653632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IFfmrO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621210" w:rsidTr="00B373DF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Group / Class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Secretary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B373DF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1210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621210">
              <w:rPr>
                <w:rFonts w:cs="Arial"/>
                <w:sz w:val="28"/>
                <w:szCs w:val="28"/>
              </w:rPr>
              <w:t>5 /</w:t>
            </w:r>
            <w:r w:rsidRPr="00621210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621210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621210" w:rsidTr="001448BB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1210" w:rsidRDefault="004560FE" w:rsidP="004560FE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Exercise</w:t>
            </w:r>
            <w:r w:rsidR="00986872" w:rsidRPr="00621210">
              <w:rPr>
                <w:rFonts w:cs="Arial"/>
                <w:sz w:val="16"/>
                <w:szCs w:val="16"/>
              </w:rPr>
              <w:t>-</w:t>
            </w:r>
            <w:r w:rsidRPr="00621210">
              <w:rPr>
                <w:rFonts w:cs="Arial"/>
                <w:sz w:val="16"/>
                <w:szCs w:val="16"/>
              </w:rPr>
              <w:t xml:space="preserve"> / </w:t>
            </w:r>
            <w:r w:rsidR="00303D14" w:rsidRPr="00621210">
              <w:rPr>
                <w:rFonts w:cs="Arial"/>
                <w:sz w:val="16"/>
                <w:szCs w:val="16"/>
              </w:rPr>
              <w:t>Delivery date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1210" w:rsidRDefault="004560FE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1448BB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4560FE" w:rsidRPr="00621210" w:rsidRDefault="001448BB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 w:rsidRPr="00621210">
              <w:rPr>
                <w:rFonts w:cs="Arial"/>
                <w:sz w:val="24"/>
                <w:szCs w:val="24"/>
              </w:rPr>
              <w:t>28</w:t>
            </w:r>
            <w:r w:rsidR="004560FE" w:rsidRPr="00621210">
              <w:rPr>
                <w:rFonts w:cs="Arial"/>
                <w:sz w:val="24"/>
                <w:szCs w:val="24"/>
              </w:rPr>
              <w:t>. Nov. 2013</w:t>
            </w:r>
          </w:p>
          <w:p w:rsidR="00176318" w:rsidRPr="00621210" w:rsidRDefault="001448BB" w:rsidP="00023F6B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621210">
              <w:rPr>
                <w:rFonts w:cs="Arial"/>
                <w:sz w:val="24"/>
                <w:szCs w:val="24"/>
              </w:rPr>
              <w:t>05. De</w:t>
            </w:r>
            <w:r w:rsidR="00023F6B">
              <w:rPr>
                <w:rFonts w:cs="Arial"/>
                <w:sz w:val="24"/>
                <w:szCs w:val="24"/>
              </w:rPr>
              <w:t>c</w:t>
            </w:r>
            <w:r w:rsidR="00176318" w:rsidRPr="00621210">
              <w:rPr>
                <w:rFonts w:cs="Arial"/>
                <w:sz w:val="24"/>
                <w:szCs w:val="24"/>
              </w:rPr>
              <w:t>. 2013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621210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1210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Teacher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B373DF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621210" w:rsidRDefault="001448BB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621210">
              <w:rPr>
                <w:rFonts w:cs="Arial"/>
                <w:sz w:val="28"/>
                <w:szCs w:val="28"/>
              </w:rPr>
              <w:t>WAGNER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621210" w:rsidTr="00B373DF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1210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Grade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1210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621210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621210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621210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:rsidR="00176318" w:rsidRPr="00621210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621210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63843" w:rsidRPr="00F822FF" w:rsidRDefault="006952BD" w:rsidP="00B63843">
            <w:pPr>
              <w:jc w:val="center"/>
              <w:rPr>
                <w:rFonts w:asciiTheme="majorHAnsi" w:hAnsiTheme="majorHAnsi" w:cs="Arial"/>
                <w:i/>
                <w:sz w:val="40"/>
                <w:szCs w:val="28"/>
              </w:rPr>
            </w:pPr>
            <w:r w:rsidRPr="00F822FF">
              <w:rPr>
                <w:b/>
                <w:i/>
                <w:sz w:val="48"/>
                <w:szCs w:val="40"/>
              </w:rPr>
              <w:t>Device under</w:t>
            </w:r>
            <w:r w:rsidR="00F822FF" w:rsidRPr="00F822FF">
              <w:rPr>
                <w:b/>
                <w:i/>
                <w:sz w:val="48"/>
                <w:szCs w:val="40"/>
              </w:rPr>
              <w:t xml:space="preserve"> Test</w:t>
            </w:r>
          </w:p>
          <w:p w:rsidR="00176318" w:rsidRPr="00621210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:rsidR="00176318" w:rsidRPr="00621210" w:rsidRDefault="00023F6B" w:rsidP="00023F6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b/>
                <w:i/>
                <w:sz w:val="36"/>
                <w:szCs w:val="40"/>
              </w:rPr>
              <w:t>RC low pass</w:t>
            </w:r>
            <w:r w:rsidR="0006792B">
              <w:rPr>
                <w:b/>
                <w:i/>
                <w:sz w:val="36"/>
                <w:szCs w:val="40"/>
              </w:rPr>
              <w:t xml:space="preserve"> filter</w:t>
            </w:r>
          </w:p>
        </w:tc>
      </w:tr>
      <w:tr w:rsidR="00176318" w:rsidRPr="00621210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761A2" w:rsidRPr="00621210" w:rsidRDefault="0098687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621210">
              <w:rPr>
                <w:rFonts w:cs="Arial"/>
                <w:b/>
                <w:sz w:val="36"/>
                <w:szCs w:val="36"/>
              </w:rPr>
              <w:t>Used Programs</w:t>
            </w:r>
          </w:p>
          <w:p w:rsidR="008761A2" w:rsidRPr="00621210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2875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</w:tblGrid>
            <w:tr w:rsidR="008761A2" w:rsidRPr="00621210" w:rsidTr="008761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:rsidR="008761A2" w:rsidRPr="00621210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2569" w:type="pct"/>
                </w:tcPr>
                <w:p w:rsidR="008761A2" w:rsidRPr="00621210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 w:cs="Arial"/>
                    </w:rPr>
                    <w:t>Name</w:t>
                  </w:r>
                </w:p>
              </w:tc>
              <w:tc>
                <w:tcPr>
                  <w:tcW w:w="2014" w:type="pct"/>
                </w:tcPr>
                <w:p w:rsidR="008761A2" w:rsidRPr="00621210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 w:cs="Arial"/>
                    </w:rPr>
                    <w:t>Version</w:t>
                  </w:r>
                </w:p>
              </w:tc>
            </w:tr>
            <w:tr w:rsidR="008761A2" w:rsidRPr="00621210" w:rsidTr="008761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:rsidR="008761A2" w:rsidRPr="00621210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621210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2569" w:type="pct"/>
                </w:tcPr>
                <w:p w:rsidR="008761A2" w:rsidRPr="00621210" w:rsidRDefault="00542925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621210">
                    <w:rPr>
                      <w:rFonts w:asciiTheme="majorHAnsi" w:hAnsiTheme="majorHAnsi" w:cs="Arial"/>
                      <w:b/>
                    </w:rPr>
                    <w:t>Altium Designer</w:t>
                  </w:r>
                </w:p>
              </w:tc>
              <w:tc>
                <w:tcPr>
                  <w:tcW w:w="2014" w:type="pct"/>
                </w:tcPr>
                <w:p w:rsidR="008761A2" w:rsidRPr="00621210" w:rsidRDefault="00542925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621210">
                    <w:rPr>
                      <w:rFonts w:asciiTheme="majorHAnsi" w:hAnsiTheme="majorHAnsi" w:cs="Arial"/>
                      <w:b/>
                    </w:rPr>
                    <w:t>13</w:t>
                  </w:r>
                </w:p>
              </w:tc>
            </w:tr>
            <w:tr w:rsidR="00A608E0" w:rsidRPr="00621210" w:rsidTr="008761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:rsidR="00A608E0" w:rsidRPr="00621210" w:rsidRDefault="00A608E0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2569" w:type="pct"/>
                </w:tcPr>
                <w:p w:rsidR="00A608E0" w:rsidRPr="00621210" w:rsidRDefault="00A608E0" w:rsidP="00F049D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Micro Cap</w:t>
                  </w:r>
                </w:p>
              </w:tc>
              <w:tc>
                <w:tcPr>
                  <w:tcW w:w="2014" w:type="pct"/>
                </w:tcPr>
                <w:p w:rsidR="00A608E0" w:rsidRPr="00621210" w:rsidRDefault="00A608E0" w:rsidP="00F049D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11</w:t>
                  </w:r>
                </w:p>
              </w:tc>
            </w:tr>
          </w:tbl>
          <w:p w:rsidR="00176318" w:rsidRPr="00621210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621210"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:rsidR="004E405C" w:rsidRPr="00621210" w:rsidRDefault="004E405C" w:rsidP="00BD31EC">
      <w:pPr>
        <w:sectPr w:rsidR="004E405C" w:rsidRPr="00621210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:rsidR="004E405C" w:rsidRPr="00621210" w:rsidRDefault="004E405C" w:rsidP="00BD31EC">
      <w:r w:rsidRPr="00621210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ÜBUNGS-/ABGABE-DATUM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ÜBUNGS-/ABGABE-DATUM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Klasse /Gruppe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11393E" w:rsidRDefault="0011393E" w:rsidP="00BD31EC">
                      <w:r>
                        <w:t>Klasse /Gruppe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NOTE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11393E" w:rsidRDefault="0011393E" w:rsidP="00BD31EC">
                      <w:r>
                        <w:t>NOTE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1210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Ref373951801" w:displacedByCustomXml="next"/>
    <w:bookmarkStart w:id="2" w:name="_Toc374043374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621210" w:rsidRDefault="00986872" w:rsidP="00BD31EC">
          <w:pPr>
            <w:pStyle w:val="berschrift1"/>
          </w:pPr>
          <w:r w:rsidRPr="00621210">
            <w:t>Contents</w:t>
          </w:r>
          <w:bookmarkEnd w:id="2"/>
          <w:bookmarkEnd w:id="1"/>
        </w:p>
        <w:p w:rsidR="00DD06BA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621210">
            <w:rPr>
              <w:b w:val="0"/>
              <w:caps w:val="0"/>
            </w:rPr>
            <w:fldChar w:fldCharType="begin"/>
          </w:r>
          <w:r w:rsidRPr="00621210">
            <w:rPr>
              <w:b w:val="0"/>
              <w:caps w:val="0"/>
            </w:rPr>
            <w:instrText xml:space="preserve"> TOC \o "1-4" \h \z \u </w:instrText>
          </w:r>
          <w:r w:rsidRPr="00621210">
            <w:rPr>
              <w:b w:val="0"/>
              <w:caps w:val="0"/>
            </w:rPr>
            <w:fldChar w:fldCharType="separate"/>
          </w:r>
          <w:hyperlink w:anchor="_Toc374043374" w:history="1">
            <w:r w:rsidR="00DD06BA" w:rsidRPr="00DC7932">
              <w:rPr>
                <w:rStyle w:val="Hyperlink"/>
                <w:noProof/>
              </w:rPr>
              <w:t>1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Contents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_Toc374043374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2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75" w:history="1">
            <w:r w:rsidR="00DD06BA" w:rsidRPr="00DC7932">
              <w:rPr>
                <w:rStyle w:val="Hyperlink"/>
                <w:noProof/>
              </w:rPr>
              <w:t>2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Tasks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_Toc374043375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76" w:history="1">
            <w:r w:rsidR="00DD06BA" w:rsidRPr="00DC7932">
              <w:rPr>
                <w:rStyle w:val="Hyperlink"/>
                <w:noProof/>
              </w:rPr>
              <w:t>2.1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RC low pass circuit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_Toc374043376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77" w:history="1">
            <w:r w:rsidR="00DD06BA" w:rsidRPr="00DC7932">
              <w:rPr>
                <w:rStyle w:val="Hyperlink"/>
                <w:noProof/>
              </w:rPr>
              <w:t>3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General calculations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_Toc374043377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78" w:history="1">
            <w:r w:rsidR="00DD06BA" w:rsidRPr="00DC7932">
              <w:rPr>
                <w:rStyle w:val="Hyperlink"/>
                <w:noProof/>
              </w:rPr>
              <w:t>3.1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 xml:space="preserve">Time constant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(τ)</m:t>
              </m:r>
            </m:oMath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_Toc374043378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79" w:history="1">
            <w:r w:rsidR="00DD06BA" w:rsidRPr="00DC7932">
              <w:rPr>
                <w:rStyle w:val="Hyperlink"/>
                <w:noProof/>
              </w:rPr>
              <w:t>3.2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 xml:space="preserve">Cut off frequency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(fg)</m:t>
              </m:r>
            </m:oMath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_Toc374043379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3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80" w:history="1">
            <w:r w:rsidR="00DD06BA" w:rsidRPr="00DC7932">
              <w:rPr>
                <w:rStyle w:val="Hyperlink"/>
                <w:noProof/>
              </w:rPr>
              <w:t>4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Simulation 1 (Altium Designer)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_Toc374043380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4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1" w:history="1">
            <w:r w:rsidR="00DD06BA" w:rsidRPr="00DC7932">
              <w:rPr>
                <w:rStyle w:val="Hyperlink"/>
                <w:noProof/>
              </w:rPr>
              <w:t>4.1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AC Small Signal Analyse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_Toc374043381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4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2" w:history="1">
            <w:r w:rsidR="00DD06BA" w:rsidRPr="00DC7932">
              <w:rPr>
                <w:rStyle w:val="Hyperlink"/>
                <w:noProof/>
              </w:rPr>
              <w:t>4.2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Analysis results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_Toc374043382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4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83" w:history="1">
            <w:r w:rsidR="00DD06BA" w:rsidRPr="00DC7932">
              <w:rPr>
                <w:rStyle w:val="Hyperlink"/>
                <w:noProof/>
              </w:rPr>
              <w:t>5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Simulation 2 (Micro Cap)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_Toc374043383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5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4" w:history="1">
            <w:r w:rsidR="00DD06BA" w:rsidRPr="00DC7932">
              <w:rPr>
                <w:rStyle w:val="Hyperlink"/>
                <w:noProof/>
              </w:rPr>
              <w:t>5.1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Ac Analysis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_Toc374043384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5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4043385" w:history="1">
            <w:r w:rsidR="00DD06BA" w:rsidRPr="00DC7932">
              <w:rPr>
                <w:rStyle w:val="Hyperlink"/>
                <w:noProof/>
              </w:rPr>
              <w:t>5.2</w:t>
            </w:r>
            <w:r w:rsidR="00DD06BA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Analysis results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_Toc374043385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5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DD06BA" w:rsidRDefault="002255F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4043386" w:history="1">
            <w:r w:rsidR="00DD06BA" w:rsidRPr="00DC7932">
              <w:rPr>
                <w:rStyle w:val="Hyperlink"/>
                <w:noProof/>
              </w:rPr>
              <w:t>6</w:t>
            </w:r>
            <w:r w:rsidR="00DD06BA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D06BA" w:rsidRPr="00DC7932">
              <w:rPr>
                <w:rStyle w:val="Hyperlink"/>
                <w:noProof/>
              </w:rPr>
              <w:t>Simulation mistakes and errors</w:t>
            </w:r>
            <w:r w:rsidR="00DD06BA">
              <w:rPr>
                <w:noProof/>
                <w:webHidden/>
              </w:rPr>
              <w:tab/>
            </w:r>
            <w:r w:rsidR="00DD06BA">
              <w:rPr>
                <w:noProof/>
                <w:webHidden/>
              </w:rPr>
              <w:fldChar w:fldCharType="begin"/>
            </w:r>
            <w:r w:rsidR="00DD06BA">
              <w:rPr>
                <w:noProof/>
                <w:webHidden/>
              </w:rPr>
              <w:instrText xml:space="preserve"> PAGEREF _Toc374043386 \h </w:instrText>
            </w:r>
            <w:r w:rsidR="00DD06BA">
              <w:rPr>
                <w:noProof/>
                <w:webHidden/>
              </w:rPr>
            </w:r>
            <w:r w:rsidR="00DD06BA">
              <w:rPr>
                <w:noProof/>
                <w:webHidden/>
              </w:rPr>
              <w:fldChar w:fldCharType="separate"/>
            </w:r>
            <w:r w:rsidR="00DD06BA">
              <w:rPr>
                <w:noProof/>
                <w:webHidden/>
              </w:rPr>
              <w:t>6</w:t>
            </w:r>
            <w:r w:rsidR="00DD06BA">
              <w:rPr>
                <w:noProof/>
                <w:webHidden/>
              </w:rPr>
              <w:fldChar w:fldCharType="end"/>
            </w:r>
          </w:hyperlink>
        </w:p>
        <w:p w:rsidR="00B447FB" w:rsidRPr="00621210" w:rsidRDefault="00904515" w:rsidP="00BD31EC">
          <w:r w:rsidRPr="00621210">
            <w:rPr>
              <w:b/>
              <w:caps/>
              <w:u w:val="single"/>
            </w:rPr>
            <w:fldChar w:fldCharType="end"/>
          </w:r>
        </w:p>
      </w:sdtContent>
    </w:sdt>
    <w:p w:rsidR="008B15F4" w:rsidRDefault="008B15F4" w:rsidP="00BD31EC">
      <w:r w:rsidRPr="00621210">
        <w:br w:type="page"/>
      </w:r>
    </w:p>
    <w:p w:rsidR="00D013E4" w:rsidRPr="00621210" w:rsidRDefault="00986872" w:rsidP="00BD31EC">
      <w:pPr>
        <w:pStyle w:val="berschrift1"/>
      </w:pPr>
      <w:bookmarkStart w:id="3" w:name="_Toc374043375"/>
      <w:r w:rsidRPr="00621210">
        <w:lastRenderedPageBreak/>
        <w:t>Tasks</w:t>
      </w:r>
      <w:bookmarkEnd w:id="3"/>
    </w:p>
    <w:p w:rsidR="00257F6E" w:rsidRPr="00621210" w:rsidRDefault="00CF5AC2" w:rsidP="00104CC5">
      <w:r w:rsidRPr="00621210">
        <w:t>In this laboratory exercise a RC low-pass filter was simulated</w:t>
      </w:r>
      <w:r w:rsidR="00B51384" w:rsidRPr="00621210">
        <w:t>. The</w:t>
      </w:r>
      <w:r w:rsidR="00541E27" w:rsidRPr="00621210">
        <w:t xml:space="preserve"> frequency</w:t>
      </w:r>
      <w:r w:rsidR="00B51384" w:rsidRPr="00621210">
        <w:t xml:space="preserve"> behavio</w:t>
      </w:r>
      <w:r w:rsidR="008C3C3F" w:rsidRPr="00621210">
        <w:t>u</w:t>
      </w:r>
      <w:r w:rsidR="00296347" w:rsidRPr="00621210">
        <w:t xml:space="preserve">r was showed in a </w:t>
      </w:r>
      <w:r w:rsidR="00A608E0">
        <w:t>b</w:t>
      </w:r>
      <w:r w:rsidR="00296347" w:rsidRPr="00621210">
        <w:t>ode diagram for</w:t>
      </w:r>
      <w:r w:rsidR="0031644F">
        <w:t xml:space="preserve"> the </w:t>
      </w:r>
      <w:r w:rsidR="0006792B">
        <w:t>ratio</w:t>
      </w:r>
      <w:r w:rsidR="0031644F">
        <w:t xml:space="preserve"> of</w:t>
      </w:r>
      <w:r w:rsidR="00296347" w:rsidRPr="00621210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Ue</m:t>
            </m:r>
          </m:den>
        </m:f>
      </m:oMath>
      <w:r w:rsidR="00D003E0" w:rsidRPr="00621210">
        <w:t>).</w:t>
      </w:r>
      <w:r w:rsidR="00275093">
        <w:t xml:space="preserve"> This bode diagram contains attenuation and phase shift.</w:t>
      </w:r>
    </w:p>
    <w:p w:rsidR="00B51384" w:rsidRPr="00621210" w:rsidRDefault="00B51384" w:rsidP="00104CC5"/>
    <w:p w:rsidR="00B51384" w:rsidRPr="00621210" w:rsidRDefault="00B51384" w:rsidP="00B51384">
      <w:pPr>
        <w:pStyle w:val="berschrift2"/>
      </w:pPr>
      <w:bookmarkStart w:id="4" w:name="_Toc374043376"/>
      <w:r w:rsidRPr="00621210">
        <w:t>RC low pass circuit</w:t>
      </w:r>
      <w:bookmarkEnd w:id="4"/>
    </w:p>
    <w:p w:rsidR="008C3C3F" w:rsidRPr="00621210" w:rsidRDefault="00A07806" w:rsidP="008C3C3F">
      <w:pPr>
        <w:keepNext/>
        <w:jc w:val="center"/>
      </w:pPr>
      <w:r w:rsidRPr="00621210">
        <w:rPr>
          <w:noProof/>
          <w:lang w:val="de-AT" w:eastAsia="de-AT"/>
        </w:rPr>
        <w:drawing>
          <wp:inline distT="0" distB="0" distL="0" distR="0" wp14:anchorId="7871E735" wp14:editId="44BFD676">
            <wp:extent cx="4333461" cy="278804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85" cy="2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7" w:rsidRPr="00621210" w:rsidRDefault="008C3C3F" w:rsidP="00296347">
      <w:pPr>
        <w:pStyle w:val="Beschriftung"/>
      </w:pPr>
      <w:r w:rsidRPr="00621210">
        <w:t xml:space="preserve"> </w:t>
      </w:r>
      <w:r w:rsidRPr="00621210">
        <w:tab/>
      </w:r>
      <w:r w:rsidRPr="00621210">
        <w:tab/>
        <w:t xml:space="preserve">  </w:t>
      </w:r>
      <w:bookmarkStart w:id="5" w:name="_Toc373952503"/>
      <w:r w:rsidRPr="00621210">
        <w:t xml:space="preserve">Figure </w:t>
      </w:r>
      <w:r w:rsidRPr="00621210">
        <w:fldChar w:fldCharType="begin"/>
      </w:r>
      <w:r w:rsidRPr="00621210">
        <w:instrText xml:space="preserve"> SEQ Figure \* ARABIC </w:instrText>
      </w:r>
      <w:r w:rsidRPr="00621210">
        <w:fldChar w:fldCharType="separate"/>
      </w:r>
      <w:r w:rsidR="00DD06BA">
        <w:rPr>
          <w:noProof/>
        </w:rPr>
        <w:t>1</w:t>
      </w:r>
      <w:r w:rsidRPr="00621210">
        <w:fldChar w:fldCharType="end"/>
      </w:r>
      <w:r w:rsidRPr="00621210">
        <w:t xml:space="preserve"> - low pass circuit</w:t>
      </w:r>
      <w:bookmarkEnd w:id="5"/>
    </w:p>
    <w:p w:rsidR="00296347" w:rsidRPr="00621210" w:rsidRDefault="00296347" w:rsidP="00296347">
      <w:pPr>
        <w:pStyle w:val="berschrift1"/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</w:pPr>
      <w:bookmarkStart w:id="6" w:name="_Toc374043377"/>
      <w:r w:rsidRPr="00621210"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  <w:t>General calculations</w:t>
      </w:r>
      <w:bookmarkEnd w:id="6"/>
    </w:p>
    <w:p w:rsidR="00296347" w:rsidRPr="00621210" w:rsidRDefault="00296347" w:rsidP="00296347">
      <w:pPr>
        <w:pStyle w:val="berschrift2"/>
      </w:pPr>
      <w:bookmarkStart w:id="7" w:name="_Toc372734991"/>
      <w:bookmarkStart w:id="8" w:name="_Toc374043378"/>
      <w:r w:rsidRPr="00621210">
        <w:t xml:space="preserve">Time constant </w:t>
      </w:r>
      <m:oMath>
        <m:r>
          <w:rPr>
            <w:rFonts w:ascii="Cambria Math" w:hAnsi="Cambria Math"/>
          </w:rPr>
          <m:t>(τ)</m:t>
        </m:r>
      </m:oMath>
      <w:bookmarkEnd w:id="7"/>
      <w:bookmarkEnd w:id="8"/>
    </w:p>
    <w:p w:rsidR="00296347" w:rsidRPr="00621210" w:rsidRDefault="002D668E" w:rsidP="00296347">
      <w:r w:rsidRPr="00621210">
        <w:t>For optimal measure and representation of the bode diagram the time constant was calculated.</w:t>
      </w:r>
    </w:p>
    <w:p w:rsidR="00296347" w:rsidRPr="00621210" w:rsidRDefault="00D003E0" w:rsidP="00296347">
      <w:r w:rsidRPr="00621210">
        <w:t xml:space="preserve">In this circuit the time constant </w:t>
      </w:r>
      <w:r w:rsidR="00501F1F" w:rsidRPr="00621210">
        <w:t>is</w:t>
      </w:r>
      <w:r w:rsidRPr="00621210">
        <w:t xml:space="preserve"> calculated as shown below.</w:t>
      </w:r>
    </w:p>
    <w:p w:rsidR="00296347" w:rsidRPr="00621210" w:rsidRDefault="00980351" w:rsidP="00296347">
      <w:pPr>
        <w:spacing w:before="240"/>
        <w:jc w:val="center"/>
        <w:rPr>
          <w:rStyle w:val="IntensiveHervorhebung"/>
          <w:rFonts w:ascii="Cambria Math" w:hAnsi="Cambria Math" w:hint="eastAsia"/>
          <w:b w:val="0"/>
          <w:bCs w:val="0"/>
          <w:i w:val="0"/>
          <w:iCs w:val="0"/>
        </w:rPr>
      </w:pPr>
      <m:oMathPara>
        <m:oMath>
          <m:r>
            <m:rPr>
              <m:sty m:val="p"/>
            </m:rPr>
            <w:rPr>
              <w:rStyle w:val="IntensiveHervorhebung"/>
              <w:rFonts w:ascii="Cambria Math" w:hAnsi="Cambria Math"/>
            </w:rPr>
            <m:t>τ=(R1//R2)*C1=(3.3 kΩ//5.6 kΩ)*4.7µF=2.076 kΩ*4.7µF →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τ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9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.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759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ms</m:t>
          </m:r>
        </m:oMath>
      </m:oMathPara>
    </w:p>
    <w:p w:rsidR="0031644F" w:rsidRDefault="00501F1F" w:rsidP="0031644F">
      <w:pPr>
        <w:pStyle w:val="berschrift2"/>
      </w:pPr>
      <w:bookmarkStart w:id="9" w:name="_Toc372734992"/>
      <w:bookmarkStart w:id="10" w:name="_Ref373951794"/>
      <w:bookmarkStart w:id="11" w:name="_Ref373951834"/>
      <w:bookmarkStart w:id="12" w:name="_Toc374043379"/>
      <w:r w:rsidRPr="00621210">
        <w:t>Cut</w:t>
      </w:r>
      <w:r w:rsidR="00980351" w:rsidRPr="00621210">
        <w:t xml:space="preserve"> off frequency</w:t>
      </w:r>
      <w:r w:rsidR="00296347" w:rsidRPr="00621210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bookmarkEnd w:id="9"/>
      <w:bookmarkEnd w:id="10"/>
      <w:bookmarkEnd w:id="11"/>
      <w:bookmarkEnd w:id="12"/>
    </w:p>
    <w:p w:rsidR="00296347" w:rsidRPr="00621210" w:rsidRDefault="00501F1F" w:rsidP="0031644F">
      <w:r w:rsidRPr="00621210">
        <w:t xml:space="preserve">With the time constant the cut off frequency could be calculated. This is those frequency in which the </w:t>
      </w:r>
      <w:r w:rsidR="00272BC6">
        <w:t>attenuation</w:t>
      </w:r>
      <w:r w:rsidRPr="00621210">
        <w:t xml:space="preserve"> is 3dB lower than </w:t>
      </w:r>
      <w:r w:rsidR="0035088D">
        <w:t>at low frequencys</w:t>
      </w:r>
      <w:r w:rsidRPr="00621210">
        <w:t>.</w:t>
      </w:r>
      <w:r w:rsidR="00272BC6">
        <w:t xml:space="preserve"> At the cut off frequency the </w:t>
      </w:r>
      <w:r w:rsidR="00272BC6" w:rsidRPr="00272BC6">
        <w:t xml:space="preserve">imaginary </w:t>
      </w:r>
      <w:r w:rsidR="00272BC6">
        <w:t xml:space="preserve">part of the complex resistance is equal to the real part, also a </w:t>
      </w:r>
      <w:r w:rsidR="0035088D">
        <w:t>fact</w:t>
      </w:r>
      <w:r w:rsidR="00272BC6">
        <w:t xml:space="preserve"> at this frequency is that the </w:t>
      </w:r>
      <w:r w:rsidR="00272BC6" w:rsidRPr="00272BC6">
        <w:t>phase shift</w:t>
      </w:r>
      <w:r w:rsidR="00272BC6">
        <w:t xml:space="preserve"> is </w:t>
      </w:r>
      <w:r w:rsidR="00002039">
        <w:t>exactly</w:t>
      </w:r>
      <w:r w:rsidR="00023F6B">
        <w:t xml:space="preserve"> </w:t>
      </w:r>
      <m:oMath>
        <m:r>
          <w:rPr>
            <w:rFonts w:ascii="Cambria Math" w:hAnsi="Cambria Math"/>
          </w:rPr>
          <m:t>-45°</m:t>
        </m:r>
      </m:oMath>
      <w:r w:rsidR="00272BC6">
        <w:t>.</w:t>
      </w:r>
    </w:p>
    <w:p w:rsidR="00296347" w:rsidRPr="00621210" w:rsidRDefault="002255F3" w:rsidP="00296347">
      <w:pPr>
        <w:spacing w:before="240"/>
        <w:rPr>
          <w:rStyle w:val="IntensiveHervorhebung"/>
          <w:b w:val="0"/>
          <w:bCs w:val="0"/>
          <w:iCs w:val="0"/>
        </w:rPr>
      </w:pPr>
      <m:oMathPara>
        <m:oMath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2*π*τ</m:t>
              </m:r>
            </m:den>
          </m:f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2*π*9.759 ms</m:t>
              </m:r>
            </m:den>
          </m:f>
          <m:r>
            <m:rPr>
              <m:sty m:val="p"/>
            </m:rPr>
            <w:rPr>
              <w:rStyle w:val="IntensiveHervorhebung"/>
              <w:rFonts w:ascii="Cambria Math" w:hAnsi="Cambria Math"/>
            </w:rPr>
            <m:t>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b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16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>.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31</m:t>
          </m:r>
          <m:r>
            <m:rPr>
              <m:sty m:val="p"/>
            </m:rPr>
            <w:rPr>
              <w:rStyle w:val="IntensiveHervorhebung"/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Style w:val="IntensiveHervorhebung"/>
              <w:rFonts w:ascii="Cambria Math" w:hAnsi="Cambria Math"/>
            </w:rPr>
            <m:t>Hz</m:t>
          </m:r>
        </m:oMath>
      </m:oMathPara>
    </w:p>
    <w:p w:rsidR="005C4BDB" w:rsidRPr="00621210" w:rsidRDefault="005C4BDB" w:rsidP="00296347">
      <w:pPr>
        <w:spacing w:before="240"/>
        <w:rPr>
          <w:rStyle w:val="IntensiveHervorhebung"/>
        </w:rPr>
      </w:pPr>
      <w:r w:rsidRPr="00621210">
        <w:rPr>
          <w:rStyle w:val="IntensiveHervorhebung"/>
        </w:rPr>
        <w:br w:type="page"/>
      </w:r>
    </w:p>
    <w:p w:rsidR="00A07806" w:rsidRPr="00621210" w:rsidRDefault="00A07806" w:rsidP="00A07806">
      <w:pPr>
        <w:pStyle w:val="berschrift1"/>
      </w:pPr>
      <w:bookmarkStart w:id="13" w:name="_Toc374043380"/>
      <w:r w:rsidRPr="00621210">
        <w:lastRenderedPageBreak/>
        <w:t>Simulation</w:t>
      </w:r>
      <w:r w:rsidR="00272BC6">
        <w:t xml:space="preserve"> 1 (Altium Designer)</w:t>
      </w:r>
      <w:bookmarkEnd w:id="13"/>
    </w:p>
    <w:p w:rsidR="00A26CD5" w:rsidRDefault="00272BC6" w:rsidP="001448BB">
      <w:pPr>
        <w:ind w:right="-291"/>
        <w:rPr>
          <w:noProof/>
          <w:lang w:eastAsia="de-AT"/>
        </w:rPr>
      </w:pPr>
      <w:r>
        <w:t>In the first case t</w:t>
      </w:r>
      <w:r w:rsidR="008C3C3F" w:rsidRPr="00621210">
        <w:t>he circuit was simulated with an AC Small Signal Analyse</w:t>
      </w:r>
      <w:r w:rsidR="008A1A70" w:rsidRPr="00621210">
        <w:t xml:space="preserve"> in </w:t>
      </w:r>
      <w:r w:rsidR="008A1A70" w:rsidRPr="0097648D">
        <w:t>Altium Designer 2013</w:t>
      </w:r>
      <w:r w:rsidR="0097648D">
        <w:t>.</w:t>
      </w:r>
      <w:r w:rsidR="0097648D">
        <w:br/>
      </w:r>
      <w:r w:rsidR="003110B6" w:rsidRPr="00621210">
        <w:t xml:space="preserve">The settings </w:t>
      </w:r>
      <w:r w:rsidR="005C4BDB" w:rsidRPr="00621210">
        <w:t xml:space="preserve">of the analysis </w:t>
      </w:r>
      <w:r w:rsidR="003110B6" w:rsidRPr="00621210">
        <w:t xml:space="preserve">are </w:t>
      </w:r>
      <w:r w:rsidR="001448BB" w:rsidRPr="00621210">
        <w:t>shown</w:t>
      </w:r>
      <w:r w:rsidR="00A26CD5" w:rsidRPr="00621210">
        <w:t xml:space="preserve"> below.</w:t>
      </w:r>
      <w:r w:rsidR="00B1590F" w:rsidRPr="00B1590F">
        <w:rPr>
          <w:noProof/>
          <w:lang w:eastAsia="de-AT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642"/>
      </w:tblGrid>
      <w:tr w:rsidR="00B1590F" w:rsidTr="00FB4D20">
        <w:tc>
          <w:tcPr>
            <w:tcW w:w="4811" w:type="dxa"/>
          </w:tcPr>
          <w:p w:rsidR="00B1590F" w:rsidRDefault="00FB4D20" w:rsidP="001448BB">
            <w:pPr>
              <w:ind w:right="-291"/>
            </w:pPr>
            <w:r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F37CFF5" wp14:editId="1B31ED5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2586355</wp:posOffset>
                      </wp:positionV>
                      <wp:extent cx="3136265" cy="635"/>
                      <wp:effectExtent l="0" t="0" r="0" b="0"/>
                      <wp:wrapSquare wrapText="bothSides"/>
                      <wp:docPr id="15" name="Textfel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626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4D20" w:rsidRPr="00BB7FC8" w:rsidRDefault="00FB4D20" w:rsidP="00FB4D20">
                                  <w:pPr>
                                    <w:pStyle w:val="Beschriftung"/>
                                    <w:rPr>
                                      <w:rFonts w:eastAsia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DD06BA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Analysis Setup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37CF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5" o:spid="_x0000_s1031" type="#_x0000_t202" style="position:absolute;margin-left:-3.35pt;margin-top:203.65pt;width:246.95pt;height: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" stroked="f">
                      <v:textbox style="mso-fit-shape-to-text:t" inset="0,0,0,0">
                        <w:txbxContent>
                          <w:p w:rsidR="00FB4D20" w:rsidRPr="00BB7FC8" w:rsidRDefault="00FB4D20" w:rsidP="00FB4D20">
                            <w:pPr>
                              <w:pStyle w:val="Beschriftung"/>
                              <w:rPr>
                                <w:rFonts w:eastAsia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D06B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Analysis Setup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21210">
              <w:rPr>
                <w:noProof/>
                <w:lang w:val="de-AT" w:eastAsia="de-AT"/>
              </w:rPr>
              <w:drawing>
                <wp:anchor distT="0" distB="0" distL="114300" distR="114300" simplePos="0" relativeHeight="251678208" behindDoc="0" locked="0" layoutInCell="1" allowOverlap="1" wp14:anchorId="656B7F91" wp14:editId="6809D0C3">
                  <wp:simplePos x="0" y="0"/>
                  <wp:positionH relativeFrom="margin">
                    <wp:posOffset>-43180</wp:posOffset>
                  </wp:positionH>
                  <wp:positionV relativeFrom="paragraph">
                    <wp:posOffset>85725</wp:posOffset>
                  </wp:positionV>
                  <wp:extent cx="3136265" cy="2463800"/>
                  <wp:effectExtent l="0" t="0" r="6985" b="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-Small-Signal-Analys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26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1" w:type="dxa"/>
          </w:tcPr>
          <w:p w:rsidR="00B1590F" w:rsidRDefault="00023F6B" w:rsidP="001448BB">
            <w:pPr>
              <w:ind w:right="-291"/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81280" behindDoc="0" locked="0" layoutInCell="1" allowOverlap="1" wp14:anchorId="5B9AC90A" wp14:editId="5C1F7CAB">
                  <wp:simplePos x="0" y="0"/>
                  <wp:positionH relativeFrom="margin">
                    <wp:posOffset>-35560</wp:posOffset>
                  </wp:positionH>
                  <wp:positionV relativeFrom="paragraph">
                    <wp:posOffset>82830</wp:posOffset>
                  </wp:positionV>
                  <wp:extent cx="2914015" cy="2457450"/>
                  <wp:effectExtent l="0" t="0" r="635" b="0"/>
                  <wp:wrapSquare wrapText="bothSides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01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4D20"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EFE8583" wp14:editId="4554C0D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2586355</wp:posOffset>
                      </wp:positionV>
                      <wp:extent cx="2914015" cy="635"/>
                      <wp:effectExtent l="0" t="0" r="0" b="0"/>
                      <wp:wrapSquare wrapText="bothSides"/>
                      <wp:docPr id="19" name="Textfel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01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B4D20" w:rsidRPr="001768CC" w:rsidRDefault="00FB4D20" w:rsidP="00FB4D20">
                                  <w:pPr>
                                    <w:pStyle w:val="Beschriftung"/>
                                    <w:rPr>
                                      <w:rFonts w:eastAsia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DD06BA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- Sine Generator Setup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E8583" id="Textfeld 19" o:spid="_x0000_s1032" type="#_x0000_t202" style="position:absolute;margin-left:-2.75pt;margin-top:203.65pt;width:229.45pt;height:.0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" stroked="f">
                      <v:textbox style="mso-fit-shape-to-text:t" inset="0,0,0,0">
                        <w:txbxContent>
                          <w:p w:rsidR="00FB4D20" w:rsidRPr="001768CC" w:rsidRDefault="00FB4D20" w:rsidP="00FB4D20">
                            <w:pPr>
                              <w:pStyle w:val="Beschriftung"/>
                              <w:rPr>
                                <w:rFonts w:eastAsia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D06B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Sine Generator Setup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C4BDB" w:rsidRPr="00621210" w:rsidRDefault="005C4BDB" w:rsidP="005C4BDB">
      <w:pPr>
        <w:pStyle w:val="berschrift2"/>
      </w:pPr>
      <w:bookmarkStart w:id="14" w:name="_Toc372734994"/>
      <w:bookmarkStart w:id="15" w:name="_Toc374043381"/>
      <w:r w:rsidRPr="00621210">
        <w:t>AC Small Signal Analyse</w:t>
      </w:r>
      <w:bookmarkEnd w:id="14"/>
      <w:bookmarkEnd w:id="15"/>
      <w:r w:rsidRPr="00621210">
        <w:t xml:space="preserve"> </w:t>
      </w:r>
    </w:p>
    <w:p w:rsidR="005C4BDB" w:rsidRDefault="00655609" w:rsidP="004D2012">
      <w:pPr>
        <w:rPr>
          <w:noProof/>
          <w:lang w:eastAsia="de-AT"/>
        </w:rPr>
      </w:pPr>
      <w:r w:rsidRPr="00621210">
        <w:t>For t</w:t>
      </w:r>
      <w:r w:rsidR="00A26CD5" w:rsidRPr="00621210">
        <w:t xml:space="preserve">he </w:t>
      </w:r>
      <w:r w:rsidRPr="00621210">
        <w:t>f</w:t>
      </w:r>
      <w:r w:rsidR="00A26CD5" w:rsidRPr="00621210">
        <w:t xml:space="preserve">requency </w:t>
      </w:r>
      <w:r w:rsidRPr="00621210">
        <w:t xml:space="preserve">range a </w:t>
      </w:r>
      <w:r w:rsidRPr="006212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suitable area </w:t>
      </w:r>
      <w:r w:rsidRPr="00621210">
        <w:t>was chosen to</w:t>
      </w:r>
      <w:r w:rsidR="003317B7" w:rsidRPr="00621210">
        <w:t xml:space="preserve"> see all scenarios. </w:t>
      </w:r>
      <w:r w:rsidR="00785C58" w:rsidRPr="00621210">
        <w:t xml:space="preserve">Based on the cut off frequency </w:t>
      </w:r>
      <w:r w:rsidR="00AD322B" w:rsidRPr="00621210">
        <w:t>(1</w:t>
      </w:r>
      <w:r w:rsidR="00785C58" w:rsidRPr="00621210">
        <w:t>6.31 Hz</w:t>
      </w:r>
      <w:r w:rsidR="00AD322B" w:rsidRPr="00621210">
        <w:t>),</w:t>
      </w:r>
      <w:r w:rsidR="00785C58" w:rsidRPr="00621210">
        <w:t xml:space="preserve"> </w:t>
      </w:r>
      <w:r w:rsidR="00AD322B" w:rsidRPr="00621210">
        <w:t xml:space="preserve">which was calculated above, the area was chosen from </w:t>
      </w:r>
      <w:r w:rsidR="004D2012" w:rsidRPr="00621210">
        <w:t>0.</w:t>
      </w:r>
      <w:r w:rsidR="00AD322B" w:rsidRPr="00621210">
        <w:t xml:space="preserve">1 Hz to 100 kHz with 1,000 </w:t>
      </w:r>
      <w:r w:rsidR="0035088D">
        <w:t>simulation</w:t>
      </w:r>
      <w:r w:rsidR="00AD322B" w:rsidRPr="00621210">
        <w:t xml:space="preserve"> points.</w:t>
      </w:r>
      <w:r w:rsidR="003E23AB" w:rsidRPr="003E23AB">
        <w:rPr>
          <w:noProof/>
          <w:lang w:eastAsia="de-AT"/>
        </w:rPr>
        <w:t xml:space="preserve"> </w:t>
      </w:r>
    </w:p>
    <w:p w:rsidR="0006792B" w:rsidRDefault="0006792B">
      <w:pPr>
        <w:ind w:firstLine="360"/>
        <w:rPr>
          <w:noProof/>
          <w:lang w:eastAsia="de-AT"/>
        </w:rPr>
      </w:pPr>
      <w:r>
        <w:rPr>
          <w:noProof/>
          <w:lang w:eastAsia="de-AT"/>
        </w:rPr>
        <w:br w:type="page"/>
      </w:r>
    </w:p>
    <w:p w:rsidR="00261C7B" w:rsidRPr="00621210" w:rsidRDefault="00261C7B" w:rsidP="00261C7B">
      <w:pPr>
        <w:pStyle w:val="berschrift2"/>
      </w:pPr>
      <w:bookmarkStart w:id="16" w:name="_Ref371543369"/>
      <w:bookmarkStart w:id="17" w:name="_Toc372734995"/>
      <w:bookmarkStart w:id="18" w:name="_Toc374043382"/>
      <w:r w:rsidRPr="00621210">
        <w:lastRenderedPageBreak/>
        <w:t>Analys</w:t>
      </w:r>
      <w:bookmarkEnd w:id="16"/>
      <w:bookmarkEnd w:id="17"/>
      <w:r>
        <w:t>is results</w:t>
      </w:r>
      <w:bookmarkEnd w:id="18"/>
    </w:p>
    <w:p w:rsidR="0006792B" w:rsidRDefault="0006792B">
      <w:pPr>
        <w:ind w:firstLine="360"/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>
                <wp:extent cx="8823870" cy="5842929"/>
                <wp:effectExtent l="4445" t="0" r="1270" b="1270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8823870" cy="5842929"/>
                          <a:chOff x="0" y="0"/>
                          <a:chExt cx="6419850" cy="4251325"/>
                        </a:xfrm>
                      </wpg:grpSpPr>
                      <wps:wsp>
                        <wps:cNvPr id="5" name="Textfeld 5"/>
                        <wps:cNvSpPr txBox="1"/>
                        <wps:spPr>
                          <a:xfrm>
                            <a:off x="295982" y="4111625"/>
                            <a:ext cx="4526184" cy="139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D2012" w:rsidRPr="003B155E" w:rsidRDefault="004D2012" w:rsidP="004D2012">
                              <w:pPr>
                                <w:pStyle w:val="Beschriftung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19" w:name="_Toc37395250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DD06BA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- bode diagram of</w:t>
                              </w:r>
                              <w:r w:rsidR="00BD1392">
                                <w:t xml:space="preserve"> RC</w:t>
                              </w:r>
                              <w:r>
                                <w:t xml:space="preserve"> low pass</w:t>
                              </w:r>
                              <w:r w:rsidR="00E746EF">
                                <w:t xml:space="preserve"> (Altium Designer)</w:t>
                              </w:r>
                              <w:bookmarkEnd w:id="19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uppieren 34"/>
                        <wpg:cNvGrpSpPr/>
                        <wpg:grpSpPr>
                          <a:xfrm>
                            <a:off x="0" y="0"/>
                            <a:ext cx="6419850" cy="4156968"/>
                            <a:chOff x="0" y="0"/>
                            <a:chExt cx="6419850" cy="4156968"/>
                          </a:xfrm>
                        </wpg:grpSpPr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68" b="301"/>
                            <a:stretch/>
                          </pic:blipFill>
                          <pic:spPr bwMode="auto">
                            <a:xfrm>
                              <a:off x="0" y="0"/>
                              <a:ext cx="6419850" cy="40792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6638" y="1749517"/>
                              <a:ext cx="1588345" cy="2562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2BC6" w:rsidRPr="003E23AB" w:rsidRDefault="003E23AB" w:rsidP="00272BC6">
                                <w:pPr>
                                  <w:rPr>
                                    <w:rFonts w:ascii="Arial" w:hAnsi="Arial" w:cs="Arial"/>
                                    <w:i/>
                                    <w:sz w:val="10"/>
                                    <w:lang w:val="de-AT"/>
                                  </w:rPr>
                                </w:pPr>
                                <w:r w:rsidRPr="003E23AB">
                                  <w:rPr>
                                    <w:rFonts w:ascii="Arial" w:hAnsi="Arial" w:cs="Arial"/>
                                    <w:i/>
                                    <w:sz w:val="10"/>
                                  </w:rPr>
                                  <w:t>f</w:t>
                                </w:r>
                                <w:r w:rsidR="0006792B">
                                  <w:rPr>
                                    <w:rFonts w:ascii="Arial" w:hAnsi="Arial" w:cs="Arial"/>
                                    <w:i/>
                                    <w:sz w:val="10"/>
                                    <w:vertAlign w:val="subscript"/>
                                  </w:rPr>
                                  <w:t>c</w:t>
                                </w:r>
                                <w:r w:rsidRPr="003E23AB">
                                  <w:rPr>
                                    <w:rFonts w:ascii="Arial" w:hAnsi="Arial" w:cs="Arial"/>
                                    <w:i/>
                                    <w:sz w:val="10"/>
                                  </w:rPr>
                                  <w:t xml:space="preserve"> = 16.31 Hz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Gerader Verbinder 3"/>
                          <wps:cNvCnPr/>
                          <wps:spPr>
                            <a:xfrm>
                              <a:off x="2505351" y="132139"/>
                              <a:ext cx="0" cy="381381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prstDash val="sys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Gerader Verbinder 27"/>
                          <wps:cNvCnPr/>
                          <wps:spPr>
                            <a:xfrm>
                              <a:off x="3218900" y="121568"/>
                              <a:ext cx="0" cy="3805555"/>
                            </a:xfrm>
                            <a:prstGeom prst="line">
                              <a:avLst/>
                            </a:prstGeom>
                            <a:ln w="8890" cmpd="sng">
                              <a:solidFill>
                                <a:schemeClr val="accent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Gerader Verbinder 38"/>
                          <wps:cNvCnPr/>
                          <wps:spPr>
                            <a:xfrm>
                              <a:off x="4133300" y="116282"/>
                              <a:ext cx="0" cy="3810635"/>
                            </a:xfrm>
                            <a:prstGeom prst="line">
                              <a:avLst/>
                            </a:prstGeom>
                            <a:ln w="8890" cmpd="sng">
                              <a:solidFill>
                                <a:schemeClr val="accent1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1924" y="3900735"/>
                              <a:ext cx="1588345" cy="2562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35E2" w:rsidRPr="003E23AB" w:rsidRDefault="004A35E2" w:rsidP="004A35E2">
                                <w:pPr>
                                  <w:rPr>
                                    <w:rFonts w:ascii="Arial" w:hAnsi="Arial" w:cs="Arial"/>
                                    <w:i/>
                                    <w:sz w:val="10"/>
                                    <w:lang w:val="de-AT"/>
                                  </w:rPr>
                                </w:pPr>
                                <w:r w:rsidRPr="003E23AB">
                                  <w:rPr>
                                    <w:rFonts w:ascii="Arial" w:hAnsi="Arial" w:cs="Arial"/>
                                    <w:i/>
                                    <w:sz w:val="10"/>
                                  </w:rPr>
                                  <w:t>f</w:t>
                                </w:r>
                                <w:r w:rsidRPr="003E23AB">
                                  <w:rPr>
                                    <w:rFonts w:ascii="Arial" w:hAnsi="Arial" w:cs="Arial"/>
                                    <w:i/>
                                    <w:sz w:val="10"/>
                                    <w:vertAlign w:val="subscript"/>
                                  </w:rPr>
                                  <w:t>g</w:t>
                                </w:r>
                                <w:r w:rsidRPr="003E23AB">
                                  <w:rPr>
                                    <w:rFonts w:ascii="Arial" w:hAnsi="Arial" w:cs="Arial"/>
                                    <w:i/>
                                    <w:sz w:val="10"/>
                                  </w:rPr>
                                  <w:t xml:space="preserve"> = 16.31 Hz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5" o:spid="_x0000_s1033" style="width:694.8pt;height:460.05pt;rotation:-90;mso-position-horizontal-relative:char;mso-position-vertical-relative:line" coordsize="64198,42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">
                <v:shape id="Textfeld 5" o:spid="_x0000_s1034" type="#_x0000_t202" style="position:absolute;left:2959;top:41116;width:45262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4D2012" w:rsidRPr="003B155E" w:rsidRDefault="004D2012" w:rsidP="004D2012">
                        <w:pPr>
                          <w:pStyle w:val="Beschriftung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20" w:name="_Toc37395250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DD06BA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bode diagram of</w:t>
                        </w:r>
                        <w:r w:rsidR="00BD1392">
                          <w:t xml:space="preserve"> RC</w:t>
                        </w:r>
                        <w:r>
                          <w:t xml:space="preserve"> low pass</w:t>
                        </w:r>
                        <w:r w:rsidR="00E746EF">
                          <w:t xml:space="preserve"> (Altium Designer)</w:t>
                        </w:r>
                        <w:bookmarkEnd w:id="20"/>
                      </w:p>
                    </w:txbxContent>
                  </v:textbox>
                </v:shape>
                <v:group id="Gruppieren 34" o:spid="_x0000_s1035" style="position:absolute;width:64198;height:41569" coordsize="64198,41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Grafik 4" o:spid="_x0000_s1036" type="#_x0000_t75" style="position:absolute;width:64198;height:40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3kxLCAAAA2gAAAA8AAABkcnMvZG93bnJldi54bWxEj81qwzAQhO+BvoPYQm+J3Dakxo1iSiHG&#10;7a1OH2CxNraJtTKS6p+3jwKFHIeZ+YbZ57PpxUjOd5YVPG8SEMS11R03Cn5Px3UKwgdkjb1lUrCQ&#10;h/zwsNpjpu3EPzRWoRERwj5DBW0IQyalr1sy6Dd2II7e2TqDIUrXSO1winDTy5ck2UmDHceFFgf6&#10;bKm+VH9GwSU5E5VFvyyvX+4tLbfFMf02Sj09zh/vIALN4R7+b5dawRZuV+INkIc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t5MSwgAAANoAAAAPAAAAAAAAAAAAAAAAAJ8C&#10;AABkcnMvZG93bnJldi54bWxQSwUGAAAAAAQABAD3AAAAjgMAAAAA&#10;" filled="t" fillcolor="#0070c0">
                    <v:imagedata r:id="rId19" o:title="" cropbottom="197f" cropleft="307f"/>
                    <v:path arrowok="t"/>
                  </v:shape>
                  <v:shape id="_x0000_s1037" type="#_x0000_t202" style="position:absolute;left:24366;top:17495;width:15883;height:2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272BC6" w:rsidRPr="003E23AB" w:rsidRDefault="003E23AB" w:rsidP="00272BC6">
                          <w:pPr>
                            <w:rPr>
                              <w:rFonts w:ascii="Arial" w:hAnsi="Arial" w:cs="Arial"/>
                              <w:i/>
                              <w:sz w:val="10"/>
                              <w:lang w:val="de-AT"/>
                            </w:rPr>
                          </w:pPr>
                          <w:r w:rsidRPr="003E23AB">
                            <w:rPr>
                              <w:rFonts w:ascii="Arial" w:hAnsi="Arial" w:cs="Arial"/>
                              <w:i/>
                              <w:sz w:val="10"/>
                            </w:rPr>
                            <w:t>f</w:t>
                          </w:r>
                          <w:r w:rsidR="0006792B">
                            <w:rPr>
                              <w:rFonts w:ascii="Arial" w:hAnsi="Arial" w:cs="Arial"/>
                              <w:i/>
                              <w:sz w:val="10"/>
                              <w:vertAlign w:val="subscript"/>
                            </w:rPr>
                            <w:t>c</w:t>
                          </w:r>
                          <w:r w:rsidRPr="003E23AB">
                            <w:rPr>
                              <w:rFonts w:ascii="Arial" w:hAnsi="Arial" w:cs="Arial"/>
                              <w:i/>
                              <w:sz w:val="10"/>
                            </w:rPr>
                            <w:t xml:space="preserve"> = 16.31 Hz</w:t>
                          </w:r>
                        </w:p>
                      </w:txbxContent>
                    </v:textbox>
                  </v:shape>
                  <v:line id="Gerader Verbinder 3" o:spid="_x0000_s1038" style="position:absolute;visibility:visible;mso-wrap-style:square" from="25053,1321" to="25053,39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kQsMAAADaAAAADwAAAGRycy9kb3ducmV2LnhtbESP0WoCMRRE3wv+Q7hCX4pmq1JkNYoI&#10;Cy0iWtcPuGyum+DmZtlE3f59IxT6OMzMGWa57l0j7tQF61nB+zgDQVx5bblWcC6L0RxEiMgaG8+k&#10;4IcCrFeDlyXm2j/4m+6nWIsE4ZCjAhNjm0sZKkMOw9i3xMm7+M5hTLKrpe7wkeCukZMs+5AOLacF&#10;gy1tDVXX080pqI6z/e1gSnkorZ29fWWFm+wKpV6H/WYBIlIf/8N/7U+tYArPK+kG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i5ELDAAAA2gAAAA8AAAAAAAAAAAAA&#10;AAAAoQIAAGRycy9kb3ducmV2LnhtbFBLBQYAAAAABAAEAPkAAACRAwAAAAA=&#10;" strokecolor="red">
                    <v:stroke dashstyle="3 1"/>
                  </v:line>
                  <v:line id="Gerader Verbinder 27" o:spid="_x0000_s1039" style="position:absolute;visibility:visible;mso-wrap-style:square" from="32189,1215" to="32189,3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uz8MAAADbAAAADwAAAGRycy9kb3ducmV2LnhtbESPQWvCQBSE7wX/w/IEb3UTD61EVwmK&#10;NF4sjR48PrLPJJh9G3ZXjf/eLRR6HGbmG2a5Hkwn7uR8a1lBOk1AEFdWt1wrOB1373MQPiBr7CyT&#10;gid5WK9Gb0vMtH3wD93LUIsIYZ+hgiaEPpPSVw0Z9FPbE0fvYp3BEKWrpXb4iHDTyVmSfEiDLceF&#10;BnvaNFRdy5tRsE/OeRkO2yGfP4uv/NulBd1SpSbjIV+ACDSE//Bfu9AKZp/w+yX+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hLs/DAAAA2wAAAA8AAAAAAAAAAAAA&#10;AAAAoQIAAGRycy9kb3ducmV2LnhtbFBLBQYAAAAABAAEAPkAAACRAwAAAAA=&#10;" strokecolor="#4f81bd [3204]" strokeweight=".7pt">
                    <v:stroke dashstyle="dash"/>
                  </v:line>
                  <v:line id="Gerader Verbinder 38" o:spid="_x0000_s1040" style="position:absolute;visibility:visible;mso-wrap-style:square" from="41333,1162" to="41333,39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csYMAAAADbAAAADwAAAGRycy9kb3ducmV2LnhtbERPTYvCMBC9C/sfwizsTdO6IFKNUlwW&#10;60Wx7mGPQzO2xWZSkqj135uD4PHxvpfrwXTiRs63lhWkkwQEcWV1y7WCv9PveA7CB2SNnWVS8CAP&#10;69XHaImZtnc+0q0MtYgh7DNU0ITQZ1L6qiGDfmJ74sidrTMYInS11A7vMdx0cpokM2mw5djQYE+b&#10;hqpLeTUKdsl/Xob9z5DPH8U2P7i0oGuq1NfnkC9ABBrCW/xyF1rBdx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nLGDAAAAA2wAAAA8AAAAAAAAAAAAAAAAA&#10;oQIAAGRycy9kb3ducmV2LnhtbFBLBQYAAAAABAAEAPkAAACOAwAAAAA=&#10;" strokecolor="#4f81bd [3204]" strokeweight=".7pt">
                    <v:stroke dashstyle="dash"/>
                  </v:line>
                  <v:shape id="_x0000_s1041" type="#_x0000_t202" style="position:absolute;left:24419;top:39007;width:15883;height:2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4A35E2" w:rsidRPr="003E23AB" w:rsidRDefault="004A35E2" w:rsidP="004A35E2">
                          <w:pPr>
                            <w:rPr>
                              <w:rFonts w:ascii="Arial" w:hAnsi="Arial" w:cs="Arial"/>
                              <w:i/>
                              <w:sz w:val="10"/>
                              <w:lang w:val="de-AT"/>
                            </w:rPr>
                          </w:pPr>
                          <w:r w:rsidRPr="003E23AB">
                            <w:rPr>
                              <w:rFonts w:ascii="Arial" w:hAnsi="Arial" w:cs="Arial"/>
                              <w:i/>
                              <w:sz w:val="10"/>
                            </w:rPr>
                            <w:t>f</w:t>
                          </w:r>
                          <w:r w:rsidRPr="003E23AB">
                            <w:rPr>
                              <w:rFonts w:ascii="Arial" w:hAnsi="Arial" w:cs="Arial"/>
                              <w:i/>
                              <w:sz w:val="10"/>
                              <w:vertAlign w:val="subscript"/>
                            </w:rPr>
                            <w:t>g</w:t>
                          </w:r>
                          <w:r w:rsidRPr="003E23AB">
                            <w:rPr>
                              <w:rFonts w:ascii="Arial" w:hAnsi="Arial" w:cs="Arial"/>
                              <w:i/>
                              <w:sz w:val="10"/>
                            </w:rPr>
                            <w:t xml:space="preserve"> = 16.31 Hz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 w:type="page"/>
      </w:r>
    </w:p>
    <w:p w:rsidR="005C4BDB" w:rsidRPr="00621210" w:rsidRDefault="00023F6B" w:rsidP="00621210">
      <w:r>
        <w:lastRenderedPageBreak/>
        <w:t>I</w:t>
      </w:r>
      <w:r w:rsidR="00272BC6">
        <w:t>n the bode</w:t>
      </w:r>
      <w:r w:rsidR="004D2012" w:rsidRPr="00621210">
        <w:t xml:space="preserve"> diagram </w:t>
      </w:r>
      <w:r w:rsidR="001D64BD">
        <w:t xml:space="preserve">which is </w:t>
      </w:r>
      <w:r>
        <w:t>shown on a</w:t>
      </w:r>
      <w:r w:rsidR="004D2012" w:rsidRPr="00621210">
        <w:t xml:space="preserve"> decade logarithmic </w:t>
      </w:r>
      <w:r w:rsidR="00272BC6">
        <w:t xml:space="preserve">scale </w:t>
      </w:r>
      <w:r>
        <w:t>the</w:t>
      </w:r>
      <w:r w:rsidR="00621210" w:rsidRPr="00621210">
        <w:t xml:space="preserve"> attenuation and phase angel </w:t>
      </w:r>
      <w:r w:rsidR="00621210">
        <w:t>depending on the frequency</w:t>
      </w:r>
      <w:r>
        <w:t xml:space="preserve"> can be seen.</w:t>
      </w:r>
      <w:r w:rsidR="003B4B8C">
        <w:t xml:space="preserve"> </w:t>
      </w:r>
    </w:p>
    <w:p w:rsidR="005C4BDB" w:rsidRPr="00621210" w:rsidRDefault="005C4BDB" w:rsidP="005C4BDB"/>
    <w:p w:rsidR="00261C7B" w:rsidRDefault="00621210" w:rsidP="00BD1392">
      <w:r>
        <w:t xml:space="preserve">In </w:t>
      </w:r>
      <w:r w:rsidR="0031644F">
        <w:t>above</w:t>
      </w:r>
      <w:r>
        <w:t xml:space="preserve"> bode diagram the attenuation at low frequency’s (</w:t>
      </w:r>
      <w:r w:rsidR="0031644F">
        <w:t>in this cas</w:t>
      </w:r>
      <w:r w:rsidR="006C1D15">
        <w:t>e</w:t>
      </w:r>
      <w:r w:rsidR="0031644F">
        <w:t xml:space="preserve"> </w:t>
      </w:r>
      <m:oMath>
        <m:r>
          <w:rPr>
            <w:rFonts w:ascii="Cambria Math" w:hAnsi="Cambria Math"/>
          </w:rPr>
          <m:t>&lt;10 Hz</m:t>
        </m:r>
      </m:oMath>
      <w:r w:rsidR="0031644F">
        <w:t xml:space="preserve">) </w:t>
      </w:r>
      <w:r>
        <w:t xml:space="preserve">is </w:t>
      </w:r>
      <w:r w:rsidR="00002039">
        <w:t>about 4dB</w:t>
      </w:r>
      <w:r w:rsidR="00BD1392">
        <w:t xml:space="preserve">. Based on </w:t>
      </w:r>
      <w:r w:rsidR="00023F6B">
        <w:t>t</w:t>
      </w:r>
      <w:r w:rsidR="00370ACE">
        <w:t>he</w:t>
      </w:r>
      <w:r w:rsidR="00BD1392">
        <w:t xml:space="preserve"> set cursors </w:t>
      </w:r>
      <w:r w:rsidR="00BD1392" w:rsidRPr="00BD1392">
        <w:rPr>
          <w:color w:val="FF0000"/>
        </w:rPr>
        <w:t>a</w:t>
      </w:r>
      <w:r w:rsidR="00BD1392" w:rsidRPr="00BD1392">
        <w:t xml:space="preserve"> and </w:t>
      </w:r>
      <w:r w:rsidR="00BD1392" w:rsidRPr="00BD1392">
        <w:rPr>
          <w:color w:val="FF0000"/>
        </w:rPr>
        <w:t>b</w:t>
      </w:r>
      <w:r w:rsidR="00BD1392" w:rsidRPr="00BD1392">
        <w:t xml:space="preserve"> the cut off frequency</w:t>
      </w:r>
      <w:r w:rsidR="00BD1392">
        <w:t xml:space="preserve"> is shown.</w:t>
      </w:r>
      <w:r w:rsidR="001D64BD">
        <w:t xml:space="preserve"> The attenuation there is about 3 dB lower as by low frequenc</w:t>
      </w:r>
      <w:r w:rsidR="0035088D">
        <w:t>ie</w:t>
      </w:r>
      <w:r w:rsidR="001D64BD">
        <w:t>s.</w:t>
      </w:r>
      <w:r w:rsidR="00BD1392">
        <w:t xml:space="preserve"> After the cut off frequency the </w:t>
      </w:r>
      <w:r w:rsidR="0035088D">
        <w:t>amplification</w:t>
      </w:r>
      <w:r w:rsidR="00BD1392">
        <w:t xml:space="preserve"> goes </w:t>
      </w:r>
      <w:r w:rsidR="0031644F">
        <w:t xml:space="preserve">downwards </w:t>
      </w:r>
      <w:r w:rsidR="001507B8">
        <w:t>with -</w:t>
      </w:r>
      <w:r w:rsidR="0031644F">
        <w:t xml:space="preserve">20 dB/Decade. </w:t>
      </w:r>
    </w:p>
    <w:p w:rsidR="00B1590F" w:rsidRDefault="00FB4D20" w:rsidP="0031644F">
      <w:pPr>
        <w:pStyle w:val="berschrift1"/>
      </w:pPr>
      <w:bookmarkStart w:id="21" w:name="_Toc374043383"/>
      <w:r>
        <w:t>S</w:t>
      </w:r>
      <w:r w:rsidR="00B1590F">
        <w:t>imulation 2 (Micro Cap)</w:t>
      </w:r>
      <w:bookmarkEnd w:id="21"/>
    </w:p>
    <w:p w:rsidR="00B1590F" w:rsidRDefault="001D64BD" w:rsidP="00B1590F">
      <w:r>
        <w:t>To check the results of Altium Designer a second analysis was made. For second instance of simulating Micro Cap was used.</w:t>
      </w:r>
    </w:p>
    <w:p w:rsidR="00B1590F" w:rsidRDefault="00B1590F" w:rsidP="00B1590F">
      <w:pPr>
        <w:pStyle w:val="berschrift2"/>
      </w:pPr>
      <w:bookmarkStart w:id="22" w:name="_Toc374043384"/>
      <w:r>
        <w:t>A</w:t>
      </w:r>
      <w:r w:rsidR="00370ACE">
        <w:t>C</w:t>
      </w:r>
      <w:r>
        <w:t xml:space="preserve"> Analysis</w:t>
      </w:r>
      <w:bookmarkEnd w:id="22"/>
    </w:p>
    <w:p w:rsidR="00B1590F" w:rsidRDefault="00B1590F" w:rsidP="00B1590F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0D5C39" w:rsidRPr="000D5C39" w:rsidTr="000D5C39">
        <w:tc>
          <w:tcPr>
            <w:tcW w:w="2500" w:type="pct"/>
            <w:vAlign w:val="center"/>
          </w:tcPr>
          <w:p w:rsidR="000D5C39" w:rsidRPr="000D5C39" w:rsidRDefault="000D5C39" w:rsidP="000D5C39">
            <w:pPr>
              <w:keepNext/>
              <w:jc w:val="center"/>
            </w:pPr>
            <w:r w:rsidRPr="000D5C39">
              <w:rPr>
                <w:noProof/>
                <w:lang w:val="de-AT" w:eastAsia="de-AT"/>
              </w:rPr>
              <w:drawing>
                <wp:inline distT="0" distB="0" distL="0" distR="0" wp14:anchorId="1BD25C8D" wp14:editId="70355F91">
                  <wp:extent cx="2711450" cy="131547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765" cy="132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D5C39" w:rsidRDefault="000D5C39" w:rsidP="000D5C39">
            <w:pPr>
              <w:keepNext/>
              <w:jc w:val="center"/>
            </w:pPr>
            <w:r>
              <w:rPr>
                <w:noProof/>
                <w:lang w:val="de-AT" w:eastAsia="de-AT"/>
              </w:rPr>
              <w:drawing>
                <wp:inline distT="0" distB="0" distL="0" distR="0" wp14:anchorId="0BDD9B97" wp14:editId="4FA6AA13">
                  <wp:extent cx="2247900" cy="206534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822" cy="209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5C39" w:rsidRPr="001D64BD" w:rsidRDefault="000D5C39" w:rsidP="000D5C39">
            <w:pPr>
              <w:pStyle w:val="Beschriftung"/>
              <w:jc w:val="center"/>
              <w:rPr>
                <w:noProof/>
                <w:lang w:eastAsia="de-AT"/>
              </w:rPr>
            </w:pPr>
          </w:p>
        </w:tc>
      </w:tr>
      <w:tr w:rsidR="000D5C39" w:rsidRPr="000D5C39" w:rsidTr="000D5C39">
        <w:tc>
          <w:tcPr>
            <w:tcW w:w="2500" w:type="pct"/>
          </w:tcPr>
          <w:p w:rsidR="000D5C39" w:rsidRPr="000D5C39" w:rsidRDefault="000D5C39" w:rsidP="000D5C39">
            <w:pPr>
              <w:pStyle w:val="Beschriftung"/>
            </w:pPr>
            <w:r w:rsidRPr="000D5C39">
              <w:t xml:space="preserve">Figure </w:t>
            </w:r>
            <w:r>
              <w:t>5</w:t>
            </w:r>
            <w:r w:rsidRPr="000D5C39">
              <w:t xml:space="preserve"> - Circuit in Micro Cap</w:t>
            </w:r>
          </w:p>
        </w:tc>
        <w:tc>
          <w:tcPr>
            <w:tcW w:w="2500" w:type="pct"/>
          </w:tcPr>
          <w:p w:rsidR="000D5C39" w:rsidRPr="000D5C39" w:rsidRDefault="000D5C39" w:rsidP="006C1D15">
            <w:pPr>
              <w:pStyle w:val="Beschriftung"/>
            </w:pPr>
            <w:r>
              <w:t xml:space="preserve">             Figure </w:t>
            </w:r>
            <w:r w:rsidR="006C1D15">
              <w:t>6</w:t>
            </w:r>
            <w:r>
              <w:t xml:space="preserve"> - Sine Generator Setup</w:t>
            </w:r>
          </w:p>
        </w:tc>
      </w:tr>
      <w:tr w:rsidR="000D5C39" w:rsidRPr="000D5C39" w:rsidTr="000D5C39">
        <w:tc>
          <w:tcPr>
            <w:tcW w:w="2500" w:type="pct"/>
          </w:tcPr>
          <w:p w:rsidR="000D5C39" w:rsidRPr="000D5C39" w:rsidRDefault="000D5C39" w:rsidP="000D5C39">
            <w:pPr>
              <w:pStyle w:val="Beschriftung"/>
            </w:pPr>
          </w:p>
        </w:tc>
        <w:tc>
          <w:tcPr>
            <w:tcW w:w="2500" w:type="pct"/>
          </w:tcPr>
          <w:p w:rsidR="000D5C39" w:rsidRDefault="000D5C39" w:rsidP="00C76DBC">
            <w:pPr>
              <w:pStyle w:val="Beschriftung"/>
            </w:pPr>
          </w:p>
        </w:tc>
      </w:tr>
    </w:tbl>
    <w:p w:rsidR="0006792B" w:rsidRDefault="0006792B" w:rsidP="00BD1392"/>
    <w:p w:rsidR="0006792B" w:rsidRDefault="0006792B">
      <w:pPr>
        <w:ind w:firstLine="360"/>
      </w:pPr>
      <w:r>
        <w:br w:type="page"/>
      </w:r>
    </w:p>
    <w:p w:rsidR="000D5C39" w:rsidRPr="000D5C39" w:rsidRDefault="00B0437B" w:rsidP="000D5C39">
      <w:pPr>
        <w:pStyle w:val="berschrift2"/>
      </w:pPr>
      <w:bookmarkStart w:id="23" w:name="_Toc374043385"/>
      <w:r>
        <w:rPr>
          <w:noProof/>
          <w:lang w:val="de-AT"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2496113A" wp14:editId="2C1F979E">
                <wp:simplePos x="0" y="0"/>
                <wp:positionH relativeFrom="column">
                  <wp:posOffset>2276475</wp:posOffset>
                </wp:positionH>
                <wp:positionV relativeFrom="paragraph">
                  <wp:posOffset>879475</wp:posOffset>
                </wp:positionV>
                <wp:extent cx="173355" cy="95250"/>
                <wp:effectExtent l="0" t="0" r="0" b="0"/>
                <wp:wrapSquare wrapText="bothSides"/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7B" w:rsidRPr="00B0437B" w:rsidRDefault="00B0437B">
                            <w:pPr>
                              <w:rPr>
                                <w:sz w:val="6"/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113A" id="Textfeld 2" o:spid="_x0000_s1042" type="#_x0000_t202" style="position:absolute;left:0;text-align:left;margin-left:179.25pt;margin-top:69.25pt;width:13.65pt;height:7.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" fillcolor="white [3212]" stroked="f">
                <v:textbox>
                  <w:txbxContent>
                    <w:p w:rsidR="00B0437B" w:rsidRPr="00B0437B" w:rsidRDefault="00B0437B">
                      <w:pPr>
                        <w:rPr>
                          <w:sz w:val="6"/>
                          <w:lang w:val="de-A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5C39">
        <w:t>Analysis results</w:t>
      </w:r>
      <w:bookmarkEnd w:id="23"/>
    </w:p>
    <w:p w:rsidR="0035088D" w:rsidRDefault="0035088D">
      <w:pPr>
        <w:ind w:firstLine="360"/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margin">
                  <wp:posOffset>-1237615</wp:posOffset>
                </wp:positionH>
                <wp:positionV relativeFrom="margin">
                  <wp:posOffset>2940685</wp:posOffset>
                </wp:positionV>
                <wp:extent cx="8592185" cy="3299460"/>
                <wp:effectExtent l="0" t="1587" r="0" b="0"/>
                <wp:wrapSquare wrapText="bothSides"/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8592185" cy="3299460"/>
                          <a:chOff x="0" y="0"/>
                          <a:chExt cx="7222490" cy="2773209"/>
                        </a:xfrm>
                      </wpg:grpSpPr>
                      <wpg:grpSp>
                        <wpg:cNvPr id="43" name="Gruppieren 43"/>
                        <wpg:cNvGrpSpPr/>
                        <wpg:grpSpPr>
                          <a:xfrm>
                            <a:off x="0" y="0"/>
                            <a:ext cx="7222490" cy="2617470"/>
                            <a:chOff x="0" y="0"/>
                            <a:chExt cx="7222490" cy="2617470"/>
                          </a:xfrm>
                        </wpg:grpSpPr>
                        <pic:pic xmlns:pic="http://schemas.openxmlformats.org/drawingml/2006/picture">
                          <pic:nvPicPr>
                            <pic:cNvPr id="23" name="Grafik 2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277"/>
                            <a:stretch/>
                          </pic:blipFill>
                          <pic:spPr bwMode="auto">
                            <a:xfrm>
                              <a:off x="0" y="0"/>
                              <a:ext cx="7222490" cy="26174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5" name="Gerader Verbinder 25"/>
                          <wps:cNvCnPr/>
                          <wps:spPr>
                            <a:xfrm>
                              <a:off x="4797188" y="20472"/>
                              <a:ext cx="0" cy="2341245"/>
                            </a:xfrm>
                            <a:prstGeom prst="line">
                              <a:avLst/>
                            </a:prstGeom>
                            <a:ln w="8890" cmpd="sng">
                              <a:solidFill>
                                <a:srgbClr val="FF0000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Gerader Verbinder 26"/>
                          <wps:cNvCnPr/>
                          <wps:spPr>
                            <a:xfrm>
                              <a:off x="5950424" y="20472"/>
                              <a:ext cx="0" cy="2351314"/>
                            </a:xfrm>
                            <a:prstGeom prst="line">
                              <a:avLst/>
                            </a:prstGeom>
                            <a:ln w="8890" cmpd="sng">
                              <a:solidFill>
                                <a:srgbClr val="FF0000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Gerader Verbinder 31"/>
                          <wps:cNvCnPr/>
                          <wps:spPr>
                            <a:xfrm>
                              <a:off x="3637128" y="20472"/>
                              <a:ext cx="0" cy="2341266"/>
                            </a:xfrm>
                            <a:prstGeom prst="line">
                              <a:avLst/>
                            </a:prstGeom>
                            <a:ln w="8890" cmpd="sng">
                              <a:solidFill>
                                <a:srgbClr val="FF0000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Gerader Verbinder 32"/>
                          <wps:cNvCnPr/>
                          <wps:spPr>
                            <a:xfrm>
                              <a:off x="7103660" y="20472"/>
                              <a:ext cx="0" cy="2331218"/>
                            </a:xfrm>
                            <a:prstGeom prst="line">
                              <a:avLst/>
                            </a:prstGeom>
                            <a:ln w="8890" cmpd="sng">
                              <a:solidFill>
                                <a:srgbClr val="FF0000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7666" y="416257"/>
                              <a:ext cx="85344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437B" w:rsidRDefault="00B0437B" w:rsidP="00B0437B">
                                <w:pPr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 w:rsidRPr="00B0437B"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  <w:t>f</w:t>
                                </w:r>
                                <w:r w:rsidRPr="00B0437B"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  <w:vertAlign w:val="subscript"/>
                                  </w:rPr>
                                  <w:t xml:space="preserve">g </w:t>
                                </w:r>
                                <w:r w:rsidRPr="00B0437B">
                                  <w:rPr>
                                    <w:rFonts w:ascii="Arial" w:hAnsi="Arial" w:cs="Arial"/>
                                    <w:sz w:val="14"/>
                                  </w:rPr>
                                  <w:t>= 16.30 Hz</w:t>
                                </w: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 xml:space="preserve"> </w:t>
                                </w:r>
                              </w:p>
                              <w:p w:rsidR="00B0437B" w:rsidRPr="00B0437B" w:rsidRDefault="00B0437B" w:rsidP="00B0437B">
                                <w:pP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  <w:lang w:val="de-A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 xml:space="preserve">       -7dB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Textfeld 7"/>
                        <wps:cNvSpPr txBox="1"/>
                        <wps:spPr>
                          <a:xfrm>
                            <a:off x="1577352" y="2633509"/>
                            <a:ext cx="5460504" cy="139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1D15" w:rsidRPr="00C76D92" w:rsidRDefault="006C1D15" w:rsidP="006C1D15">
                              <w:pPr>
                                <w:pStyle w:val="Beschriftung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Figure 7 - bode diagram (Micro Cap)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43" style="position:absolute;left:0;text-align:left;margin-left:-97.45pt;margin-top:231.55pt;width:676.55pt;height:259.8pt;rotation:-90;z-index:251704832;mso-position-horizontal-relative:margin;mso-position-vertical-relative:margin" coordsize="72224,27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">
                <v:group id="Gruppieren 43" o:spid="_x0000_s1044" style="position:absolute;width:72224;height:26174" coordsize="72224,26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Grafik 23" o:spid="_x0000_s1045" type="#_x0000_t75" style="position:absolute;width:72224;height:26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cikzDAAAA2wAAAA8AAABkcnMvZG93bnJldi54bWxEj1FrwjAUhd8H/odwhb3N1A6HVqOMwaAI&#10;Plj9Adfm2hSbm9pkGvfrl8Fgj4dzznc4q020nbjR4FvHCqaTDARx7XTLjYLj4fNlDsIHZI2dY1Lw&#10;IA+b9ehphYV2d97TrQqNSBD2BSowIfSFlL42ZNFPXE+cvLMbLIYkh0bqAe8JbjuZZ9mbtNhyWjDY&#10;04eh+lJ9WQWHqgz7uP0u48nhLj/P/NUs5ko9j+P7EkSgGP7Df+1SK8hf4fdL+gFy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hyKTMMAAADbAAAADwAAAAAAAAAAAAAAAACf&#10;AgAAZHJzL2Rvd25yZXYueG1sUEsFBgAAAAAEAAQA9wAAAI8DAAAAAA==&#10;">
                    <v:imagedata r:id="rId23" o:title="" croptop="2803f"/>
                    <v:path arrowok="t"/>
                  </v:shape>
                  <v:line id="Gerader Verbinder 25" o:spid="_x0000_s1046" style="position:absolute;visibility:visible;mso-wrap-style:square" from="47971,204" to="47971,2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7li8UAAADbAAAADwAAAGRycy9kb3ducmV2LnhtbESPzWrDMBCE74W8g9hAb7VcQ5zUjRLy&#10;00KvToMht8Xa2KbWylhKbPfpq0Khx2FmvmHW29G04k69aywreI5iEMSl1Q1XCs6f708rEM4ja2wt&#10;k4KJHGw3s4c1ZtoOnNP95CsRIOwyVFB732VSurImgy6yHXHwrrY36IPsK6l7HALctDKJ41QabDgs&#10;1NjRoaby63QzCorl8ta+5MV+kb4d8+F6MdPlO1HqcT7uXkF4Gv1/+K/9oRUkC/j9En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7li8UAAADbAAAADwAAAAAAAAAA&#10;AAAAAAChAgAAZHJzL2Rvd25yZXYueG1sUEsFBgAAAAAEAAQA+QAAAJMDAAAAAA==&#10;" strokecolor="red" strokeweight=".7pt">
                    <v:stroke dashstyle="dash"/>
                  </v:line>
                  <v:line id="Gerader Verbinder 26" o:spid="_x0000_s1047" style="position:absolute;visibility:visible;mso-wrap-style:square" from="59504,204" to="59504,2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7/MQAAADbAAAADwAAAGRycy9kb3ducmV2LnhtbESPQWvCQBSE7wX/w/KE3urGgFGjq9ja&#10;Qq9REbw9ss8kmH0bsquJ/fVdQfA4zMw3zHLdm1rcqHWVZQXjUQSCOLe64kLBYf/zMQPhPLLG2jIp&#10;uJOD9WrwtsRU244zuu18IQKEXYoKSu+bVEqXl2TQjWxDHLyzbQ36INtC6ha7ADe1jKMokQYrDgsl&#10;NvRVUn7ZXY2C43R6refZ8XOSfG+z7nwy99NfrNT7sN8sQHjq/Sv8bP9qBXECjy/hB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bHv8xAAAANsAAAAPAAAAAAAAAAAA&#10;AAAAAKECAABkcnMvZG93bnJldi54bWxQSwUGAAAAAAQABAD5AAAAkgMAAAAA&#10;" strokecolor="red" strokeweight=".7pt">
                    <v:stroke dashstyle="dash"/>
                  </v:line>
                  <v:line id="Gerader Verbinder 31" o:spid="_x0000_s1048" style="position:absolute;visibility:visible;mso-wrap-style:square" from="36371,204" to="36371,2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1VcMAAADbAAAADwAAAGRycy9kb3ducmV2LnhtbESPQYvCMBSE74L/ITxhb5rqoq7VKOru&#10;gtfqInh7NM+22LyUJtrqr98IgsdhZr5hFqvWlOJGtSssKxgOIhDEqdUFZwr+Dr/9LxDOI2ssLZOC&#10;OzlYLbudBcbaNpzQbe8zESDsYlSQe1/FUro0J4NuYCvi4J1tbdAHWWdS19gEuCnlKIom0mDBYSHH&#10;irY5pZf91Sg4TqfXcpYcN+PJz3fSnE/mfnqMlProtes5CE+tf4df7Z1W8DmE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cdVXDAAAA2wAAAA8AAAAAAAAAAAAA&#10;AAAAoQIAAGRycy9kb3ducmV2LnhtbFBLBQYAAAAABAAEAPkAAACRAwAAAAA=&#10;" strokecolor="red" strokeweight=".7pt">
                    <v:stroke dashstyle="dash"/>
                  </v:line>
                  <v:line id="Gerader Verbinder 32" o:spid="_x0000_s1049" style="position:absolute;visibility:visible;mso-wrap-style:square" from="71036,204" to="71036,2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rIsMAAADbAAAADwAAAGRycy9kb3ducmV2LnhtbESPT4vCMBTE74LfITxhb5raRd2tRnH/&#10;gdeqCN4ezbMtNi+libb66TeC4HGYmd8wi1VnKnGlxpWWFYxHEQjizOqScwX73d/wA4TzyBory6Tg&#10;Rg5Wy35vgYm2Lad03fpcBAi7BBUU3teJlC4ryKAb2Zo4eCfbGPRBNrnUDbYBbioZR9FUGiw5LBRY&#10;03dB2Xl7MQoOs9ml+kwPX5Pp70/ano7mdrzHSr0NuvUchKfOv8LP9kYreI/h8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6yLDAAAA2wAAAA8AAAAAAAAAAAAA&#10;AAAAoQIAAGRycy9kb3ducmV2LnhtbFBLBQYAAAAABAAEAPkAAACRAwAAAAA=&#10;" strokecolor="red" strokeweight=".7pt">
                    <v:stroke dashstyle="dash"/>
                  </v:line>
                  <v:shape id="_x0000_s1050" type="#_x0000_t202" style="position:absolute;left:26476;top:4162;width:85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B0437B" w:rsidRDefault="00B0437B" w:rsidP="00B0437B">
                          <w:pPr>
                            <w:rPr>
                              <w:rFonts w:ascii="Arial" w:hAnsi="Arial" w:cs="Arial"/>
                              <w:sz w:val="14"/>
                            </w:rPr>
                          </w:pPr>
                          <w:r w:rsidRPr="00B0437B"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  <w:t>f</w:t>
                          </w:r>
                          <w:r w:rsidRPr="00B0437B">
                            <w:rPr>
                              <w:rFonts w:ascii="Arial" w:hAnsi="Arial" w:cs="Arial"/>
                              <w:b/>
                              <w:i/>
                              <w:sz w:val="14"/>
                              <w:vertAlign w:val="subscript"/>
                            </w:rPr>
                            <w:t xml:space="preserve">g </w:t>
                          </w:r>
                          <w:r w:rsidRPr="00B0437B">
                            <w:rPr>
                              <w:rFonts w:ascii="Arial" w:hAnsi="Arial" w:cs="Arial"/>
                              <w:sz w:val="14"/>
                            </w:rPr>
                            <w:t>= 16.30 Hz</w:t>
                          </w:r>
                          <w:r>
                            <w:rPr>
                              <w:rFonts w:ascii="Arial" w:hAnsi="Arial" w:cs="Arial"/>
                              <w:sz w:val="14"/>
                            </w:rPr>
                            <w:t xml:space="preserve"> </w:t>
                          </w:r>
                        </w:p>
                        <w:p w:rsidR="00B0437B" w:rsidRPr="00B0437B" w:rsidRDefault="00B0437B" w:rsidP="00B0437B">
                          <w:pPr>
                            <w:rPr>
                              <w:rFonts w:ascii="Arial" w:hAnsi="Arial" w:cs="Arial"/>
                              <w:b/>
                              <w:i/>
                              <w:sz w:val="14"/>
                              <w:lang w:val="de-AT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 xml:space="preserve">       -7dB</w:t>
                          </w:r>
                        </w:p>
                      </w:txbxContent>
                    </v:textbox>
                  </v:shape>
                </v:group>
                <v:shape id="Textfeld 7" o:spid="_x0000_s1051" type="#_x0000_t202" style="position:absolute;left:15773;top:26335;width:54605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6C1D15" w:rsidRPr="00C76D92" w:rsidRDefault="006C1D15" w:rsidP="006C1D15">
                        <w:pPr>
                          <w:pStyle w:val="Beschriftung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>Figure 7 - bode diagram (Micro Cap)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31644F" w:rsidRDefault="004A35E2" w:rsidP="000B3D6C">
      <w:r>
        <w:lastRenderedPageBreak/>
        <w:t>Thereby everything was simulated correct both analysis came to the same results.</w:t>
      </w:r>
    </w:p>
    <w:p w:rsidR="001D64BD" w:rsidRDefault="0031644F" w:rsidP="001D64BD">
      <w:pPr>
        <w:pStyle w:val="berschrift1"/>
      </w:pPr>
      <w:bookmarkStart w:id="24" w:name="_Toc374043386"/>
      <w:r>
        <w:t xml:space="preserve">Simulation </w:t>
      </w:r>
      <w:r w:rsidR="001D64BD">
        <w:t>mistakes and errors</w:t>
      </w:r>
      <w:bookmarkEnd w:id="24"/>
    </w:p>
    <w:p w:rsidR="001D64BD" w:rsidRDefault="001D64BD" w:rsidP="001D64BD">
      <w:r>
        <w:t xml:space="preserve">In Altium Designer a very important thing is to define the </w:t>
      </w:r>
      <w:r w:rsidR="00370ACE">
        <w:t>c</w:t>
      </w:r>
      <w:r>
        <w:t xml:space="preserve">omponent </w:t>
      </w:r>
      <w:r w:rsidR="00370ACE">
        <w:t>v</w:t>
      </w:r>
      <w:r>
        <w:t xml:space="preserve">alues </w:t>
      </w:r>
      <w:r w:rsidRPr="001D64BD">
        <w:t>properly</w:t>
      </w:r>
      <w:r>
        <w:t>.</w:t>
      </w:r>
    </w:p>
    <w:p w:rsidR="001D64BD" w:rsidRDefault="001D64BD" w:rsidP="001D64BD"/>
    <w:p w:rsidR="001D64BD" w:rsidRDefault="001D64BD" w:rsidP="001D64BD">
      <w:r>
        <w:t xml:space="preserve">For example: </w:t>
      </w:r>
      <w:r>
        <w:tab/>
        <w:t>3.3k – 3300</w:t>
      </w:r>
      <w:r w:rsidR="00370ACE">
        <w:t xml:space="preserve"> – </w:t>
      </w:r>
      <w:r>
        <w:t>3.3e</w:t>
      </w:r>
      <w:r w:rsidRPr="00BC4449">
        <w:rPr>
          <w:vertAlign w:val="superscript"/>
        </w:rPr>
        <w:t>3</w:t>
      </w:r>
      <w:r>
        <w:t xml:space="preserve"> </w:t>
      </w:r>
      <w:r w:rsidR="00BC4449">
        <w:tab/>
      </w:r>
      <w:r>
        <w:t xml:space="preserve">and not </w:t>
      </w:r>
      <w:r w:rsidRPr="00BC4449">
        <w:rPr>
          <w:strike/>
        </w:rPr>
        <w:t>3k3</w:t>
      </w:r>
      <w:r w:rsidR="00424146" w:rsidRPr="00424146">
        <w:tab/>
        <w:t>→</w:t>
      </w:r>
      <w:r w:rsidR="00D74EF9">
        <w:t xml:space="preserve">       </w:t>
      </w:r>
      <w:r w:rsidR="00424146" w:rsidRPr="00424146">
        <w:t>is recognized as 3k</w:t>
      </w:r>
    </w:p>
    <w:p w:rsidR="00BC4449" w:rsidRDefault="00BC4449" w:rsidP="001D64BD">
      <w:r>
        <w:tab/>
      </w:r>
      <w:r>
        <w:tab/>
        <w:t>4.7u – 4.7uF – 4.7e</w:t>
      </w:r>
      <w:r w:rsidRPr="00BC4449">
        <w:rPr>
          <w:vertAlign w:val="superscript"/>
        </w:rPr>
        <w:t>-6</w:t>
      </w:r>
      <w:r>
        <w:t xml:space="preserve"> </w:t>
      </w:r>
      <w:r>
        <w:tab/>
        <w:t xml:space="preserve">and not </w:t>
      </w:r>
      <w:r w:rsidRPr="00424146">
        <w:rPr>
          <w:strike/>
        </w:rPr>
        <w:t>4u7</w:t>
      </w:r>
      <w:r w:rsidR="00424146" w:rsidRPr="00424146">
        <w:tab/>
        <w:t xml:space="preserve">→ </w:t>
      </w:r>
      <w:r w:rsidR="00D74EF9">
        <w:t xml:space="preserve">      </w:t>
      </w:r>
      <w:r w:rsidR="00424146" w:rsidRPr="00424146">
        <w:t>is recognized as 4u</w:t>
      </w:r>
    </w:p>
    <w:p w:rsidR="0035088D" w:rsidRDefault="0035088D" w:rsidP="001D64BD"/>
    <w:p w:rsidR="0035088D" w:rsidRDefault="0035088D" w:rsidP="001D64BD">
      <w:r>
        <w:t>The biggest problem is that Altium Designer don´t give an error message. The wrong settings be taken without comment.</w:t>
      </w:r>
      <w:bookmarkStart w:id="25" w:name="_GoBack"/>
      <w:bookmarkEnd w:id="25"/>
    </w:p>
    <w:p w:rsidR="00424146" w:rsidRDefault="00424146" w:rsidP="001D64BD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6"/>
        <w:gridCol w:w="4816"/>
      </w:tblGrid>
      <w:tr w:rsidR="00424146" w:rsidRPr="00424146" w:rsidTr="00424146">
        <w:tc>
          <w:tcPr>
            <w:tcW w:w="2500" w:type="pct"/>
          </w:tcPr>
          <w:p w:rsidR="00424146" w:rsidRPr="00424146" w:rsidRDefault="00424146" w:rsidP="00424146">
            <w:pPr>
              <w:pStyle w:val="berschrift2"/>
              <w:numPr>
                <w:ilvl w:val="0"/>
                <w:numId w:val="0"/>
              </w:numPr>
              <w:jc w:val="center"/>
              <w:outlineLvl w:val="1"/>
              <w:rPr>
                <w:rStyle w:val="IntensiveHervorhebung"/>
              </w:rPr>
            </w:pPr>
            <w:bookmarkStart w:id="26" w:name="_Toc374043387"/>
            <w:r w:rsidRPr="00424146">
              <w:rPr>
                <w:rStyle w:val="IntensiveHervorhebung"/>
              </w:rPr>
              <w:t>Wrong Component Values</w:t>
            </w:r>
            <w:bookmarkEnd w:id="26"/>
          </w:p>
        </w:tc>
        <w:tc>
          <w:tcPr>
            <w:tcW w:w="2500" w:type="pct"/>
          </w:tcPr>
          <w:p w:rsidR="00424146" w:rsidRPr="00424146" w:rsidRDefault="00424146" w:rsidP="00424146">
            <w:pPr>
              <w:pStyle w:val="berschrift2"/>
              <w:numPr>
                <w:ilvl w:val="0"/>
                <w:numId w:val="0"/>
              </w:numPr>
              <w:ind w:left="-104"/>
              <w:jc w:val="center"/>
              <w:outlineLvl w:val="1"/>
              <w:rPr>
                <w:rStyle w:val="IntensiveHervorhebung"/>
              </w:rPr>
            </w:pPr>
            <w:bookmarkStart w:id="27" w:name="_Toc374043388"/>
            <w:r w:rsidRPr="00424146">
              <w:rPr>
                <w:rStyle w:val="IntensiveHervorhebung"/>
              </w:rPr>
              <w:t>Right Component Values</w:t>
            </w:r>
            <w:bookmarkEnd w:id="27"/>
          </w:p>
        </w:tc>
      </w:tr>
      <w:tr w:rsidR="00424146" w:rsidRPr="00424146" w:rsidTr="00424146">
        <w:tc>
          <w:tcPr>
            <w:tcW w:w="2500" w:type="pct"/>
          </w:tcPr>
          <w:p w:rsidR="00424146" w:rsidRDefault="00424146" w:rsidP="00424146">
            <w:pPr>
              <w:keepNext/>
              <w:jc w:val="center"/>
            </w:pPr>
            <w:r w:rsidRPr="00424146">
              <w:rPr>
                <w:noProof/>
                <w:lang w:val="de-AT" w:eastAsia="de-AT"/>
              </w:rPr>
              <w:drawing>
                <wp:inline distT="0" distB="0" distL="0" distR="0" wp14:anchorId="6BACA06B" wp14:editId="589325C6">
                  <wp:extent cx="2160000" cy="1389692"/>
                  <wp:effectExtent l="0" t="0" r="0" b="127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haltun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8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46" w:rsidRPr="00424146" w:rsidRDefault="00424146" w:rsidP="00424146">
            <w:pPr>
              <w:pStyle w:val="Beschriftung"/>
              <w:jc w:val="center"/>
            </w:pPr>
            <w:r>
              <w:t>Figure 8 - Wrong Component Values</w:t>
            </w:r>
          </w:p>
        </w:tc>
        <w:tc>
          <w:tcPr>
            <w:tcW w:w="2500" w:type="pct"/>
          </w:tcPr>
          <w:p w:rsidR="00424146" w:rsidRDefault="00424146" w:rsidP="00424146">
            <w:pPr>
              <w:keepNext/>
              <w:jc w:val="center"/>
            </w:pPr>
            <w:r w:rsidRPr="00424146">
              <w:rPr>
                <w:noProof/>
                <w:lang w:val="de-AT" w:eastAsia="de-AT"/>
              </w:rPr>
              <w:drawing>
                <wp:inline distT="0" distB="0" distL="0" distR="0" wp14:anchorId="65BFB846" wp14:editId="070D3664">
                  <wp:extent cx="2159093" cy="1368711"/>
                  <wp:effectExtent l="0" t="0" r="0" b="317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haltung-richtig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070" cy="139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46" w:rsidRPr="00424146" w:rsidRDefault="00424146" w:rsidP="00424146">
            <w:pPr>
              <w:pStyle w:val="Beschriftung"/>
              <w:jc w:val="center"/>
            </w:pPr>
            <w:r>
              <w:t>Figure 9 - Right</w:t>
            </w:r>
            <w:r w:rsidRPr="001C16C8">
              <w:t xml:space="preserve"> Component Values</w:t>
            </w:r>
          </w:p>
        </w:tc>
      </w:tr>
    </w:tbl>
    <w:p w:rsidR="001D64BD" w:rsidRDefault="001D64BD" w:rsidP="001D64BD"/>
    <w:p w:rsidR="00424146" w:rsidRDefault="00424146" w:rsidP="001D64BD"/>
    <w:p w:rsidR="00424146" w:rsidRDefault="00424146" w:rsidP="001D64BD">
      <w:r>
        <w:t>Wrong settings on the</w:t>
      </w:r>
      <w:r w:rsidR="004A35E2">
        <w:t>se component values take effect on the whole analysis setup and all simulation results.</w:t>
      </w:r>
    </w:p>
    <w:p w:rsidR="004A35E2" w:rsidRPr="001D64BD" w:rsidRDefault="004A35E2" w:rsidP="001D64BD"/>
    <w:tbl>
      <w:tblPr>
        <w:tblStyle w:val="Gitternetztabelle5dunkelAkzent11"/>
        <w:tblW w:w="5000" w:type="pct"/>
        <w:tblLook w:val="04A0" w:firstRow="1" w:lastRow="0" w:firstColumn="1" w:lastColumn="0" w:noHBand="0" w:noVBand="1"/>
      </w:tblPr>
      <w:tblGrid>
        <w:gridCol w:w="4809"/>
        <w:gridCol w:w="2406"/>
        <w:gridCol w:w="2407"/>
      </w:tblGrid>
      <w:tr w:rsidR="0031644F" w:rsidTr="009D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single" w:sz="4" w:space="0" w:color="FFFFFF" w:themeColor="background1"/>
            </w:tcBorders>
          </w:tcPr>
          <w:p w:rsidR="0031644F" w:rsidRDefault="0031644F" w:rsidP="0031644F"/>
        </w:tc>
        <w:tc>
          <w:tcPr>
            <w:tcW w:w="125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1644F" w:rsidRPr="004510D2" w:rsidRDefault="00424146" w:rsidP="00424146">
            <w:pPr>
              <w:pStyle w:val="berschrift2"/>
              <w:numPr>
                <w:ilvl w:val="0"/>
                <w:numId w:val="0"/>
              </w:numPr>
              <w:ind w:left="-10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bookmarkStart w:id="28" w:name="_Toc374043389"/>
            <w:r>
              <w:rPr>
                <w:color w:val="FFFFFF" w:themeColor="background1"/>
              </w:rPr>
              <w:t>Wrong</w:t>
            </w:r>
            <w:bookmarkEnd w:id="28"/>
            <w:r w:rsidR="009E1160">
              <w:rPr>
                <w:color w:val="FFFFFF" w:themeColor="background1"/>
              </w:rPr>
              <w:t xml:space="preserve"> Settings</w:t>
            </w:r>
          </w:p>
        </w:tc>
        <w:tc>
          <w:tcPr>
            <w:tcW w:w="1251" w:type="pct"/>
            <w:tcBorders>
              <w:left w:val="single" w:sz="4" w:space="0" w:color="FFFFFF" w:themeColor="background1"/>
            </w:tcBorders>
          </w:tcPr>
          <w:p w:rsidR="0031644F" w:rsidRPr="004510D2" w:rsidRDefault="00424146" w:rsidP="004A35E2">
            <w:pPr>
              <w:pStyle w:val="berschrift2"/>
              <w:numPr>
                <w:ilvl w:val="0"/>
                <w:numId w:val="0"/>
              </w:numPr>
              <w:ind w:left="-98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bookmarkStart w:id="29" w:name="_Toc374043390"/>
            <w:r>
              <w:rPr>
                <w:color w:val="FFFFFF" w:themeColor="background1"/>
              </w:rPr>
              <w:t>Right</w:t>
            </w:r>
            <w:bookmarkEnd w:id="29"/>
            <w:r w:rsidR="009E1160">
              <w:rPr>
                <w:color w:val="FFFFFF" w:themeColor="background1"/>
              </w:rPr>
              <w:t xml:space="preserve"> Settings</w:t>
            </w:r>
          </w:p>
        </w:tc>
      </w:tr>
      <w:tr w:rsidR="0031644F" w:rsidTr="00DC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1644F" w:rsidRDefault="00A07EBA" w:rsidP="00A07EBA">
            <w:r>
              <w:t>Measured c</w:t>
            </w:r>
            <w:r w:rsidR="0031644F">
              <w:t>ut off frequency</w:t>
            </w:r>
          </w:p>
        </w:tc>
        <w:tc>
          <w:tcPr>
            <w:tcW w:w="1250" w:type="pct"/>
          </w:tcPr>
          <w:p w:rsidR="0031644F" w:rsidRPr="004510D2" w:rsidRDefault="002255F3" w:rsidP="00424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Style w:val="IntensiveHervorhebung"/>
                        <w:rFonts w:ascii="Cambria Math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=21.221 Hz</m:t>
                </m:r>
              </m:oMath>
            </m:oMathPara>
          </w:p>
        </w:tc>
        <w:tc>
          <w:tcPr>
            <w:tcW w:w="1251" w:type="pct"/>
          </w:tcPr>
          <w:p w:rsidR="0031644F" w:rsidRPr="004510D2" w:rsidRDefault="002255F3" w:rsidP="00451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Style w:val="IntensiveHervorhebung"/>
                        <w:rFonts w:ascii="Cambria Math" w:hAnsi="Cambria Math"/>
                        <w:b w:val="0"/>
                        <w:bCs w:val="0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=16.31 Hz</m:t>
                </m:r>
              </m:oMath>
            </m:oMathPara>
          </w:p>
        </w:tc>
      </w:tr>
      <w:tr w:rsidR="004510D2" w:rsidTr="00DC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4510D2" w:rsidRDefault="004510D2" w:rsidP="00370ACE">
            <w:r>
              <w:t xml:space="preserve">Attenuation at low </w:t>
            </w:r>
            <w:r w:rsidR="006C1D15">
              <w:t>frequency’s</w:t>
            </w:r>
            <w:r>
              <w:t xml:space="preserve"> (0.1 Hz)</w:t>
            </w:r>
          </w:p>
        </w:tc>
        <w:tc>
          <w:tcPr>
            <w:tcW w:w="1250" w:type="pct"/>
          </w:tcPr>
          <w:p w:rsidR="004510D2" w:rsidRPr="004510D2" w:rsidRDefault="004510D2" w:rsidP="0045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=4.08 dB</m:t>
                </m:r>
              </m:oMath>
            </m:oMathPara>
          </w:p>
        </w:tc>
        <w:tc>
          <w:tcPr>
            <w:tcW w:w="1251" w:type="pct"/>
          </w:tcPr>
          <w:p w:rsidR="004510D2" w:rsidRPr="004510D2" w:rsidRDefault="004510D2" w:rsidP="00451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=4.02 dB</m:t>
                </m:r>
              </m:oMath>
            </m:oMathPara>
          </w:p>
        </w:tc>
      </w:tr>
      <w:tr w:rsidR="00DC2839" w:rsidTr="00DC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DC2839" w:rsidRDefault="00DC2839" w:rsidP="00DC2839">
            <w:r>
              <w:t>Attenuation at cut off frequency (16.31 Hz)</w:t>
            </w:r>
          </w:p>
        </w:tc>
        <w:tc>
          <w:tcPr>
            <w:tcW w:w="1250" w:type="pct"/>
          </w:tcPr>
          <w:p w:rsidR="00DC2839" w:rsidRPr="004510D2" w:rsidRDefault="00424146" w:rsidP="00DC2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=6.32 dB</m:t>
                </m:r>
              </m:oMath>
            </m:oMathPara>
          </w:p>
        </w:tc>
        <w:tc>
          <w:tcPr>
            <w:tcW w:w="1251" w:type="pct"/>
          </w:tcPr>
          <w:p w:rsidR="00DC2839" w:rsidRPr="004510D2" w:rsidRDefault="00DC2839" w:rsidP="00DC28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Style w:val="IntensiveHervorhebung"/>
                        <w:rFonts w:ascii="Cambria Math" w:eastAsia="Times New Roman" w:hAnsi="Cambria Math" w:cs="Times New Roman"/>
                        <w:b w:val="0"/>
                        <w:bCs w:val="0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IntensiveHervorhebung"/>
                        <w:rFonts w:ascii="Cambria Math" w:hAnsi="Cambria Math"/>
                      </w:rPr>
                      <m:t>jω</m:t>
                    </m:r>
                  </m:e>
                </m:d>
                <m:r>
                  <m:rPr>
                    <m:sty m:val="p"/>
                  </m:rPr>
                  <w:rPr>
                    <w:rStyle w:val="IntensiveHervorhebung"/>
                    <w:rFonts w:ascii="Cambria Math" w:hAnsi="Cambria Math"/>
                  </w:rPr>
                  <m:t>=7.03 dB</m:t>
                </m:r>
              </m:oMath>
            </m:oMathPara>
          </w:p>
        </w:tc>
      </w:tr>
      <w:tr w:rsidR="00DC2839" w:rsidTr="00DC2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DC2839" w:rsidRDefault="00DC2839" w:rsidP="00370ACE">
            <w:r>
              <w:t>Phase shift at cut off frequency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t>)</w:t>
            </w:r>
          </w:p>
        </w:tc>
        <w:tc>
          <w:tcPr>
            <w:tcW w:w="1250" w:type="pct"/>
          </w:tcPr>
          <w:p w:rsidR="00DC2839" w:rsidRPr="004510D2" w:rsidRDefault="00DC2839" w:rsidP="00DC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MS Mincho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eastAsia="MS Mincho" w:hAnsi="Cambria Math" w:cs="Times New Roman"/>
                  </w:rPr>
                  <m:t>φ=-37.55 °</m:t>
                </m:r>
              </m:oMath>
            </m:oMathPara>
          </w:p>
        </w:tc>
        <w:tc>
          <w:tcPr>
            <w:tcW w:w="1251" w:type="pct"/>
          </w:tcPr>
          <w:p w:rsidR="00DC2839" w:rsidRPr="004510D2" w:rsidRDefault="00DC2839" w:rsidP="00DC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iveHervorhebung"/>
                <w:rFonts w:eastAsia="Times New Roman" w:cs="Times New Roman"/>
                <w:b w:val="0"/>
                <w:bCs w:val="0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IntensiveHervorhebung"/>
                    <w:rFonts w:ascii="Cambria Math" w:eastAsia="MS Mincho" w:hAnsi="Cambria Math" w:cs="Times New Roman"/>
                  </w:rPr>
                  <m:t>φ=-45.00 °</m:t>
                </m:r>
              </m:oMath>
            </m:oMathPara>
          </w:p>
        </w:tc>
      </w:tr>
    </w:tbl>
    <w:p w:rsidR="00DC2839" w:rsidRDefault="00DC2839" w:rsidP="004A35E2"/>
    <w:sectPr w:rsidR="00DC2839" w:rsidSect="00257F6E">
      <w:pgSz w:w="11900" w:h="16840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F3" w:rsidRDefault="002255F3" w:rsidP="00BD31EC">
      <w:r>
        <w:separator/>
      </w:r>
    </w:p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</w:endnote>
  <w:endnote w:type="continuationSeparator" w:id="0">
    <w:p w:rsidR="002255F3" w:rsidRDefault="002255F3" w:rsidP="00BD31EC">
      <w:r>
        <w:continuationSeparator/>
      </w:r>
    </w:p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1C7206" w:rsidRDefault="0011393E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F01A3B" w:rsidRDefault="001448BB" w:rsidP="00CA2C74">
    <w:pPr>
      <w:pStyle w:val="Fuzeile"/>
      <w:pBdr>
        <w:top w:val="single" w:sz="8" w:space="1" w:color="auto"/>
      </w:pBdr>
    </w:pPr>
    <w:r>
      <w:t>05. De</w:t>
    </w:r>
    <w:r w:rsidR="00023F6B">
      <w:t>c</w:t>
    </w:r>
    <w:r w:rsidR="0011393E" w:rsidRPr="00F01A3B">
      <w:t>. 2013</w:t>
    </w:r>
    <w:r w:rsidR="0011393E" w:rsidRPr="00F01A3B">
      <w:ptab w:relativeTo="margin" w:alignment="center" w:leader="none"/>
    </w:r>
    <w:r w:rsidR="0011393E" w:rsidRPr="00F01A3B">
      <w:t>Hofstätter</w:t>
    </w:r>
    <w:r w:rsidR="0011393E"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088D">
          <w:rPr>
            <w:lang w:val="de-AT"/>
          </w:rPr>
          <w:t>Bode diagram simulation</w:t>
        </w:r>
      </w:sdtContent>
    </w:sdt>
    <w:r w:rsidR="0011393E" w:rsidRPr="00F01A3B">
      <w:t xml:space="preserve"> | </w:t>
    </w:r>
    <w:r w:rsidR="0011393E" w:rsidRPr="00F01A3B">
      <w:fldChar w:fldCharType="begin"/>
    </w:r>
    <w:r w:rsidR="0011393E" w:rsidRPr="00F01A3B">
      <w:instrText xml:space="preserve"> PAGE </w:instrText>
    </w:r>
    <w:r w:rsidR="0011393E" w:rsidRPr="00F01A3B">
      <w:fldChar w:fldCharType="separate"/>
    </w:r>
    <w:r w:rsidR="0035088D">
      <w:rPr>
        <w:noProof/>
      </w:rPr>
      <w:t>7</w:t>
    </w:r>
    <w:r w:rsidR="0011393E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F3" w:rsidRDefault="002255F3" w:rsidP="00BD31EC">
      <w:r>
        <w:separator/>
      </w:r>
    </w:p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</w:footnote>
  <w:footnote w:type="continuationSeparator" w:id="0">
    <w:p w:rsidR="002255F3" w:rsidRDefault="002255F3" w:rsidP="00BD31EC">
      <w:r>
        <w:continuationSeparator/>
      </w:r>
    </w:p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  <w:p w:rsidR="002255F3" w:rsidRDefault="002255F3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Default="0011393E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5"/>
    <w:rsid w:val="00002039"/>
    <w:rsid w:val="00020D9D"/>
    <w:rsid w:val="00021ED9"/>
    <w:rsid w:val="0002339F"/>
    <w:rsid w:val="00023DEA"/>
    <w:rsid w:val="00023F6B"/>
    <w:rsid w:val="000268CE"/>
    <w:rsid w:val="00034B7D"/>
    <w:rsid w:val="00037305"/>
    <w:rsid w:val="000453F1"/>
    <w:rsid w:val="000523EA"/>
    <w:rsid w:val="00065B3A"/>
    <w:rsid w:val="0006792B"/>
    <w:rsid w:val="00076639"/>
    <w:rsid w:val="000860A1"/>
    <w:rsid w:val="00093FE5"/>
    <w:rsid w:val="00096F60"/>
    <w:rsid w:val="000A3E58"/>
    <w:rsid w:val="000A6C7F"/>
    <w:rsid w:val="000B3D6C"/>
    <w:rsid w:val="000B7978"/>
    <w:rsid w:val="000C54E4"/>
    <w:rsid w:val="000C56CD"/>
    <w:rsid w:val="000D5C39"/>
    <w:rsid w:val="000E40CB"/>
    <w:rsid w:val="000F1924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48BB"/>
    <w:rsid w:val="001507B8"/>
    <w:rsid w:val="001572B9"/>
    <w:rsid w:val="00160410"/>
    <w:rsid w:val="001604CC"/>
    <w:rsid w:val="00163AAE"/>
    <w:rsid w:val="001664DE"/>
    <w:rsid w:val="00171D74"/>
    <w:rsid w:val="001736EF"/>
    <w:rsid w:val="00174707"/>
    <w:rsid w:val="00175541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5DFC"/>
    <w:rsid w:val="001C7206"/>
    <w:rsid w:val="001D64BD"/>
    <w:rsid w:val="001E5114"/>
    <w:rsid w:val="00213510"/>
    <w:rsid w:val="0021634A"/>
    <w:rsid w:val="00217BC2"/>
    <w:rsid w:val="002255F3"/>
    <w:rsid w:val="0024081A"/>
    <w:rsid w:val="0024380E"/>
    <w:rsid w:val="00256FC9"/>
    <w:rsid w:val="00257F6E"/>
    <w:rsid w:val="00261B0C"/>
    <w:rsid w:val="00261C7B"/>
    <w:rsid w:val="0026728C"/>
    <w:rsid w:val="00271BB5"/>
    <w:rsid w:val="00272BC6"/>
    <w:rsid w:val="0027382E"/>
    <w:rsid w:val="00275093"/>
    <w:rsid w:val="00276980"/>
    <w:rsid w:val="00277F0F"/>
    <w:rsid w:val="00282DCD"/>
    <w:rsid w:val="002844A2"/>
    <w:rsid w:val="0028769F"/>
    <w:rsid w:val="00296347"/>
    <w:rsid w:val="002A130F"/>
    <w:rsid w:val="002A4380"/>
    <w:rsid w:val="002C4C3A"/>
    <w:rsid w:val="002D060B"/>
    <w:rsid w:val="002D1717"/>
    <w:rsid w:val="002D36A0"/>
    <w:rsid w:val="002D3DAB"/>
    <w:rsid w:val="002D668E"/>
    <w:rsid w:val="002D68A4"/>
    <w:rsid w:val="002F61A6"/>
    <w:rsid w:val="002F6D88"/>
    <w:rsid w:val="0030020E"/>
    <w:rsid w:val="00303964"/>
    <w:rsid w:val="00303D14"/>
    <w:rsid w:val="003110B6"/>
    <w:rsid w:val="00314CE2"/>
    <w:rsid w:val="0031644F"/>
    <w:rsid w:val="003317B7"/>
    <w:rsid w:val="00336975"/>
    <w:rsid w:val="003467C2"/>
    <w:rsid w:val="00346985"/>
    <w:rsid w:val="0035088D"/>
    <w:rsid w:val="00351909"/>
    <w:rsid w:val="00356AC6"/>
    <w:rsid w:val="00370ACE"/>
    <w:rsid w:val="00374CB7"/>
    <w:rsid w:val="003853A4"/>
    <w:rsid w:val="003919B9"/>
    <w:rsid w:val="0039456B"/>
    <w:rsid w:val="003A06A5"/>
    <w:rsid w:val="003A359E"/>
    <w:rsid w:val="003A429A"/>
    <w:rsid w:val="003A5CEB"/>
    <w:rsid w:val="003B0390"/>
    <w:rsid w:val="003B4B8C"/>
    <w:rsid w:val="003B5EDC"/>
    <w:rsid w:val="003C27E0"/>
    <w:rsid w:val="003C2EC0"/>
    <w:rsid w:val="003D061A"/>
    <w:rsid w:val="003D3724"/>
    <w:rsid w:val="003D5CE3"/>
    <w:rsid w:val="003E0B8C"/>
    <w:rsid w:val="003E151D"/>
    <w:rsid w:val="003E23AB"/>
    <w:rsid w:val="003E4C67"/>
    <w:rsid w:val="003F4079"/>
    <w:rsid w:val="0040705D"/>
    <w:rsid w:val="00414585"/>
    <w:rsid w:val="004151D4"/>
    <w:rsid w:val="0042348B"/>
    <w:rsid w:val="00424146"/>
    <w:rsid w:val="004242B5"/>
    <w:rsid w:val="004310B4"/>
    <w:rsid w:val="00434285"/>
    <w:rsid w:val="004355A0"/>
    <w:rsid w:val="004376E5"/>
    <w:rsid w:val="00437821"/>
    <w:rsid w:val="00443DDC"/>
    <w:rsid w:val="00450622"/>
    <w:rsid w:val="004510D2"/>
    <w:rsid w:val="004560FE"/>
    <w:rsid w:val="00457153"/>
    <w:rsid w:val="0046103B"/>
    <w:rsid w:val="00477BDD"/>
    <w:rsid w:val="00483074"/>
    <w:rsid w:val="004860E7"/>
    <w:rsid w:val="00486F31"/>
    <w:rsid w:val="00495AB6"/>
    <w:rsid w:val="004A35E2"/>
    <w:rsid w:val="004A790D"/>
    <w:rsid w:val="004C1B0C"/>
    <w:rsid w:val="004C3D69"/>
    <w:rsid w:val="004C48B0"/>
    <w:rsid w:val="004D2012"/>
    <w:rsid w:val="004E405C"/>
    <w:rsid w:val="004E6DC0"/>
    <w:rsid w:val="00501F1F"/>
    <w:rsid w:val="005073EB"/>
    <w:rsid w:val="00515FAF"/>
    <w:rsid w:val="0052195A"/>
    <w:rsid w:val="005353C2"/>
    <w:rsid w:val="00536F65"/>
    <w:rsid w:val="005371B7"/>
    <w:rsid w:val="0053739D"/>
    <w:rsid w:val="00541E27"/>
    <w:rsid w:val="00542925"/>
    <w:rsid w:val="00552E17"/>
    <w:rsid w:val="005714D7"/>
    <w:rsid w:val="0057264D"/>
    <w:rsid w:val="00582E32"/>
    <w:rsid w:val="00583A74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C4BDB"/>
    <w:rsid w:val="005D221E"/>
    <w:rsid w:val="005D7A59"/>
    <w:rsid w:val="005D7AE1"/>
    <w:rsid w:val="005E2775"/>
    <w:rsid w:val="005F0E6C"/>
    <w:rsid w:val="005F4515"/>
    <w:rsid w:val="005F5314"/>
    <w:rsid w:val="006015AB"/>
    <w:rsid w:val="00602DB3"/>
    <w:rsid w:val="00607ACE"/>
    <w:rsid w:val="00612215"/>
    <w:rsid w:val="00621210"/>
    <w:rsid w:val="006215E9"/>
    <w:rsid w:val="00621B0C"/>
    <w:rsid w:val="00630BA3"/>
    <w:rsid w:val="00633B03"/>
    <w:rsid w:val="00633F5D"/>
    <w:rsid w:val="006374F9"/>
    <w:rsid w:val="00637F16"/>
    <w:rsid w:val="006431D4"/>
    <w:rsid w:val="00655609"/>
    <w:rsid w:val="0066082D"/>
    <w:rsid w:val="00660AC0"/>
    <w:rsid w:val="00677F6F"/>
    <w:rsid w:val="00685AB7"/>
    <w:rsid w:val="0069527D"/>
    <w:rsid w:val="006952BD"/>
    <w:rsid w:val="006970AA"/>
    <w:rsid w:val="006A14A4"/>
    <w:rsid w:val="006B25F1"/>
    <w:rsid w:val="006C1D15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85C58"/>
    <w:rsid w:val="007927BF"/>
    <w:rsid w:val="00796FC5"/>
    <w:rsid w:val="007B4C2D"/>
    <w:rsid w:val="007C06F6"/>
    <w:rsid w:val="007C3709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61A2"/>
    <w:rsid w:val="0088371A"/>
    <w:rsid w:val="00892B95"/>
    <w:rsid w:val="008A1A70"/>
    <w:rsid w:val="008A32EA"/>
    <w:rsid w:val="008A545F"/>
    <w:rsid w:val="008A58A3"/>
    <w:rsid w:val="008B15F4"/>
    <w:rsid w:val="008C2E6F"/>
    <w:rsid w:val="008C3C3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7648D"/>
    <w:rsid w:val="009802E1"/>
    <w:rsid w:val="0098035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491"/>
    <w:rsid w:val="009D183F"/>
    <w:rsid w:val="009D6B2F"/>
    <w:rsid w:val="009E1160"/>
    <w:rsid w:val="009F7BBA"/>
    <w:rsid w:val="00A013D5"/>
    <w:rsid w:val="00A01957"/>
    <w:rsid w:val="00A03BDA"/>
    <w:rsid w:val="00A05D84"/>
    <w:rsid w:val="00A06D5C"/>
    <w:rsid w:val="00A07806"/>
    <w:rsid w:val="00A07EBA"/>
    <w:rsid w:val="00A10873"/>
    <w:rsid w:val="00A124F2"/>
    <w:rsid w:val="00A1597D"/>
    <w:rsid w:val="00A26426"/>
    <w:rsid w:val="00A26CD5"/>
    <w:rsid w:val="00A32E4D"/>
    <w:rsid w:val="00A40987"/>
    <w:rsid w:val="00A44D65"/>
    <w:rsid w:val="00A47347"/>
    <w:rsid w:val="00A608E0"/>
    <w:rsid w:val="00A67B3D"/>
    <w:rsid w:val="00A70B07"/>
    <w:rsid w:val="00A75CCF"/>
    <w:rsid w:val="00A84F65"/>
    <w:rsid w:val="00A87249"/>
    <w:rsid w:val="00A91852"/>
    <w:rsid w:val="00AA7AC2"/>
    <w:rsid w:val="00AB174A"/>
    <w:rsid w:val="00AB180F"/>
    <w:rsid w:val="00AB5340"/>
    <w:rsid w:val="00AB6309"/>
    <w:rsid w:val="00AC68A1"/>
    <w:rsid w:val="00AC74E1"/>
    <w:rsid w:val="00AD322B"/>
    <w:rsid w:val="00AE3283"/>
    <w:rsid w:val="00AE36E9"/>
    <w:rsid w:val="00AE5F43"/>
    <w:rsid w:val="00AE744C"/>
    <w:rsid w:val="00AF20B5"/>
    <w:rsid w:val="00B0437B"/>
    <w:rsid w:val="00B04F4B"/>
    <w:rsid w:val="00B11A47"/>
    <w:rsid w:val="00B1590F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1384"/>
    <w:rsid w:val="00B55188"/>
    <w:rsid w:val="00B614EA"/>
    <w:rsid w:val="00B621E6"/>
    <w:rsid w:val="00B62E95"/>
    <w:rsid w:val="00B63843"/>
    <w:rsid w:val="00B81F7D"/>
    <w:rsid w:val="00B90063"/>
    <w:rsid w:val="00B928E5"/>
    <w:rsid w:val="00B93726"/>
    <w:rsid w:val="00BB4F5E"/>
    <w:rsid w:val="00BC08DB"/>
    <w:rsid w:val="00BC227B"/>
    <w:rsid w:val="00BC4449"/>
    <w:rsid w:val="00BD1392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57C09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CF5AC2"/>
    <w:rsid w:val="00D003E0"/>
    <w:rsid w:val="00D012F4"/>
    <w:rsid w:val="00D013E4"/>
    <w:rsid w:val="00D01790"/>
    <w:rsid w:val="00D2066D"/>
    <w:rsid w:val="00D23928"/>
    <w:rsid w:val="00D32A3D"/>
    <w:rsid w:val="00D32F07"/>
    <w:rsid w:val="00D417EF"/>
    <w:rsid w:val="00D50ADF"/>
    <w:rsid w:val="00D528B5"/>
    <w:rsid w:val="00D62FF1"/>
    <w:rsid w:val="00D646FB"/>
    <w:rsid w:val="00D74EF9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C2839"/>
    <w:rsid w:val="00DD06BA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6691A"/>
    <w:rsid w:val="00E73F25"/>
    <w:rsid w:val="00E746EF"/>
    <w:rsid w:val="00E80698"/>
    <w:rsid w:val="00E84A99"/>
    <w:rsid w:val="00E97419"/>
    <w:rsid w:val="00EA002A"/>
    <w:rsid w:val="00EB0757"/>
    <w:rsid w:val="00EB4AAE"/>
    <w:rsid w:val="00EC1F52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10AE3"/>
    <w:rsid w:val="00F300A9"/>
    <w:rsid w:val="00F366A5"/>
    <w:rsid w:val="00F41B71"/>
    <w:rsid w:val="00F47897"/>
    <w:rsid w:val="00F51D95"/>
    <w:rsid w:val="00F55891"/>
    <w:rsid w:val="00F55A2A"/>
    <w:rsid w:val="00F674C0"/>
    <w:rsid w:val="00F67775"/>
    <w:rsid w:val="00F73EB0"/>
    <w:rsid w:val="00F822FF"/>
    <w:rsid w:val="00F867A0"/>
    <w:rsid w:val="00F9187C"/>
    <w:rsid w:val="00F92303"/>
    <w:rsid w:val="00FA6C97"/>
    <w:rsid w:val="00FB4D20"/>
    <w:rsid w:val="00FC28B2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500BE55-E5A1-4BD2-B6BC-9F60D3A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4D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4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Schule\Allgemein\Office%20Vorlagen\3BHEL_5_TEACHER_Hofstaetter_Exercise_Engli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3D1214658447B79D17BA91DEAAD6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885DB8-A2C6-4C1B-A8FD-F8269E316ECA}"/>
      </w:docPartPr>
      <w:docPartBody>
        <w:p w:rsidR="00C93A96" w:rsidRDefault="00A3054B">
          <w:pPr>
            <w:pStyle w:val="7A3D1214658447B79D17BA91DEAAD695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4B"/>
    <w:rsid w:val="00425F22"/>
    <w:rsid w:val="006D73C7"/>
    <w:rsid w:val="007E0637"/>
    <w:rsid w:val="007E54A9"/>
    <w:rsid w:val="00952782"/>
    <w:rsid w:val="00967150"/>
    <w:rsid w:val="00A3054B"/>
    <w:rsid w:val="00B12771"/>
    <w:rsid w:val="00B562F8"/>
    <w:rsid w:val="00C317D5"/>
    <w:rsid w:val="00C93A96"/>
    <w:rsid w:val="00CD2614"/>
    <w:rsid w:val="00E52AB0"/>
    <w:rsid w:val="00E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E0637"/>
    <w:rPr>
      <w:color w:val="808080"/>
    </w:rPr>
  </w:style>
  <w:style w:type="paragraph" w:customStyle="1" w:styleId="9A2A060D8010435889110AD77078B769">
    <w:name w:val="9A2A060D8010435889110AD77078B769"/>
  </w:style>
  <w:style w:type="paragraph" w:customStyle="1" w:styleId="7A3D1214658447B79D17BA91DEAAD695">
    <w:name w:val="7A3D1214658447B79D17BA91DEAAD695"/>
  </w:style>
  <w:style w:type="paragraph" w:customStyle="1" w:styleId="B436CA7B14CC45EEADD285200AA41C33">
    <w:name w:val="B436CA7B14CC45EEADD285200AA41C33"/>
    <w:rsid w:val="007E0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A54E97F-1F8A-4933-8598-D700F848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3BHEL_5_TEACHER_Hofstaetter_Exercise_Englisch.dotx</Template>
  <TotalTime>0</TotalTime>
  <Pages>8</Pages>
  <Words>635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Bode diagram Simulation</vt:lpstr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Bode diagram simulation</dc:title>
  <dc:subject/>
  <dc:creator>Alex Hofstätter</dc:creator>
  <cp:keywords/>
  <dc:description/>
  <cp:lastModifiedBy>a.hofstaetter@htlstp.at</cp:lastModifiedBy>
  <cp:revision>49</cp:revision>
  <cp:lastPrinted>2013-12-05T20:46:00Z</cp:lastPrinted>
  <dcterms:created xsi:type="dcterms:W3CDTF">2013-11-28T16:39:00Z</dcterms:created>
  <dcterms:modified xsi:type="dcterms:W3CDTF">2014-01-08T22:14:00Z</dcterms:modified>
</cp:coreProperties>
</file>