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39" w:rsidRPr="0009675F" w:rsidRDefault="00CF7E63" w:rsidP="00176318">
      <w:pPr>
        <w:rPr>
          <w:rFonts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-177165</wp:posOffset>
                </wp:positionV>
                <wp:extent cx="6916420" cy="1929130"/>
                <wp:effectExtent l="0" t="19050" r="0" b="0"/>
                <wp:wrapNone/>
                <wp:docPr id="11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6420" cy="1929130"/>
                          <a:chOff x="0" y="0"/>
                          <a:chExt cx="6916902" cy="1929130"/>
                        </a:xfrm>
                      </wpg:grpSpPr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74259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5DB" w:rsidRPr="00066EFF" w:rsidRDefault="002A15DB" w:rsidP="00EC3239">
                              <w:pPr>
                                <w:spacing w:line="276" w:lineRule="auto"/>
                                <w:jc w:val="center"/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 w:rsidRPr="00066EFF"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  <w:lang w:val="de-AT"/>
                                </w:rPr>
                                <w:t>PROTOKOLL</w:t>
                              </w:r>
                              <w:r w:rsidRPr="00066EFF"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  <w:lang w:val="de-AT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lab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exercise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b/>
                                  <w:i/>
                                  <w:sz w:val="44"/>
                                  <w:szCs w:val="40"/>
                                  <w:lang w:val="de-AT"/>
                                </w:rPr>
                                <w:alias w:val="Titel"/>
                                <w:id w:val="2541021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15DB" w:rsidRPr="00066EFF" w:rsidRDefault="002A15DB" w:rsidP="00EC32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40"/>
                                      <w:szCs w:val="40"/>
                                      <w:lang w:val="de-AT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 xml:space="preserve">AVR ext. Interrupt,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>Timer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>and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 xml:space="preserve"> PWM Part 2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39282" y="0"/>
                            <a:ext cx="1277620" cy="19189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ieren 3" o:spid="_x0000_s1026" style="position:absolute;margin-left:-10.85pt;margin-top:-13.95pt;width:544.6pt;height:151.9pt;z-index:251662848;mso-width-relative:margin" coordsize="69169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width:52742;height:1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s+8IA&#10;AADbAAAADwAAAGRycy9kb3ducmV2LnhtbERPTWsCMRC9F/ofwgjeatY92LIaRUsV8VDoungeNuNm&#10;cTNJN1HXf98UCr3N433OYjXYTtyoD61jBdNJBoK4drrlRkF13L68gQgRWWPnmBQ8KMBq+fy0wEK7&#10;O3/RrYyNSCEcClRgYvSFlKE2ZDFMnCdO3Nn1FmOCfSN1j/cUbjuZZ9lMWmw5NRj09G6ovpRXq2D7&#10;Wn7seX3a5Ud/MNVn9e0fm4NS49GwnoOINMR/8Z97r9P8HH5/S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az7wgAAANsAAAAPAAAAAAAAAAAAAAAAAJgCAABkcnMvZG93&#10;bnJldi54bWxQSwUGAAAAAAQABAD1AAAAhwMAAAAA&#10;" strokeweight="1pt">
                  <v:textbox>
                    <w:txbxContent>
                      <w:p w:rsidR="002A15DB" w:rsidRPr="00066EFF" w:rsidRDefault="002A15DB" w:rsidP="00EC3239">
                        <w:pPr>
                          <w:spacing w:line="276" w:lineRule="auto"/>
                          <w:jc w:val="center"/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</w:pPr>
                        <w:r w:rsidRPr="00066EFF"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  <w:lang w:val="de-AT"/>
                          </w:rPr>
                          <w:t>PROTOKOLL</w:t>
                        </w:r>
                        <w:r w:rsidRPr="00066EFF"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  <w:lang w:val="de-AT"/>
                          </w:rPr>
                          <w:br/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for</w:t>
                        </w:r>
                        <w:proofErr w:type="spellEnd"/>
                        <w:r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lab</w:t>
                        </w:r>
                        <w:proofErr w:type="spellEnd"/>
                        <w:r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-</w:t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exercise</w:t>
                        </w:r>
                        <w:proofErr w:type="spellEnd"/>
                      </w:p>
                      <w:sdt>
                        <w:sdtPr>
                          <w:rPr>
                            <w:b/>
                            <w:i/>
                            <w:sz w:val="44"/>
                            <w:szCs w:val="40"/>
                            <w:lang w:val="de-AT"/>
                          </w:rPr>
                          <w:alias w:val="Titel"/>
                          <w:id w:val="2541021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2A15DB" w:rsidRPr="00066EFF" w:rsidRDefault="002A15DB" w:rsidP="00EC3239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 xml:space="preserve">AVR ext. Interrupt,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>Timer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 xml:space="preserve"> PWM Part 2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style="position:absolute;left:56392;width:12777;height:19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9TMPGAAAA2wAAAA8AAABkcnMvZG93bnJldi54bWxEj09rwkAQxe8Fv8MyQm91o5Vgo6uIaCkq&#10;+KftwduQHZNgdjZmtxq/fVcQvM3w3vvNm9GkMaW4UO0Kywq6nQgEcWp1wZmCn+/F2wCE88gaS8uk&#10;4EYOJuPWywgTba+8o8veZyJA2CWoIPe+SqR0aU4GXcdWxEE72tqgD2udSV3jNcBNKXtRFEuDBYcL&#10;OVY0yyk97f9MoHysDp/97Xx9/t3ETVxszwP/vlTqtd1MhyA8Nf5pfqS/dKjfh/svYQA5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/1Mw8YAAADbAAAADwAAAAAAAAAAAAAA&#10;AACfAgAAZHJzL2Rvd25yZXYueG1sUEsFBgAAAAAEAAQA9wAAAJIDAAAAAA==&#10;" stroked="t" strokecolor="black [3213]" strokeweight="1pt">
                  <v:imagedata r:id="rId10" o:title=""/>
                  <v:path arrowok="t"/>
                </v:shape>
              </v:group>
            </w:pict>
          </mc:Fallback>
        </mc:AlternateContent>
      </w: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176318" w:rsidRPr="0009675F" w:rsidRDefault="00176318" w:rsidP="00176318">
      <w:pPr>
        <w:rPr>
          <w:rFonts w:eastAsia="Times New Roman" w:cs="Times New Roman"/>
          <w:sz w:val="24"/>
          <w:szCs w:val="24"/>
          <w:lang w:val="en-US"/>
        </w:rPr>
      </w:pPr>
    </w:p>
    <w:p w:rsidR="00EC3239" w:rsidRPr="0009675F" w:rsidRDefault="00EC3239" w:rsidP="00176318">
      <w:pPr>
        <w:rPr>
          <w:rFonts w:eastAsia="Times New Roman" w:cs="Times New Roman"/>
          <w:sz w:val="24"/>
          <w:szCs w:val="24"/>
          <w:lang w:val="en-US"/>
        </w:rPr>
      </w:pPr>
    </w:p>
    <w:tbl>
      <w:tblPr>
        <w:tblStyle w:val="Tabellenraster1"/>
        <w:tblW w:w="109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589"/>
        <w:gridCol w:w="3726"/>
      </w:tblGrid>
      <w:tr w:rsidR="003037DD" w:rsidRPr="0009675F" w:rsidTr="003037DD">
        <w:trPr>
          <w:jc w:val="center"/>
        </w:trPr>
        <w:tc>
          <w:tcPr>
            <w:tcW w:w="3590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6362D8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 w:rsidRPr="0009675F">
              <w:rPr>
                <w:rFonts w:cs="Arial"/>
                <w:sz w:val="16"/>
                <w:szCs w:val="16"/>
                <w:lang w:val="en-US" w:eastAsia="en-US"/>
              </w:rPr>
              <w:t>G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roup / Class</w:t>
            </w:r>
          </w:p>
        </w:tc>
        <w:tc>
          <w:tcPr>
            <w:tcW w:w="3589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Default="003037DD" w:rsidP="002A15DB">
            <w:pPr>
              <w:pStyle w:val="TabellenInha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Script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writer</w:t>
            </w:r>
            <w:proofErr w:type="spellEnd"/>
          </w:p>
        </w:tc>
        <w:tc>
          <w:tcPr>
            <w:tcW w:w="37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42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</w:tr>
      <w:tr w:rsidR="003037DD" w:rsidRPr="0009675F" w:rsidTr="003037DD">
        <w:trPr>
          <w:trHeight w:val="851"/>
          <w:jc w:val="center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5D283A">
            <w:pPr>
              <w:ind w:left="-108" w:hanging="5"/>
              <w:jc w:val="center"/>
              <w:rPr>
                <w:rFonts w:cs="Arial"/>
                <w:b/>
                <w:sz w:val="28"/>
                <w:szCs w:val="28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 w:eastAsia="en-US"/>
              </w:rPr>
              <w:t>6</w:t>
            </w:r>
            <w:r w:rsidRPr="0009675F">
              <w:rPr>
                <w:rFonts w:cs="Arial"/>
                <w:sz w:val="28"/>
                <w:szCs w:val="28"/>
                <w:lang w:val="en-US" w:eastAsia="en-US"/>
              </w:rPr>
              <w:t xml:space="preserve"> /</w:t>
            </w:r>
            <w:r w:rsidRPr="0009675F">
              <w:rPr>
                <w:rFonts w:cs="Arial"/>
                <w:b/>
                <w:sz w:val="28"/>
                <w:szCs w:val="28"/>
                <w:lang w:val="en-US" w:eastAsia="en-US"/>
              </w:rPr>
              <w:t xml:space="preserve"> 4BHELS</w:t>
            </w:r>
          </w:p>
        </w:tc>
        <w:tc>
          <w:tcPr>
            <w:tcW w:w="3589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28"/>
                <w:szCs w:val="28"/>
                <w:lang w:val="en-US" w:eastAsia="en-US"/>
              </w:rPr>
            </w:pPr>
            <w:r w:rsidRPr="0009675F">
              <w:rPr>
                <w:rFonts w:cs="Arial"/>
                <w:sz w:val="28"/>
                <w:szCs w:val="28"/>
                <w:lang w:val="en-US" w:eastAsia="en-US"/>
              </w:rPr>
              <w:t>BIEHL S</w:t>
            </w:r>
          </w:p>
        </w:tc>
        <w:tc>
          <w:tcPr>
            <w:tcW w:w="37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28"/>
                <w:szCs w:val="28"/>
                <w:lang w:val="en-US" w:eastAsia="en-US"/>
              </w:rPr>
            </w:pPr>
          </w:p>
        </w:tc>
      </w:tr>
      <w:tr w:rsidR="003037DD" w:rsidRPr="0009675F" w:rsidTr="003037DD">
        <w:trPr>
          <w:jc w:val="center"/>
        </w:trPr>
        <w:tc>
          <w:tcPr>
            <w:tcW w:w="3590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E</w:t>
            </w:r>
            <w:r w:rsidRPr="0042208D">
              <w:rPr>
                <w:rFonts w:ascii="Arial" w:hAnsi="Arial" w:cs="Arial"/>
                <w:sz w:val="16"/>
                <w:szCs w:val="16"/>
              </w:rPr>
              <w:t xml:space="preserve">xercise </w:t>
            </w:r>
            <w:r>
              <w:rPr>
                <w:rFonts w:ascii="Arial" w:hAnsi="Arial" w:cs="Arial"/>
                <w:sz w:val="16"/>
                <w:szCs w:val="16"/>
              </w:rPr>
              <w:t>/ Hand-in Date</w:t>
            </w:r>
          </w:p>
        </w:tc>
        <w:tc>
          <w:tcPr>
            <w:tcW w:w="3589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16"/>
                <w:szCs w:val="16"/>
                <w:lang w:val="en-US" w:eastAsia="en-US"/>
              </w:rPr>
            </w:pPr>
            <w:r w:rsidRPr="00E20C08">
              <w:rPr>
                <w:rFonts w:ascii="Arial" w:hAnsi="Arial" w:cs="Arial"/>
                <w:sz w:val="16"/>
                <w:szCs w:val="16"/>
              </w:rPr>
              <w:t>Team member</w:t>
            </w:r>
          </w:p>
        </w:tc>
        <w:tc>
          <w:tcPr>
            <w:tcW w:w="37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</w:tr>
      <w:tr w:rsidR="003037DD" w:rsidRPr="0009675F" w:rsidTr="003037DD">
        <w:trPr>
          <w:trHeight w:val="851"/>
          <w:jc w:val="center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3037DD" w:rsidRPr="0009675F" w:rsidRDefault="00DD17D5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 w:eastAsia="en-US"/>
              </w:rPr>
              <w:t>2. Dec</w:t>
            </w:r>
            <w:r w:rsidR="003037DD" w:rsidRPr="0009675F">
              <w:rPr>
                <w:rFonts w:cs="Arial"/>
                <w:sz w:val="28"/>
                <w:szCs w:val="28"/>
                <w:lang w:val="en-US" w:eastAsia="en-US"/>
              </w:rPr>
              <w:t>. 2014</w:t>
            </w:r>
          </w:p>
          <w:p w:rsidR="003037DD" w:rsidRPr="0009675F" w:rsidRDefault="00DD17D5" w:rsidP="00DD17D5">
            <w:pPr>
              <w:ind w:left="-108" w:hanging="5"/>
              <w:jc w:val="center"/>
              <w:rPr>
                <w:rFonts w:cs="Arial"/>
                <w:sz w:val="28"/>
                <w:szCs w:val="28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 w:eastAsia="en-US"/>
              </w:rPr>
              <w:t>17. Dec</w:t>
            </w:r>
            <w:r w:rsidR="003037DD" w:rsidRPr="0009675F">
              <w:rPr>
                <w:rFonts w:cs="Arial"/>
                <w:sz w:val="28"/>
                <w:szCs w:val="28"/>
                <w:lang w:val="en-US" w:eastAsia="en-US"/>
              </w:rPr>
              <w:t>. 2014</w:t>
            </w:r>
          </w:p>
        </w:tc>
        <w:tc>
          <w:tcPr>
            <w:tcW w:w="3589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28"/>
                <w:szCs w:val="28"/>
                <w:lang w:val="en-US" w:eastAsia="en-US"/>
              </w:rPr>
            </w:pPr>
            <w:r w:rsidRPr="0009675F">
              <w:rPr>
                <w:rFonts w:cs="Arial"/>
                <w:sz w:val="28"/>
                <w:szCs w:val="28"/>
                <w:lang w:val="en-US" w:eastAsia="en-US"/>
              </w:rPr>
              <w:t>HIRSCH L.</w:t>
            </w:r>
          </w:p>
        </w:tc>
        <w:tc>
          <w:tcPr>
            <w:tcW w:w="37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28"/>
                <w:szCs w:val="28"/>
                <w:lang w:val="en-US" w:eastAsia="en-US"/>
              </w:rPr>
            </w:pPr>
          </w:p>
        </w:tc>
      </w:tr>
      <w:tr w:rsidR="003037DD" w:rsidRPr="0009675F" w:rsidTr="003037DD">
        <w:trPr>
          <w:jc w:val="center"/>
        </w:trPr>
        <w:tc>
          <w:tcPr>
            <w:tcW w:w="3590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Teacher</w:t>
            </w:r>
          </w:p>
        </w:tc>
        <w:tc>
          <w:tcPr>
            <w:tcW w:w="3589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16"/>
                <w:szCs w:val="16"/>
                <w:lang w:val="en-US" w:eastAsia="en-US"/>
              </w:rPr>
            </w:pPr>
            <w:r w:rsidRPr="00E20C08">
              <w:rPr>
                <w:rFonts w:ascii="Arial" w:hAnsi="Arial" w:cs="Arial"/>
                <w:sz w:val="16"/>
                <w:szCs w:val="16"/>
              </w:rPr>
              <w:t>Team member</w:t>
            </w:r>
          </w:p>
        </w:tc>
        <w:tc>
          <w:tcPr>
            <w:tcW w:w="37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</w:tr>
      <w:tr w:rsidR="003037DD" w:rsidRPr="0009675F" w:rsidTr="003037DD">
        <w:trPr>
          <w:trHeight w:val="851"/>
          <w:jc w:val="center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val="en-US" w:eastAsia="en-US"/>
              </w:rPr>
            </w:pPr>
            <w:r w:rsidRPr="0009675F">
              <w:rPr>
                <w:rFonts w:cs="Arial"/>
                <w:sz w:val="28"/>
                <w:szCs w:val="28"/>
                <w:lang w:val="en-US" w:eastAsia="en-US"/>
              </w:rPr>
              <w:t>CRHA</w:t>
            </w:r>
          </w:p>
        </w:tc>
        <w:tc>
          <w:tcPr>
            <w:tcW w:w="3589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nil"/>
            </w:tcBorders>
            <w:vAlign w:val="center"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28"/>
                <w:szCs w:val="28"/>
                <w:lang w:val="en-US" w:eastAsia="en-US"/>
              </w:rPr>
            </w:pPr>
            <w:r w:rsidRPr="0009675F">
              <w:rPr>
                <w:rFonts w:cs="Arial"/>
                <w:sz w:val="28"/>
                <w:szCs w:val="28"/>
                <w:lang w:val="en-US" w:eastAsia="en-US"/>
              </w:rPr>
              <w:t>HOFSTÄTTER A.</w:t>
            </w:r>
          </w:p>
        </w:tc>
        <w:tc>
          <w:tcPr>
            <w:tcW w:w="37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nil"/>
            </w:tcBorders>
            <w:vAlign w:val="center"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28"/>
                <w:szCs w:val="28"/>
                <w:lang w:val="en-US" w:eastAsia="en-US"/>
              </w:rPr>
            </w:pPr>
          </w:p>
        </w:tc>
      </w:tr>
      <w:tr w:rsidR="003037DD" w:rsidRPr="0009675F" w:rsidTr="003037DD">
        <w:trPr>
          <w:jc w:val="center"/>
        </w:trPr>
        <w:tc>
          <w:tcPr>
            <w:tcW w:w="3590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Pr="00E20C08">
              <w:rPr>
                <w:rFonts w:ascii="Arial" w:hAnsi="Arial" w:cs="Arial"/>
                <w:sz w:val="16"/>
                <w:szCs w:val="16"/>
              </w:rPr>
              <w:t>rade</w:t>
            </w:r>
          </w:p>
        </w:tc>
        <w:tc>
          <w:tcPr>
            <w:tcW w:w="3589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16"/>
                <w:szCs w:val="16"/>
                <w:lang w:val="en-US" w:eastAsia="en-US"/>
              </w:rPr>
            </w:pPr>
            <w:r w:rsidRPr="00E20C08">
              <w:rPr>
                <w:rFonts w:ascii="Arial" w:hAnsi="Arial" w:cs="Arial"/>
                <w:sz w:val="16"/>
                <w:szCs w:val="16"/>
              </w:rPr>
              <w:t>Team member</w:t>
            </w:r>
          </w:p>
        </w:tc>
        <w:tc>
          <w:tcPr>
            <w:tcW w:w="3726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037DD" w:rsidRPr="0009675F" w:rsidRDefault="003037DD" w:rsidP="00EC3239">
            <w:pPr>
              <w:ind w:left="-108" w:firstLine="108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</w:tr>
      <w:tr w:rsidR="003037DD" w:rsidRPr="0009675F" w:rsidTr="003037DD">
        <w:trPr>
          <w:trHeight w:val="851"/>
          <w:jc w:val="center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37DD" w:rsidRPr="0009675F" w:rsidRDefault="003037DD" w:rsidP="00EC3239">
            <w:pPr>
              <w:tabs>
                <w:tab w:val="left" w:pos="2263"/>
              </w:tabs>
              <w:ind w:left="-108" w:firstLine="108"/>
              <w:jc w:val="center"/>
              <w:rPr>
                <w:rFonts w:cs="Arial"/>
                <w:sz w:val="28"/>
                <w:szCs w:val="28"/>
                <w:lang w:val="en-US" w:eastAsia="en-US"/>
              </w:rPr>
            </w:pPr>
          </w:p>
        </w:tc>
        <w:tc>
          <w:tcPr>
            <w:tcW w:w="3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3037DD" w:rsidRPr="0009675F" w:rsidRDefault="003037DD" w:rsidP="00EC3239">
            <w:pPr>
              <w:ind w:left="-108" w:firstLine="90"/>
              <w:rPr>
                <w:rFonts w:cs="Arial"/>
                <w:sz w:val="28"/>
                <w:szCs w:val="28"/>
                <w:lang w:val="en-US" w:eastAsia="en-US"/>
              </w:rPr>
            </w:pPr>
          </w:p>
        </w:tc>
        <w:tc>
          <w:tcPr>
            <w:tcW w:w="3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3037DD" w:rsidRPr="0009675F" w:rsidRDefault="003037DD" w:rsidP="00EC3239">
            <w:pPr>
              <w:rPr>
                <w:rFonts w:cs="Arial"/>
                <w:sz w:val="28"/>
                <w:szCs w:val="28"/>
                <w:lang w:val="en-US" w:eastAsia="en-US"/>
              </w:rPr>
            </w:pPr>
          </w:p>
        </w:tc>
      </w:tr>
      <w:tr w:rsidR="003037DD" w:rsidRPr="0009675F" w:rsidTr="003037DD">
        <w:trPr>
          <w:trHeight w:val="2170"/>
          <w:jc w:val="center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alias w:val="Titel"/>
              <w:id w:val="-1325888251"/>
              <w:placeholder>
                <w:docPart w:val="9FFEFC7C0B1A4FD3BEF4F6F3B0D9CB0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3037DD" w:rsidRPr="0009675F" w:rsidRDefault="003037DD" w:rsidP="00EC3239">
                <w:pPr>
                  <w:ind w:left="105"/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  <w:lang w:val="en-US" w:eastAsia="en-US"/>
                  </w:rPr>
                </w:pPr>
                <w:r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de-AT"/>
                  </w:rPr>
                  <w:t xml:space="preserve">AVR ext. Interrupt, </w:t>
                </w:r>
                <w:proofErr w:type="spellStart"/>
                <w:r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de-AT"/>
                  </w:rPr>
                  <w:t>Timer</w:t>
                </w:r>
                <w:proofErr w:type="spellEnd"/>
                <w:r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de-AT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de-AT"/>
                  </w:rPr>
                  <w:t>and</w:t>
                </w:r>
                <w:proofErr w:type="spellEnd"/>
                <w:r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de-AT"/>
                  </w:rPr>
                  <w:t xml:space="preserve"> PWM Part 2</w:t>
                </w:r>
              </w:p>
            </w:sdtContent>
          </w:sdt>
          <w:p w:rsidR="003037DD" w:rsidRPr="0009675F" w:rsidRDefault="003037DD" w:rsidP="00EC3239">
            <w:pPr>
              <w:ind w:left="105"/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val="en-US" w:eastAsia="en-US"/>
              </w:rPr>
            </w:pPr>
          </w:p>
          <w:p w:rsidR="003037DD" w:rsidRPr="0009675F" w:rsidRDefault="003037DD" w:rsidP="00EC3239">
            <w:pPr>
              <w:ind w:left="105"/>
              <w:jc w:val="center"/>
              <w:rPr>
                <w:lang w:val="en-US" w:eastAsia="en-US"/>
              </w:rPr>
            </w:pPr>
            <w:r w:rsidRPr="0009675F">
              <w:rPr>
                <w:rFonts w:asciiTheme="majorHAnsi" w:hAnsiTheme="majorHAnsi"/>
                <w:i/>
                <w:sz w:val="36"/>
                <w:szCs w:val="40"/>
                <w:lang w:val="en-US" w:eastAsia="en-US"/>
              </w:rPr>
              <w:t>ATmega32U4</w:t>
            </w:r>
          </w:p>
        </w:tc>
      </w:tr>
      <w:tr w:rsidR="003037DD" w:rsidRPr="0009675F" w:rsidTr="003037DD">
        <w:trPr>
          <w:trHeight w:val="5594"/>
          <w:jc w:val="center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37DD" w:rsidRPr="0009675F" w:rsidRDefault="003037DD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val="en-US" w:eastAsia="en-US"/>
              </w:rPr>
            </w:pPr>
            <w:r>
              <w:rPr>
                <w:rFonts w:eastAsia="MS Mincho" w:cs="Arial"/>
                <w:b/>
                <w:sz w:val="36"/>
                <w:szCs w:val="36"/>
                <w:lang w:val="en-US" w:eastAsia="en-US"/>
              </w:rPr>
              <w:t>Used devices</w:t>
            </w:r>
          </w:p>
          <w:p w:rsidR="003037DD" w:rsidRPr="0009675F" w:rsidRDefault="003037DD" w:rsidP="00EC3239">
            <w:pPr>
              <w:ind w:left="360"/>
              <w:jc w:val="center"/>
              <w:rPr>
                <w:rFonts w:ascii="Times New Roman" w:eastAsia="MS Mincho" w:hAnsi="Times New Roman"/>
                <w:lang w:val="en-US" w:eastAsia="en-US"/>
              </w:rPr>
            </w:pPr>
          </w:p>
          <w:tbl>
            <w:tblPr>
              <w:tblStyle w:val="HellesRaster10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3026"/>
              <w:gridCol w:w="2471"/>
              <w:gridCol w:w="2287"/>
              <w:gridCol w:w="2247"/>
            </w:tblGrid>
            <w:tr w:rsidR="003037DD" w:rsidRPr="000967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3037DD" w:rsidRPr="0009675F" w:rsidRDefault="003037DD" w:rsidP="00EC3239">
                  <w:pPr>
                    <w:jc w:val="center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/>
                      <w:lang w:val="en-US" w:eastAsia="en-US"/>
                    </w:rPr>
                    <w:t>Nr.</w:t>
                  </w:r>
                </w:p>
              </w:tc>
              <w:tc>
                <w:tcPr>
                  <w:tcW w:w="1418" w:type="pct"/>
                  <w:hideMark/>
                </w:tcPr>
                <w:p w:rsidR="003037DD" w:rsidRPr="0009675F" w:rsidRDefault="003037DD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en-US" w:eastAsia="en-US"/>
                    </w:rPr>
                  </w:pPr>
                  <w:proofErr w:type="spellStart"/>
                  <w:r w:rsidRPr="0009675F">
                    <w:rPr>
                      <w:rFonts w:eastAsia="MS Gothic" w:cs="Arial"/>
                      <w:lang w:val="en-US" w:eastAsia="en-US"/>
                    </w:rPr>
                    <w:t>Gerätebezeichnung</w:t>
                  </w:r>
                  <w:proofErr w:type="spellEnd"/>
                </w:p>
              </w:tc>
              <w:tc>
                <w:tcPr>
                  <w:tcW w:w="1158" w:type="pct"/>
                  <w:hideMark/>
                </w:tcPr>
                <w:p w:rsidR="003037DD" w:rsidRPr="0009675F" w:rsidRDefault="003037DD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en-US" w:eastAsia="en-US"/>
                    </w:rPr>
                  </w:pPr>
                  <w:proofErr w:type="spellStart"/>
                  <w:r w:rsidRPr="0009675F">
                    <w:rPr>
                      <w:rFonts w:eastAsia="MS Gothic" w:cs="Arial"/>
                      <w:lang w:val="en-US" w:eastAsia="en-US"/>
                    </w:rPr>
                    <w:t>Hersteller</w:t>
                  </w:r>
                  <w:proofErr w:type="spellEnd"/>
                </w:p>
              </w:tc>
              <w:tc>
                <w:tcPr>
                  <w:tcW w:w="1072" w:type="pct"/>
                  <w:hideMark/>
                </w:tcPr>
                <w:p w:rsidR="003037DD" w:rsidRPr="0009675F" w:rsidRDefault="003037DD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en-US" w:eastAsia="en-US"/>
                    </w:rPr>
                  </w:pPr>
                  <w:proofErr w:type="spellStart"/>
                  <w:r w:rsidRPr="0009675F">
                    <w:rPr>
                      <w:rFonts w:eastAsia="MS Gothic" w:cs="Arial"/>
                      <w:lang w:val="en-US" w:eastAsia="en-US"/>
                    </w:rPr>
                    <w:t>Typ</w:t>
                  </w:r>
                  <w:proofErr w:type="spellEnd"/>
                </w:p>
              </w:tc>
              <w:tc>
                <w:tcPr>
                  <w:tcW w:w="1053" w:type="pct"/>
                  <w:hideMark/>
                </w:tcPr>
                <w:p w:rsidR="003037DD" w:rsidRPr="0009675F" w:rsidRDefault="003037DD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en-US" w:eastAsia="en-US"/>
                    </w:rPr>
                  </w:pPr>
                  <w:proofErr w:type="spellStart"/>
                  <w:r w:rsidRPr="0009675F">
                    <w:rPr>
                      <w:rFonts w:eastAsia="MS Gothic" w:cs="Arial"/>
                      <w:lang w:val="en-US" w:eastAsia="en-US"/>
                    </w:rPr>
                    <w:t>Platznummer</w:t>
                  </w:r>
                  <w:proofErr w:type="spellEnd"/>
                </w:p>
              </w:tc>
            </w:tr>
            <w:tr w:rsidR="003037DD" w:rsidRPr="0009675F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3037DD" w:rsidRPr="0009675F" w:rsidRDefault="003037DD" w:rsidP="00EC3239">
                  <w:pPr>
                    <w:jc w:val="center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 w:cs="Arial"/>
                      <w:lang w:val="en-US" w:eastAsia="en-US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:rsidR="003037DD" w:rsidRPr="0009675F" w:rsidRDefault="003037DD" w:rsidP="000A0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proofErr w:type="spellStart"/>
                  <w:r w:rsidRPr="0009675F">
                    <w:rPr>
                      <w:rFonts w:eastAsia="MS Mincho" w:cs="Arial"/>
                      <w:lang w:val="en-US" w:eastAsia="en-US"/>
                    </w:rPr>
                    <w:t>Oszilloskop</w:t>
                  </w:r>
                  <w:proofErr w:type="spellEnd"/>
                  <w:r w:rsidRPr="0009675F">
                    <w:rPr>
                      <w:rFonts w:eastAsia="MS Mincho" w:cs="Arial"/>
                      <w:lang w:val="en-US" w:eastAsia="en-US"/>
                    </w:rPr>
                    <w:t xml:space="preserve"> </w:t>
                  </w:r>
                </w:p>
              </w:tc>
              <w:tc>
                <w:tcPr>
                  <w:tcW w:w="1158" w:type="pct"/>
                </w:tcPr>
                <w:p w:rsidR="003037DD" w:rsidRPr="0009675F" w:rsidRDefault="003037DD" w:rsidP="000A0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r w:rsidRPr="0009675F">
                    <w:rPr>
                      <w:rFonts w:eastAsia="MS Mincho" w:cs="Arial"/>
                      <w:lang w:val="en-US" w:eastAsia="en-US"/>
                    </w:rPr>
                    <w:t xml:space="preserve">Tektronix </w:t>
                  </w:r>
                </w:p>
              </w:tc>
              <w:tc>
                <w:tcPr>
                  <w:tcW w:w="1072" w:type="pct"/>
                </w:tcPr>
                <w:p w:rsidR="003037DD" w:rsidRPr="0009675F" w:rsidRDefault="003037DD" w:rsidP="000A0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r w:rsidRPr="0009675F">
                    <w:rPr>
                      <w:rFonts w:eastAsia="MS Mincho" w:cs="Arial"/>
                      <w:lang w:val="en-US" w:eastAsia="en-US"/>
                    </w:rPr>
                    <w:t>TDS 1001B</w:t>
                  </w:r>
                </w:p>
              </w:tc>
              <w:tc>
                <w:tcPr>
                  <w:tcW w:w="1053" w:type="pct"/>
                </w:tcPr>
                <w:p w:rsidR="003037DD" w:rsidRPr="0009675F" w:rsidRDefault="003037DD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r w:rsidRPr="0009675F">
                    <w:rPr>
                      <w:rFonts w:eastAsia="MS Mincho" w:cs="Arial"/>
                      <w:lang w:val="en-US" w:eastAsia="en-US"/>
                    </w:rPr>
                    <w:t>-</w:t>
                  </w:r>
                </w:p>
              </w:tc>
            </w:tr>
          </w:tbl>
          <w:p w:rsidR="003037DD" w:rsidRPr="0009675F" w:rsidRDefault="003037DD" w:rsidP="00EC3239">
            <w:pPr>
              <w:ind w:left="360"/>
              <w:jc w:val="center"/>
              <w:rPr>
                <w:rFonts w:eastAsia="MS Mincho"/>
                <w:lang w:val="en-US" w:eastAsia="en-US"/>
              </w:rPr>
            </w:pPr>
          </w:p>
          <w:p w:rsidR="003037DD" w:rsidRPr="0009675F" w:rsidRDefault="003037DD" w:rsidP="00EC3239">
            <w:pPr>
              <w:ind w:left="360"/>
              <w:jc w:val="center"/>
              <w:rPr>
                <w:rFonts w:eastAsia="MS Mincho"/>
                <w:lang w:val="en-US" w:eastAsia="en-US"/>
              </w:rPr>
            </w:pPr>
          </w:p>
          <w:p w:rsidR="003037DD" w:rsidRPr="0009675F" w:rsidRDefault="003037DD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val="en-US" w:eastAsia="en-US"/>
              </w:rPr>
            </w:pPr>
            <w:r>
              <w:rPr>
                <w:rFonts w:eastAsia="MS Mincho" w:cs="Arial"/>
                <w:b/>
                <w:sz w:val="36"/>
                <w:szCs w:val="36"/>
                <w:lang w:val="en-US" w:eastAsia="en-US"/>
              </w:rPr>
              <w:t>Used programs</w:t>
            </w:r>
          </w:p>
          <w:p w:rsidR="003037DD" w:rsidRPr="0009675F" w:rsidRDefault="003037DD" w:rsidP="00EC3239">
            <w:pPr>
              <w:ind w:left="360"/>
              <w:jc w:val="center"/>
              <w:rPr>
                <w:rFonts w:ascii="Times New Roman" w:eastAsia="MS Mincho" w:hAnsi="Times New Roman"/>
                <w:lang w:val="en-US" w:eastAsia="en-US"/>
              </w:rPr>
            </w:pPr>
          </w:p>
          <w:tbl>
            <w:tblPr>
              <w:tblStyle w:val="HellesRaster10"/>
              <w:tblW w:w="28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8"/>
              <w:gridCol w:w="4257"/>
              <w:gridCol w:w="1216"/>
            </w:tblGrid>
            <w:tr w:rsidR="003037DD" w:rsidRPr="000967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3037DD" w:rsidRPr="0009675F" w:rsidRDefault="003037DD" w:rsidP="00EC3239">
                  <w:pPr>
                    <w:jc w:val="center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/>
                      <w:lang w:val="en-US" w:eastAsia="en-US"/>
                    </w:rPr>
                    <w:t>Nr.</w:t>
                  </w:r>
                </w:p>
              </w:tc>
              <w:tc>
                <w:tcPr>
                  <w:tcW w:w="3500" w:type="pct"/>
                  <w:hideMark/>
                </w:tcPr>
                <w:p w:rsidR="003037DD" w:rsidRPr="0009675F" w:rsidRDefault="003037DD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 w:cs="Arial"/>
                      <w:lang w:val="en-US" w:eastAsia="en-US"/>
                    </w:rPr>
                    <w:t>Name</w:t>
                  </w:r>
                </w:p>
              </w:tc>
              <w:tc>
                <w:tcPr>
                  <w:tcW w:w="1000" w:type="pct"/>
                  <w:hideMark/>
                </w:tcPr>
                <w:p w:rsidR="003037DD" w:rsidRPr="0009675F" w:rsidRDefault="003037DD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 w:cs="Arial"/>
                      <w:lang w:val="en-US" w:eastAsia="en-US"/>
                    </w:rPr>
                    <w:t>Version</w:t>
                  </w:r>
                </w:p>
              </w:tc>
            </w:tr>
            <w:tr w:rsidR="003037DD" w:rsidRPr="0009675F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3037DD" w:rsidRPr="0009675F" w:rsidRDefault="003037DD" w:rsidP="00EC3239">
                  <w:pPr>
                    <w:jc w:val="center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 w:cs="Arial"/>
                      <w:lang w:val="en-US" w:eastAsia="en-US"/>
                    </w:rPr>
                    <w:t>1.</w:t>
                  </w:r>
                </w:p>
              </w:tc>
              <w:tc>
                <w:tcPr>
                  <w:tcW w:w="3500" w:type="pct"/>
                </w:tcPr>
                <w:p w:rsidR="003037DD" w:rsidRPr="0009675F" w:rsidRDefault="003037DD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proofErr w:type="spellStart"/>
                  <w:r w:rsidRPr="0009675F">
                    <w:rPr>
                      <w:rFonts w:eastAsia="MS Mincho" w:cs="Arial"/>
                      <w:lang w:val="en-US" w:eastAsia="en-US"/>
                    </w:rPr>
                    <w:t>CodeBlocks</w:t>
                  </w:r>
                  <w:proofErr w:type="spellEnd"/>
                </w:p>
              </w:tc>
              <w:tc>
                <w:tcPr>
                  <w:tcW w:w="1000" w:type="pct"/>
                </w:tcPr>
                <w:p w:rsidR="003037DD" w:rsidRPr="0009675F" w:rsidRDefault="003037DD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r w:rsidRPr="0009675F">
                    <w:rPr>
                      <w:rFonts w:eastAsia="MS Mincho" w:cs="Arial"/>
                      <w:lang w:val="en-US" w:eastAsia="en-US"/>
                    </w:rPr>
                    <w:t>13.12</w:t>
                  </w:r>
                </w:p>
              </w:tc>
            </w:tr>
            <w:tr w:rsidR="003037DD" w:rsidRPr="0009675F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3037DD" w:rsidRPr="0009675F" w:rsidRDefault="003037DD" w:rsidP="00EC3239">
                  <w:pPr>
                    <w:jc w:val="center"/>
                    <w:rPr>
                      <w:rFonts w:eastAsia="MS Gothic" w:cs="Arial"/>
                      <w:lang w:val="en-US" w:eastAsia="en-US"/>
                    </w:rPr>
                  </w:pPr>
                  <w:r w:rsidRPr="0009675F">
                    <w:rPr>
                      <w:rFonts w:eastAsia="MS Gothic" w:cs="Arial"/>
                      <w:lang w:val="en-US" w:eastAsia="en-US"/>
                    </w:rPr>
                    <w:t>2.</w:t>
                  </w:r>
                </w:p>
              </w:tc>
              <w:tc>
                <w:tcPr>
                  <w:tcW w:w="3500" w:type="pct"/>
                </w:tcPr>
                <w:p w:rsidR="003037DD" w:rsidRPr="0009675F" w:rsidRDefault="003037DD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r w:rsidRPr="0009675F">
                    <w:rPr>
                      <w:rFonts w:eastAsia="MS Mincho" w:cs="Arial"/>
                      <w:lang w:val="en-US" w:eastAsia="en-US"/>
                    </w:rPr>
                    <w:t>DFU-Programmer</w:t>
                  </w:r>
                </w:p>
              </w:tc>
              <w:tc>
                <w:tcPr>
                  <w:tcW w:w="1000" w:type="pct"/>
                </w:tcPr>
                <w:p w:rsidR="003037DD" w:rsidRPr="0009675F" w:rsidRDefault="003037DD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val="en-US" w:eastAsia="en-US"/>
                    </w:rPr>
                  </w:pPr>
                  <w:r w:rsidRPr="0009675F">
                    <w:rPr>
                      <w:rFonts w:eastAsia="MS Mincho" w:cs="Arial"/>
                      <w:lang w:val="en-US" w:eastAsia="en-US"/>
                    </w:rPr>
                    <w:t>1.2.2</w:t>
                  </w:r>
                </w:p>
              </w:tc>
            </w:tr>
          </w:tbl>
          <w:p w:rsidR="003037DD" w:rsidRPr="0009675F" w:rsidRDefault="003037DD" w:rsidP="00EC3239">
            <w:pPr>
              <w:ind w:left="360"/>
              <w:rPr>
                <w:lang w:val="en-US" w:eastAsia="en-US"/>
              </w:rPr>
            </w:pPr>
          </w:p>
        </w:tc>
      </w:tr>
    </w:tbl>
    <w:p w:rsidR="004E405C" w:rsidRPr="0009675F" w:rsidRDefault="004E405C" w:rsidP="00BD31EC">
      <w:pPr>
        <w:rPr>
          <w:lang w:val="en-US"/>
        </w:rPr>
        <w:sectPr w:rsidR="004E405C" w:rsidRPr="0009675F" w:rsidSect="003B6E93">
          <w:headerReference w:type="default" r:id="rId11"/>
          <w:footerReference w:type="even" r:id="rId12"/>
          <w:footerReference w:type="default" r:id="rId13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09675F" w:rsidRDefault="00CF7E63" w:rsidP="00BD31EC">
      <w:pPr>
        <w:rPr>
          <w:lang w:val="en-US"/>
        </w:rPr>
      </w:pPr>
      <w:r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0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5DB" w:rsidRDefault="002A15DB" w:rsidP="00BD31EC">
                            <w:r>
                              <w:t>ÜBUNGS-/ABGABE-DATUM</w:t>
                            </w:r>
                          </w:p>
                          <w:p w:rsidR="002A15DB" w:rsidRDefault="002A15D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2A15DB" w:rsidRDefault="002A15DB" w:rsidP="00BD31EC">
                      <w:r>
                        <w:t>ÜBUNGS-/ABGABE-DATUM</w:t>
                      </w:r>
                    </w:p>
                    <w:p w:rsidR="002A15DB" w:rsidRDefault="002A15DB" w:rsidP="00BD31EC"/>
                  </w:txbxContent>
                </v:textbox>
              </v:rect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1270" b="635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5DB" w:rsidRDefault="002A15DB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2A15DB" w:rsidRDefault="002A15D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2A15DB" w:rsidRDefault="002A15DB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2A15DB" w:rsidRDefault="002A15DB" w:rsidP="00BD31EC"/>
                  </w:txbxContent>
                </v:textbox>
              </v:rect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0" t="0" r="3810" b="317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5DB" w:rsidRDefault="002A15DB" w:rsidP="00BD31EC">
                            <w:r>
                              <w:t>NOTE</w:t>
                            </w:r>
                          </w:p>
                          <w:p w:rsidR="002A15DB" w:rsidRDefault="002A15D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2A15DB" w:rsidRDefault="002A15DB" w:rsidP="00BD31EC">
                      <w:r>
                        <w:t>NOTE</w:t>
                      </w:r>
                    </w:p>
                    <w:p w:rsidR="002A15DB" w:rsidRDefault="002A15DB" w:rsidP="00BD31EC"/>
                  </w:txbxContent>
                </v:textbox>
              </v:rect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0" t="0" r="0" b="762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5DB" w:rsidRDefault="002A15DB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2A15DB" w:rsidRDefault="002A15DB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406480294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en-US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2A15DB" w:rsidRPr="002A15DB" w:rsidRDefault="002A15DB" w:rsidP="002A15DB">
          <w:pPr>
            <w:pStyle w:val="berschrift1"/>
            <w:spacing w:before="0"/>
            <w:rPr>
              <w:lang w:val="en-US"/>
            </w:rPr>
          </w:pPr>
          <w:r>
            <w:rPr>
              <w:lang w:val="en-US"/>
            </w:rPr>
            <w:t>Index</w:t>
          </w:r>
          <w:bookmarkEnd w:id="1"/>
        </w:p>
        <w:p w:rsidR="002A15DB" w:rsidRDefault="00D26A7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09675F">
            <w:rPr>
              <w:b w:val="0"/>
              <w:caps w:val="0"/>
              <w:lang w:val="en-US"/>
            </w:rPr>
            <w:fldChar w:fldCharType="begin"/>
          </w:r>
          <w:r w:rsidR="00904515" w:rsidRPr="0009675F">
            <w:rPr>
              <w:b w:val="0"/>
              <w:caps w:val="0"/>
              <w:lang w:val="en-US"/>
            </w:rPr>
            <w:instrText xml:space="preserve"> TOC \o "1-4" \h \z \u </w:instrText>
          </w:r>
          <w:r w:rsidRPr="0009675F">
            <w:rPr>
              <w:b w:val="0"/>
              <w:caps w:val="0"/>
              <w:lang w:val="en-US"/>
            </w:rPr>
            <w:fldChar w:fldCharType="separate"/>
          </w:r>
          <w:hyperlink w:anchor="_Toc406480294" w:history="1">
            <w:r w:rsidR="002A15DB" w:rsidRPr="004E26F6">
              <w:rPr>
                <w:rStyle w:val="Hyperlink"/>
                <w:noProof/>
                <w:lang w:val="en-US"/>
              </w:rPr>
              <w:t>1</w:t>
            </w:r>
            <w:r w:rsidR="002A15DB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Index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_Toc406480294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2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6480295" w:history="1">
            <w:r w:rsidR="002A15DB" w:rsidRPr="004E26F6">
              <w:rPr>
                <w:rStyle w:val="Hyperlink"/>
                <w:noProof/>
                <w:lang w:val="en-US"/>
              </w:rPr>
              <w:t>2</w:t>
            </w:r>
            <w:r w:rsidR="002A15DB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Task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_Toc406480295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3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296" w:history="1">
            <w:r w:rsidR="002A15DB" w:rsidRPr="004E26F6">
              <w:rPr>
                <w:rStyle w:val="Hyperlink"/>
                <w:noProof/>
                <w:lang w:val="en-US"/>
              </w:rPr>
              <w:t>2.1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Timer 1 Phase and Frequency correct PWM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_Toc406480296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3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297" w:history="1">
            <w:r w:rsidR="002A15DB" w:rsidRPr="004E26F6">
              <w:rPr>
                <w:rStyle w:val="Hyperlink"/>
                <w:noProof/>
                <w:lang w:val="en-US"/>
              </w:rPr>
              <w:t>2.2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LED pulsation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_Toc406480297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3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298" w:history="1">
            <w:r w:rsidR="002A15DB" w:rsidRPr="004E26F6">
              <w:rPr>
                <w:rStyle w:val="Hyperlink"/>
                <w:noProof/>
                <w:lang w:val="en-US"/>
              </w:rPr>
              <w:t>2.3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Output Compare Modulator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_Toc406480298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3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6480299" w:history="1">
            <w:r w:rsidR="002A15DB" w:rsidRPr="004E26F6">
              <w:rPr>
                <w:rStyle w:val="Hyperlink"/>
                <w:noProof/>
                <w:lang w:val="en-US"/>
              </w:rPr>
              <w:t>3</w:t>
            </w:r>
            <w:r w:rsidR="002A15DB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Timer 1 Phase and Frequency Correct PWM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_Toc406480299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4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300" w:history="1">
            <w:r w:rsidR="002A15DB" w:rsidRPr="004E26F6">
              <w:rPr>
                <w:rStyle w:val="Hyperlink"/>
                <w:noProof/>
                <w:lang w:val="en-US"/>
              </w:rPr>
              <w:t>3.1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Oscillogram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_Toc406480300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4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301" w:history="1">
            <w:r w:rsidR="002A15DB" w:rsidRPr="004E26F6">
              <w:rPr>
                <w:rStyle w:val="Hyperlink"/>
                <w:noProof/>
                <w:lang w:val="en-US" w:eastAsia="de-AT"/>
              </w:rPr>
              <w:t>3.2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 w:eastAsia="de-AT"/>
              </w:rPr>
              <w:t>Programmlisting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_Toc406480301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4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6480302" w:history="1">
            <w:r w:rsidR="002A15DB" w:rsidRPr="004E26F6">
              <w:rPr>
                <w:rStyle w:val="Hyperlink"/>
                <w:noProof/>
                <w:lang w:val="en-US"/>
              </w:rPr>
              <w:t>4</w:t>
            </w:r>
            <w:r w:rsidR="002A15DB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LED Pulsation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_Toc406480302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5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303" w:history="1">
            <w:r w:rsidR="002A15DB" w:rsidRPr="004E26F6">
              <w:rPr>
                <w:rStyle w:val="Hyperlink"/>
                <w:noProof/>
                <w:lang w:val="en-US"/>
              </w:rPr>
              <w:t>4.1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Oscillosgram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_Toc406480303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5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304" w:history="1">
            <w:r w:rsidR="002A15DB" w:rsidRPr="004E26F6">
              <w:rPr>
                <w:rStyle w:val="Hyperlink"/>
                <w:noProof/>
                <w:lang w:val="en-US"/>
              </w:rPr>
              <w:t>4.2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Programmlisting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_Toc406480304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5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6480305" w:history="1">
            <w:r w:rsidR="002A15DB" w:rsidRPr="004E26F6">
              <w:rPr>
                <w:rStyle w:val="Hyperlink"/>
                <w:noProof/>
                <w:lang w:val="en-US"/>
              </w:rPr>
              <w:t>5</w:t>
            </w:r>
            <w:r w:rsidR="002A15DB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Output Compare Modulator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_Toc406480305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6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306" w:history="1">
            <w:r w:rsidR="002A15DB" w:rsidRPr="004E26F6">
              <w:rPr>
                <w:rStyle w:val="Hyperlink"/>
                <w:noProof/>
                <w:lang w:val="en-US"/>
              </w:rPr>
              <w:t>5.1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Oscillogram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_Toc406480306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6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6480307" w:history="1">
            <w:r w:rsidR="002A15DB" w:rsidRPr="004E26F6">
              <w:rPr>
                <w:rStyle w:val="Hyperlink"/>
                <w:noProof/>
                <w:lang w:val="en-US"/>
              </w:rPr>
              <w:t>5.2</w:t>
            </w:r>
            <w:r w:rsidR="002A15DB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Programmlisting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_Toc406480307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7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2A15DB" w:rsidRDefault="0040449C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6480308" w:history="1">
            <w:r w:rsidR="002A15DB" w:rsidRPr="004E26F6">
              <w:rPr>
                <w:rStyle w:val="Hyperlink"/>
                <w:noProof/>
                <w:lang w:val="en-US"/>
              </w:rPr>
              <w:t>6</w:t>
            </w:r>
            <w:r w:rsidR="002A15DB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2A15DB" w:rsidRPr="004E26F6">
              <w:rPr>
                <w:rStyle w:val="Hyperlink"/>
                <w:noProof/>
                <w:lang w:val="en-US"/>
              </w:rPr>
              <w:t>Comment</w:t>
            </w:r>
            <w:r w:rsidR="002A15DB">
              <w:rPr>
                <w:noProof/>
                <w:webHidden/>
              </w:rPr>
              <w:tab/>
            </w:r>
            <w:r w:rsidR="002A15DB">
              <w:rPr>
                <w:noProof/>
                <w:webHidden/>
              </w:rPr>
              <w:fldChar w:fldCharType="begin"/>
            </w:r>
            <w:r w:rsidR="002A15DB">
              <w:rPr>
                <w:noProof/>
                <w:webHidden/>
              </w:rPr>
              <w:instrText xml:space="preserve"> PAGEREF _Toc406480308 \h </w:instrText>
            </w:r>
            <w:r w:rsidR="002A15DB">
              <w:rPr>
                <w:noProof/>
                <w:webHidden/>
              </w:rPr>
            </w:r>
            <w:r w:rsidR="002A15DB">
              <w:rPr>
                <w:noProof/>
                <w:webHidden/>
              </w:rPr>
              <w:fldChar w:fldCharType="separate"/>
            </w:r>
            <w:r w:rsidR="00EA64C8">
              <w:rPr>
                <w:noProof/>
                <w:webHidden/>
              </w:rPr>
              <w:t>8</w:t>
            </w:r>
            <w:r w:rsidR="002A15DB">
              <w:rPr>
                <w:noProof/>
                <w:webHidden/>
              </w:rPr>
              <w:fldChar w:fldCharType="end"/>
            </w:r>
          </w:hyperlink>
        </w:p>
        <w:p w:rsidR="00B447FB" w:rsidRPr="0009675F" w:rsidRDefault="00D26A7F" w:rsidP="00BD31EC">
          <w:pPr>
            <w:rPr>
              <w:lang w:val="en-US"/>
            </w:rPr>
          </w:pPr>
          <w:r w:rsidRPr="0009675F">
            <w:rPr>
              <w:b/>
              <w:caps/>
              <w:u w:val="single"/>
              <w:lang w:val="en-US"/>
            </w:rPr>
            <w:fldChar w:fldCharType="end"/>
          </w:r>
        </w:p>
      </w:sdtContent>
    </w:sdt>
    <w:p w:rsidR="008B15F4" w:rsidRPr="0009675F" w:rsidRDefault="008B15F4" w:rsidP="00BD31EC">
      <w:pPr>
        <w:rPr>
          <w:lang w:val="en-US"/>
        </w:rPr>
      </w:pPr>
      <w:r w:rsidRPr="0009675F">
        <w:rPr>
          <w:lang w:val="en-US"/>
        </w:rPr>
        <w:br w:type="page"/>
      </w:r>
    </w:p>
    <w:p w:rsidR="00D013E4" w:rsidRPr="0009675F" w:rsidRDefault="00D2693F" w:rsidP="00BD31EC">
      <w:pPr>
        <w:pStyle w:val="berschrift1"/>
        <w:rPr>
          <w:lang w:val="en-US"/>
        </w:rPr>
      </w:pPr>
      <w:bookmarkStart w:id="2" w:name="_Toc406480295"/>
      <w:r w:rsidRPr="0009675F">
        <w:rPr>
          <w:lang w:val="en-US"/>
        </w:rPr>
        <w:lastRenderedPageBreak/>
        <w:t>Task</w:t>
      </w:r>
      <w:bookmarkEnd w:id="2"/>
    </w:p>
    <w:p w:rsidR="000B3D6C" w:rsidRPr="0009675F" w:rsidRDefault="00D2693F" w:rsidP="00104CC5">
      <w:pPr>
        <w:rPr>
          <w:lang w:val="en-US"/>
        </w:rPr>
      </w:pPr>
      <w:r w:rsidRPr="0009675F">
        <w:rPr>
          <w:lang w:val="en-US"/>
        </w:rPr>
        <w:t xml:space="preserve">The following 3 Task had to </w:t>
      </w:r>
      <w:r w:rsidR="0009675F" w:rsidRPr="0009675F">
        <w:rPr>
          <w:lang w:val="en-US"/>
        </w:rPr>
        <w:t>b</w:t>
      </w:r>
      <w:r w:rsidRPr="0009675F">
        <w:rPr>
          <w:lang w:val="en-US"/>
        </w:rPr>
        <w:t>e done.</w:t>
      </w:r>
    </w:p>
    <w:p w:rsidR="000A0EF6" w:rsidRPr="0009675F" w:rsidRDefault="00D2693F" w:rsidP="000A0EF6">
      <w:pPr>
        <w:pStyle w:val="berschrift2"/>
        <w:rPr>
          <w:lang w:val="en-US"/>
        </w:rPr>
      </w:pPr>
      <w:bookmarkStart w:id="3" w:name="_Toc406480296"/>
      <w:r w:rsidRPr="0009675F">
        <w:rPr>
          <w:lang w:val="en-US"/>
        </w:rPr>
        <w:t>Timer 1 Phase and Frequency correct PWM</w:t>
      </w:r>
      <w:bookmarkEnd w:id="3"/>
    </w:p>
    <w:p w:rsidR="000A0EF6" w:rsidRPr="0009675F" w:rsidRDefault="00D2693F" w:rsidP="000A0E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en-US"/>
        </w:rPr>
      </w:pPr>
      <w:r w:rsidRPr="0009675F">
        <w:rPr>
          <w:lang w:val="en-US"/>
        </w:rPr>
        <w:t xml:space="preserve">Generate a PWM signal </w:t>
      </w:r>
      <w:r w:rsidR="0009675F" w:rsidRPr="0009675F">
        <w:rPr>
          <w:lang w:val="en-US"/>
        </w:rPr>
        <w:t>with Timer 1 which is 90% Low and 10% of the time</w:t>
      </w:r>
      <w:r w:rsidR="0009675F">
        <w:rPr>
          <w:lang w:val="en-US"/>
        </w:rPr>
        <w:t xml:space="preserve"> (</w:t>
      </w:r>
      <w:proofErr w:type="spellStart"/>
      <w:r w:rsidR="0009675F">
        <w:rPr>
          <w:lang w:val="en-US"/>
        </w:rPr>
        <w:t>f</w:t>
      </w:r>
      <w:r w:rsidR="0009675F">
        <w:rPr>
          <w:vertAlign w:val="subscript"/>
          <w:lang w:val="en-US"/>
        </w:rPr>
        <w:t>clk</w:t>
      </w:r>
      <w:proofErr w:type="spellEnd"/>
      <w:r w:rsidR="0009675F">
        <w:rPr>
          <w:lang w:val="en-US"/>
        </w:rPr>
        <w:t xml:space="preserve"> = </w:t>
      </w:r>
      <w:r w:rsidR="00C35556">
        <w:rPr>
          <w:lang w:val="en-US"/>
        </w:rPr>
        <w:t>16 MHz</w:t>
      </w:r>
      <w:r w:rsidR="0009675F">
        <w:rPr>
          <w:lang w:val="en-US"/>
        </w:rPr>
        <w:t>)</w:t>
      </w:r>
    </w:p>
    <w:p w:rsidR="000A0EF6" w:rsidRPr="0009675F" w:rsidRDefault="0009675F" w:rsidP="000A0EF6">
      <w:pPr>
        <w:pStyle w:val="berschrift2"/>
        <w:rPr>
          <w:lang w:val="en-US"/>
        </w:rPr>
      </w:pPr>
      <w:bookmarkStart w:id="4" w:name="_Toc406480297"/>
      <w:r>
        <w:rPr>
          <w:lang w:val="en-US"/>
        </w:rPr>
        <w:t>LED pulsation</w:t>
      </w:r>
      <w:bookmarkEnd w:id="4"/>
    </w:p>
    <w:p w:rsidR="000A0EF6" w:rsidRPr="0009675F" w:rsidRDefault="0009675F" w:rsidP="000A0EF6">
      <w:pPr>
        <w:rPr>
          <w:lang w:val="en-US"/>
        </w:rPr>
      </w:pPr>
      <w:r>
        <w:rPr>
          <w:lang w:val="en-US"/>
        </w:rPr>
        <w:t>The µC Board LED has to pulse from 0-100% in 1 second. A random PWM signal can be used.</w:t>
      </w:r>
    </w:p>
    <w:p w:rsidR="000A0EF6" w:rsidRPr="0009675F" w:rsidRDefault="0009675F" w:rsidP="000A0EF6">
      <w:pPr>
        <w:pStyle w:val="berschrift2"/>
        <w:rPr>
          <w:lang w:val="en-US"/>
        </w:rPr>
      </w:pPr>
      <w:bookmarkStart w:id="5" w:name="_Toc406480298"/>
      <w:r>
        <w:rPr>
          <w:lang w:val="en-US"/>
        </w:rPr>
        <w:t>Output Compare Modulator</w:t>
      </w:r>
      <w:bookmarkEnd w:id="5"/>
    </w:p>
    <w:p w:rsidR="00537E74" w:rsidRDefault="00C35556" w:rsidP="00C35556">
      <w:pPr>
        <w:rPr>
          <w:lang w:val="en-US"/>
        </w:rPr>
      </w:pPr>
      <w:r>
        <w:rPr>
          <w:lang w:val="en-US"/>
        </w:rPr>
        <w:t xml:space="preserve">Generate following signal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clk</w:t>
      </w:r>
      <w:proofErr w:type="spellEnd"/>
      <w:r>
        <w:rPr>
          <w:lang w:val="en-US"/>
        </w:rPr>
        <w:t xml:space="preserve"> = 8 </w:t>
      </w:r>
      <w:proofErr w:type="gramStart"/>
      <w:r>
        <w:rPr>
          <w:lang w:val="en-US"/>
        </w:rPr>
        <w:t>MHz :</w:t>
      </w:r>
      <w:proofErr w:type="gramEnd"/>
    </w:p>
    <w:p w:rsidR="00741B3C" w:rsidRPr="0009675F" w:rsidRDefault="00741B3C" w:rsidP="00C35556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0EF5631D" wp14:editId="76E818AA">
            <wp:extent cx="2362530" cy="1114581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 Modulator Sig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0" w:rsidRPr="0009675F" w:rsidRDefault="00845700">
      <w:pPr>
        <w:ind w:firstLine="360"/>
        <w:rPr>
          <w:lang w:val="en-US"/>
        </w:rPr>
      </w:pPr>
      <w:r w:rsidRPr="0009675F">
        <w:rPr>
          <w:lang w:val="en-US"/>
        </w:rPr>
        <w:br w:type="page"/>
      </w:r>
    </w:p>
    <w:p w:rsidR="00537E74" w:rsidRPr="0009675F" w:rsidRDefault="00C35556" w:rsidP="00537E74">
      <w:pPr>
        <w:pStyle w:val="berschrift1"/>
        <w:rPr>
          <w:lang w:val="en-US"/>
        </w:rPr>
      </w:pPr>
      <w:bookmarkStart w:id="6" w:name="_Toc406480299"/>
      <w:r>
        <w:rPr>
          <w:lang w:val="en-US"/>
        </w:rPr>
        <w:lastRenderedPageBreak/>
        <w:t>Timer 1 Phase and Frequency Correct PWM</w:t>
      </w:r>
      <w:bookmarkEnd w:id="6"/>
    </w:p>
    <w:p w:rsidR="008C6C79" w:rsidRPr="0009675F" w:rsidRDefault="002B2B1D" w:rsidP="00537E74">
      <w:pPr>
        <w:rPr>
          <w:lang w:val="en-US"/>
        </w:rPr>
      </w:pPr>
      <w:r>
        <w:rPr>
          <w:lang w:val="en-US"/>
        </w:rPr>
        <w:t xml:space="preserve">In the task it was asked to generate a simple signal at </w:t>
      </w:r>
      <w:proofErr w:type="gramStart"/>
      <w:r>
        <w:rPr>
          <w:lang w:val="en-US"/>
        </w:rPr>
        <w:t>1kHz</w:t>
      </w:r>
      <w:proofErr w:type="gramEnd"/>
      <w:r>
        <w:rPr>
          <w:lang w:val="en-US"/>
        </w:rPr>
        <w:t xml:space="preserve"> and a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 xml:space="preserve"> 16MHz which can be seen in Figure 1.</w:t>
      </w:r>
      <w:r w:rsidR="003037DD">
        <w:rPr>
          <w:lang w:val="en-US"/>
        </w:rPr>
        <w:t xml:space="preserve"> </w:t>
      </w:r>
      <w:proofErr w:type="gramStart"/>
      <w:r w:rsidR="003037DD">
        <w:rPr>
          <w:lang w:val="en-US"/>
        </w:rPr>
        <w:t>with</w:t>
      </w:r>
      <w:proofErr w:type="gramEnd"/>
      <w:r w:rsidR="003037DD">
        <w:rPr>
          <w:lang w:val="en-US"/>
        </w:rPr>
        <w:t xml:space="preserve"> </w:t>
      </w:r>
      <w:r>
        <w:rPr>
          <w:lang w:val="en-US"/>
        </w:rPr>
        <w:t>10% High 90% Low</w:t>
      </w:r>
      <w:r w:rsidR="003037DD">
        <w:rPr>
          <w:lang w:val="en-US"/>
        </w:rPr>
        <w:t xml:space="preserve"> slope</w:t>
      </w:r>
      <w:r>
        <w:rPr>
          <w:lang w:val="en-US"/>
        </w:rPr>
        <w:t>.</w:t>
      </w:r>
    </w:p>
    <w:p w:rsidR="008C6C79" w:rsidRPr="0009675F" w:rsidRDefault="002B2B1D" w:rsidP="008C6C79">
      <w:pPr>
        <w:pStyle w:val="berschrift2"/>
        <w:rPr>
          <w:lang w:val="en-US"/>
        </w:rPr>
      </w:pPr>
      <w:bookmarkStart w:id="7" w:name="_Toc406480300"/>
      <w:proofErr w:type="spellStart"/>
      <w:r>
        <w:rPr>
          <w:lang w:val="en-US"/>
        </w:rPr>
        <w:t>Oscillogram</w:t>
      </w:r>
      <w:bookmarkEnd w:id="7"/>
      <w:proofErr w:type="spellEnd"/>
    </w:p>
    <w:p w:rsidR="002B2B1D" w:rsidRDefault="002B2B1D" w:rsidP="002B2B1D">
      <w:pP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noProof/>
          <w:lang w:val="de-AT" w:eastAsia="de-AT"/>
        </w:rPr>
        <w:drawing>
          <wp:inline distT="0" distB="0" distL="0" distR="0" wp14:anchorId="622E8985" wp14:editId="2E5EAB21">
            <wp:extent cx="5667153" cy="32130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 Correct PW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63" cy="32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BD" w:rsidRPr="002B2B1D" w:rsidRDefault="00CF7E63" w:rsidP="002B2B1D">
      <w:pP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31D58D" wp14:editId="17DA504D">
                <wp:simplePos x="0" y="0"/>
                <wp:positionH relativeFrom="column">
                  <wp:posOffset>108585</wp:posOffset>
                </wp:positionH>
                <wp:positionV relativeFrom="paragraph">
                  <wp:posOffset>103505</wp:posOffset>
                </wp:positionV>
                <wp:extent cx="2220595" cy="139700"/>
                <wp:effectExtent l="0" t="0" r="0" b="0"/>
                <wp:wrapSquare wrapText="bothSides"/>
                <wp:docPr id="10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59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5DB" w:rsidRPr="00CB4BBD" w:rsidRDefault="002A15DB" w:rsidP="00CB4BBD">
                            <w:pPr>
                              <w:pStyle w:val="Beschriftung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40340953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EA6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bookmarkEnd w:id="8"/>
                            <w:r>
                              <w:rPr>
                                <w:b w:val="0"/>
                              </w:rPr>
                              <w:t>Phase and Frequency Correct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8" o:spid="_x0000_s1033" type="#_x0000_t202" style="position:absolute;margin-left:8.55pt;margin-top:8.15pt;width:174.85pt;height:1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" stroked="f">
                <v:path arrowok="t"/>
                <v:textbox style="mso-fit-shape-to-text:t" inset="0,0,0,0">
                  <w:txbxContent>
                    <w:p w:rsidR="002A15DB" w:rsidRPr="00CB4BBD" w:rsidRDefault="002A15DB" w:rsidP="00CB4BBD">
                      <w:pPr>
                        <w:pStyle w:val="Beschriftung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9" w:name="_Toc40340953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EA6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bookmarkEnd w:id="9"/>
                      <w:r>
                        <w:rPr>
                          <w:b w:val="0"/>
                        </w:rPr>
                        <w:t>Phase and Frequency Correct 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B1D" w:rsidRDefault="002B2B1D" w:rsidP="001A7BD2">
      <w:pP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92542C" w:rsidRPr="002B2B1D" w:rsidRDefault="002B2B1D" w:rsidP="001A7BD2">
      <w:pPr>
        <w:rPr>
          <w:lang w:val="en-US"/>
        </w:rPr>
      </w:pPr>
      <w:r w:rsidRPr="002B2B1D">
        <w:rPr>
          <w:lang w:val="en-US"/>
        </w:rPr>
        <w:t>The figure shows a PWM signal with t</w:t>
      </w:r>
      <w:r w:rsidRPr="006362D8">
        <w:rPr>
          <w:vertAlign w:val="subscript"/>
          <w:lang w:val="en-US"/>
        </w:rPr>
        <w:t>on</w:t>
      </w:r>
      <w:r w:rsidRPr="002B2B1D">
        <w:rPr>
          <w:lang w:val="en-US"/>
        </w:rPr>
        <w:t xml:space="preserve">=101.6µs and a </w:t>
      </w:r>
      <w:proofErr w:type="spellStart"/>
      <w:r w:rsidRPr="002B2B1D">
        <w:rPr>
          <w:lang w:val="en-US"/>
        </w:rPr>
        <w:t>t</w:t>
      </w:r>
      <w:r w:rsidRPr="006362D8">
        <w:rPr>
          <w:vertAlign w:val="subscript"/>
          <w:lang w:val="en-US"/>
        </w:rPr>
        <w:t>off</w:t>
      </w:r>
      <w:proofErr w:type="spellEnd"/>
      <w:r w:rsidRPr="006362D8">
        <w:rPr>
          <w:vertAlign w:val="subscript"/>
          <w:lang w:val="en-US"/>
        </w:rPr>
        <w:t xml:space="preserve"> </w:t>
      </w:r>
      <w:r w:rsidRPr="002B2B1D">
        <w:rPr>
          <w:lang w:val="en-US"/>
        </w:rPr>
        <w:t xml:space="preserve">= 898.2µs at </w:t>
      </w:r>
      <w:proofErr w:type="gramStart"/>
      <w:r w:rsidRPr="002B2B1D">
        <w:rPr>
          <w:lang w:val="en-US"/>
        </w:rPr>
        <w:t>1kHz</w:t>
      </w:r>
      <w:proofErr w:type="gramEnd"/>
    </w:p>
    <w:p w:rsidR="00BA64E3" w:rsidRPr="00E46D99" w:rsidRDefault="008C6C79" w:rsidP="00E46D99">
      <w:pPr>
        <w:pStyle w:val="berschrift2"/>
        <w:rPr>
          <w:lang w:val="en-US" w:eastAsia="de-AT"/>
        </w:rPr>
      </w:pPr>
      <w:bookmarkStart w:id="10" w:name="_Toc406480301"/>
      <w:proofErr w:type="spellStart"/>
      <w:r w:rsidRPr="0009675F">
        <w:rPr>
          <w:lang w:val="en-US" w:eastAsia="de-AT"/>
        </w:rPr>
        <w:t>Programmlisting</w:t>
      </w:r>
      <w:bookmarkEnd w:id="10"/>
      <w:proofErr w:type="spellEnd"/>
    </w:p>
    <w:p w:rsidR="00E46D99" w:rsidRPr="00E46D99" w:rsidRDefault="00EA64C8" w:rsidP="00E46D99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</w:pPr>
      <w:bookmarkStart w:id="11" w:name="_Toc403407044"/>
      <w:r>
        <w:rPr>
          <w:noProof/>
          <w:lang w:val="de-AT" w:eastAsia="de-AT"/>
        </w:rPr>
        <w:drawing>
          <wp:anchor distT="0" distB="0" distL="114300" distR="114300" simplePos="0" relativeHeight="251672064" behindDoc="0" locked="0" layoutInCell="1" allowOverlap="1" wp14:anchorId="40D715C2" wp14:editId="166A78DD">
            <wp:simplePos x="0" y="0"/>
            <wp:positionH relativeFrom="column">
              <wp:posOffset>2699385</wp:posOffset>
            </wp:positionH>
            <wp:positionV relativeFrom="paragraph">
              <wp:posOffset>64770</wp:posOffset>
            </wp:positionV>
            <wp:extent cx="3190875" cy="2543810"/>
            <wp:effectExtent l="0" t="0" r="9525" b="889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altung_Task_4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#</w:t>
      </w:r>
      <w:proofErr w:type="spellStart"/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include</w:t>
      </w:r>
      <w:proofErr w:type="spellEnd"/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 xml:space="preserve"> &lt;</w:t>
      </w:r>
      <w:proofErr w:type="spellStart"/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avr</w:t>
      </w:r>
      <w:proofErr w:type="spellEnd"/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/</w:t>
      </w:r>
      <w:proofErr w:type="spellStart"/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io.h</w:t>
      </w:r>
      <w:proofErr w:type="spellEnd"/>
      <w:r w:rsidR="00E46D99"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&gt;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#</w:t>
      </w:r>
      <w:proofErr w:type="spellStart"/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include</w:t>
      </w:r>
      <w:proofErr w:type="spellEnd"/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 xml:space="preserve"> &lt;</w:t>
      </w:r>
      <w:proofErr w:type="spellStart"/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avr</w:t>
      </w:r>
      <w:proofErr w:type="spellEnd"/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/</w:t>
      </w:r>
      <w:proofErr w:type="spellStart"/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interrupt.h</w:t>
      </w:r>
      <w:proofErr w:type="spellEnd"/>
      <w:r w:rsidRPr="00E46D99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&gt;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ISR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TIMER1_COMPA_vect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PORTB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^=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PB0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proofErr w:type="spellStart"/>
      <w:r w:rsidRPr="00E46D99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int</w:t>
      </w:r>
      <w:proofErr w:type="spellEnd"/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main</w:t>
      </w:r>
      <w:proofErr w:type="spellEnd"/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proofErr w:type="spellStart"/>
      <w:r w:rsidRPr="00E46D99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void</w:t>
      </w:r>
      <w:proofErr w:type="spellEnd"/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CLKPR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0x80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CLKPR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0x00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DDRB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DDB0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WGM13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CS11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A64C8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AB7168" wp14:editId="052A6253">
                <wp:simplePos x="0" y="0"/>
                <wp:positionH relativeFrom="column">
                  <wp:posOffset>3269615</wp:posOffset>
                </wp:positionH>
                <wp:positionV relativeFrom="paragraph">
                  <wp:posOffset>118745</wp:posOffset>
                </wp:positionV>
                <wp:extent cx="2220595" cy="139700"/>
                <wp:effectExtent l="0" t="0" r="8255" b="0"/>
                <wp:wrapSquare wrapText="bothSides"/>
                <wp:docPr id="2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59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64C8" w:rsidRPr="00CB4BBD" w:rsidRDefault="00EA64C8" w:rsidP="00EA64C8">
                            <w:pPr>
                              <w:pStyle w:val="Beschriftung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</w:t>
                            </w:r>
                            <w:r w:rsidR="00F05798">
                              <w:t xml:space="preserve"> 2</w:t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r>
                              <w:rPr>
                                <w:b w:val="0"/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7.45pt;margin-top:9.35pt;width:174.85pt;height:1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" stroked="f">
                <v:path arrowok="t"/>
                <v:textbox style="mso-fit-shape-to-text:t" inset="0,0,0,0">
                  <w:txbxContent>
                    <w:p w:rsidR="00EA64C8" w:rsidRPr="00CB4BBD" w:rsidRDefault="00EA64C8" w:rsidP="00EA64C8">
                      <w:pPr>
                        <w:pStyle w:val="Beschriftung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>
                        <w:t>Figure</w:t>
                      </w:r>
                      <w:r w:rsidR="00F05798">
                        <w:t xml:space="preserve"> 2</w:t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r>
                        <w:rPr>
                          <w:b w:val="0"/>
                        </w:rPr>
                        <w:t>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D99"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ICR1H </w:t>
      </w:r>
      <w:r w:rsidR="00E46D99"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="00E46D99"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="00E46D99"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0x03</w:t>
      </w:r>
      <w:r w:rsidR="00E46D99"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ICR1L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0xE8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OCR1AL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130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TIMSK1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OCIE1A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sei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proofErr w:type="spellStart"/>
      <w:r w:rsidRPr="00E46D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E46D99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E46D99" w:rsidRPr="00E46D99" w:rsidRDefault="00E46D99" w:rsidP="00E46D9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E46D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845700" w:rsidRPr="0009675F" w:rsidRDefault="00B43838" w:rsidP="002B2B1D">
      <w:pPr>
        <w:shd w:val="clear" w:color="auto" w:fill="FFFFFF"/>
        <w:rPr>
          <w:lang w:val="en-US"/>
        </w:rPr>
      </w:pPr>
      <w:r w:rsidRPr="0009675F">
        <w:rPr>
          <w:b/>
          <w:lang w:val="en-US"/>
        </w:rPr>
        <w:t xml:space="preserve">Listing </w:t>
      </w:r>
      <w:r w:rsidR="00D26A7F" w:rsidRPr="0009675F">
        <w:rPr>
          <w:b/>
          <w:lang w:val="en-US"/>
        </w:rPr>
        <w:fldChar w:fldCharType="begin"/>
      </w:r>
      <w:r w:rsidRPr="0009675F">
        <w:rPr>
          <w:b/>
          <w:lang w:val="en-US"/>
        </w:rPr>
        <w:instrText xml:space="preserve"> SEQ Listing \* ARABIC </w:instrText>
      </w:r>
      <w:r w:rsidR="00D26A7F" w:rsidRPr="0009675F">
        <w:rPr>
          <w:b/>
          <w:lang w:val="en-US"/>
        </w:rPr>
        <w:fldChar w:fldCharType="separate"/>
      </w:r>
      <w:r w:rsidR="00EA64C8">
        <w:rPr>
          <w:b/>
          <w:noProof/>
          <w:lang w:val="en-US"/>
        </w:rPr>
        <w:t>1</w:t>
      </w:r>
      <w:r w:rsidR="00D26A7F" w:rsidRPr="0009675F">
        <w:rPr>
          <w:b/>
          <w:lang w:val="en-US"/>
        </w:rPr>
        <w:fldChar w:fldCharType="end"/>
      </w:r>
      <w:r w:rsidR="00406A40" w:rsidRPr="0009675F">
        <w:rPr>
          <w:lang w:val="en-US"/>
        </w:rPr>
        <w:t xml:space="preserve"> – C Code </w:t>
      </w:r>
      <w:r w:rsidR="002B2B1D">
        <w:rPr>
          <w:lang w:val="en-US"/>
        </w:rPr>
        <w:t>for Phase and Frequency correct PWM</w:t>
      </w:r>
      <w:r w:rsidR="00406A40" w:rsidRPr="0009675F">
        <w:rPr>
          <w:lang w:val="en-US"/>
        </w:rPr>
        <w:t xml:space="preserve"> (</w:t>
      </w:r>
      <w:r w:rsidR="002B2B1D">
        <w:rPr>
          <w:lang w:val="en-US"/>
        </w:rPr>
        <w:t>Task 4</w:t>
      </w:r>
      <w:r w:rsidR="00406A40" w:rsidRPr="0009675F">
        <w:rPr>
          <w:lang w:val="en-US"/>
        </w:rPr>
        <w:t>)</w:t>
      </w:r>
      <w:bookmarkEnd w:id="11"/>
      <w:r w:rsidR="00845700" w:rsidRPr="0009675F">
        <w:rPr>
          <w:lang w:val="en-US"/>
        </w:rPr>
        <w:br w:type="page"/>
      </w:r>
    </w:p>
    <w:p w:rsidR="00537E74" w:rsidRPr="0009675F" w:rsidRDefault="003037DD" w:rsidP="00537E74">
      <w:pPr>
        <w:pStyle w:val="berschrift1"/>
        <w:rPr>
          <w:lang w:val="en-US"/>
        </w:rPr>
      </w:pPr>
      <w:bookmarkStart w:id="12" w:name="_Toc406480302"/>
      <w:r>
        <w:rPr>
          <w:lang w:val="en-US"/>
        </w:rPr>
        <w:lastRenderedPageBreak/>
        <w:t>LED Pulsation</w:t>
      </w:r>
      <w:bookmarkEnd w:id="12"/>
    </w:p>
    <w:p w:rsidR="00937BF5" w:rsidRPr="0009675F" w:rsidRDefault="003037DD" w:rsidP="00537E74">
      <w:pPr>
        <w:rPr>
          <w:lang w:val="en-US"/>
        </w:rPr>
      </w:pPr>
      <w:r>
        <w:rPr>
          <w:lang w:val="en-US"/>
        </w:rPr>
        <w:t xml:space="preserve">The task was to </w:t>
      </w:r>
      <w:r w:rsidRPr="003037DD">
        <w:rPr>
          <w:lang w:val="en-US"/>
        </w:rPr>
        <w:t xml:space="preserve">set </w:t>
      </w:r>
      <w:r>
        <w:rPr>
          <w:lang w:val="en-US"/>
        </w:rPr>
        <w:t>t</w:t>
      </w:r>
      <w:r w:rsidRPr="003037DD">
        <w:rPr>
          <w:lang w:val="en-US"/>
        </w:rPr>
        <w:t>he LED</w:t>
      </w:r>
      <w:r>
        <w:rPr>
          <w:lang w:val="en-US"/>
        </w:rPr>
        <w:t xml:space="preserve"> </w:t>
      </w:r>
      <w:r w:rsidRPr="003037DD">
        <w:rPr>
          <w:lang w:val="en-US"/>
        </w:rPr>
        <w:t xml:space="preserve">on the microcontroller </w:t>
      </w:r>
      <w:proofErr w:type="gramStart"/>
      <w:r w:rsidRPr="003037DD">
        <w:rPr>
          <w:lang w:val="en-US"/>
        </w:rPr>
        <w:t>board</w:t>
      </w:r>
      <w:r>
        <w:rPr>
          <w:lang w:val="en-US"/>
        </w:rPr>
        <w:t xml:space="preserve"> </w:t>
      </w:r>
      <w:r w:rsidRPr="003037DD">
        <w:rPr>
          <w:lang w:val="en-US"/>
        </w:rPr>
        <w:t xml:space="preserve"> to</w:t>
      </w:r>
      <w:proofErr w:type="gramEnd"/>
      <w:r w:rsidRPr="003037DD">
        <w:rPr>
          <w:lang w:val="en-US"/>
        </w:rPr>
        <w:t xml:space="preserve"> change their brightness with </w:t>
      </w:r>
      <w:r>
        <w:rPr>
          <w:lang w:val="en-US"/>
        </w:rPr>
        <w:t>a random</w:t>
      </w:r>
      <w:r w:rsidRPr="003037DD">
        <w:rPr>
          <w:lang w:val="en-US"/>
        </w:rPr>
        <w:t xml:space="preserve"> PWM in 1 second from 0</w:t>
      </w:r>
      <w:r>
        <w:rPr>
          <w:lang w:val="en-US"/>
        </w:rPr>
        <w:t>%</w:t>
      </w:r>
      <w:r w:rsidRPr="003037DD">
        <w:rPr>
          <w:lang w:val="en-US"/>
        </w:rPr>
        <w:t xml:space="preserve"> to 100</w:t>
      </w:r>
      <w:r>
        <w:rPr>
          <w:lang w:val="en-US"/>
        </w:rPr>
        <w:t>%</w:t>
      </w:r>
      <w:r w:rsidRPr="003037DD">
        <w:rPr>
          <w:lang w:val="en-US"/>
        </w:rPr>
        <w:t xml:space="preserve"> and then start again from 0. </w:t>
      </w:r>
      <w:proofErr w:type="gramStart"/>
      <w:r>
        <w:rPr>
          <w:lang w:val="en-US"/>
        </w:rPr>
        <w:t>S</w:t>
      </w:r>
      <w:r w:rsidRPr="003037DD">
        <w:rPr>
          <w:lang w:val="en-US"/>
        </w:rPr>
        <w:t xml:space="preserve">o that a pulsating light signal </w:t>
      </w:r>
      <w:r>
        <w:rPr>
          <w:lang w:val="en-US"/>
        </w:rPr>
        <w:t>is produced</w:t>
      </w:r>
      <w:r w:rsidRPr="003037DD">
        <w:rPr>
          <w:lang w:val="en-US"/>
        </w:rPr>
        <w:t>.</w:t>
      </w:r>
      <w:proofErr w:type="gramEnd"/>
    </w:p>
    <w:p w:rsidR="00937BF5" w:rsidRDefault="003037DD" w:rsidP="00937BF5">
      <w:pPr>
        <w:pStyle w:val="berschrift2"/>
        <w:rPr>
          <w:lang w:val="en-US"/>
        </w:rPr>
      </w:pPr>
      <w:bookmarkStart w:id="13" w:name="_Toc406480303"/>
      <w:proofErr w:type="spellStart"/>
      <w:r>
        <w:rPr>
          <w:lang w:val="en-US"/>
        </w:rPr>
        <w:t>Oscillosgram</w:t>
      </w:r>
      <w:bookmarkEnd w:id="13"/>
      <w:proofErr w:type="spellEnd"/>
    </w:p>
    <w:p w:rsidR="00B66483" w:rsidRDefault="00B66483" w:rsidP="00B66483">
      <w:pPr>
        <w:rPr>
          <w:lang w:val="en-US"/>
        </w:rPr>
      </w:pPr>
    </w:p>
    <w:p w:rsidR="00B66483" w:rsidRPr="00B66483" w:rsidRDefault="00B66483" w:rsidP="00B66483">
      <w:pPr>
        <w:rPr>
          <w:lang w:val="en-US"/>
        </w:rPr>
      </w:pPr>
      <w:r>
        <w:rPr>
          <w:lang w:val="en-US"/>
        </w:rPr>
        <w:t>The following figures show the process of the LED. The pictures were taken randomly just to show the course.</w:t>
      </w:r>
    </w:p>
    <w:p w:rsidR="00B66483" w:rsidRPr="00B66483" w:rsidRDefault="00B66483" w:rsidP="00B6648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2790309" cy="175437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ieren 10%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95" cy="17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AT" w:eastAsia="de-AT"/>
        </w:rPr>
        <w:drawing>
          <wp:inline distT="0" distB="0" distL="0" distR="0">
            <wp:extent cx="2785730" cy="175149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ieren 25%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914" cy="17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AT" w:eastAsia="de-AT"/>
        </w:rPr>
        <w:drawing>
          <wp:inline distT="0" distB="0" distL="0" distR="0">
            <wp:extent cx="2773397" cy="174373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ieren 50%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76" cy="17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AT" w:eastAsia="de-AT"/>
        </w:rPr>
        <w:drawing>
          <wp:inline distT="0" distB="0" distL="0" distR="0">
            <wp:extent cx="2775098" cy="174480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ieren 100%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78" cy="17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BD" w:rsidRPr="0009675F" w:rsidRDefault="00CF7E63" w:rsidP="00537E74">
      <w:pPr>
        <w:rPr>
          <w:lang w:val="en-US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AE5AE7" wp14:editId="44E21A06">
                <wp:simplePos x="0" y="0"/>
                <wp:positionH relativeFrom="column">
                  <wp:posOffset>170180</wp:posOffset>
                </wp:positionH>
                <wp:positionV relativeFrom="paragraph">
                  <wp:posOffset>67945</wp:posOffset>
                </wp:positionV>
                <wp:extent cx="2220595" cy="139700"/>
                <wp:effectExtent l="0" t="0" r="0" b="0"/>
                <wp:wrapSquare wrapText="bothSides"/>
                <wp:docPr id="9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59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5DB" w:rsidRPr="00294E71" w:rsidRDefault="002A15DB" w:rsidP="00CB4BBD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4" w:name="_Toc403409533"/>
                            <w:r>
                              <w:t>Figure</w:t>
                            </w:r>
                            <w:r w:rsidR="00F05798">
                              <w:t xml:space="preserve"> 3</w:t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bookmarkEnd w:id="14"/>
                            <w:r>
                              <w:rPr>
                                <w:b w:val="0"/>
                              </w:rPr>
                              <w:t>Process of the P</w:t>
                            </w:r>
                            <w:bookmarkStart w:id="15" w:name="_GoBack"/>
                            <w:bookmarkEnd w:id="15"/>
                            <w:r>
                              <w:rPr>
                                <w:b w:val="0"/>
                              </w:rPr>
                              <w:t>ulsation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7" o:spid="_x0000_s1035" type="#_x0000_t202" style="position:absolute;margin-left:13.4pt;margin-top:5.35pt;width:174.85pt;height:1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" stroked="f">
                <v:path arrowok="t"/>
                <v:textbox style="mso-fit-shape-to-text:t" inset="0,0,0,0">
                  <w:txbxContent>
                    <w:p w:rsidR="002A15DB" w:rsidRPr="00294E71" w:rsidRDefault="002A15DB" w:rsidP="00CB4BBD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16" w:name="_Toc403409533"/>
                      <w:r>
                        <w:t>Figure</w:t>
                      </w:r>
                      <w:r w:rsidR="00F05798">
                        <w:t xml:space="preserve"> 3</w:t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bookmarkEnd w:id="16"/>
                      <w:r>
                        <w:rPr>
                          <w:b w:val="0"/>
                        </w:rPr>
                        <w:t>Process of the P</w:t>
                      </w:r>
                      <w:bookmarkStart w:id="17" w:name="_GoBack"/>
                      <w:bookmarkEnd w:id="17"/>
                      <w:r>
                        <w:rPr>
                          <w:b w:val="0"/>
                        </w:rPr>
                        <w:t>ulsation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6C79" w:rsidRPr="0009675F" w:rsidRDefault="008C6C79" w:rsidP="00937BF5">
      <w:pPr>
        <w:jc w:val="right"/>
        <w:rPr>
          <w:lang w:val="en-US"/>
        </w:rPr>
      </w:pPr>
    </w:p>
    <w:p w:rsidR="00B66483" w:rsidRDefault="00937BF5" w:rsidP="00537E74">
      <w:pPr>
        <w:pStyle w:val="berschrift2"/>
        <w:rPr>
          <w:lang w:val="en-US"/>
        </w:rPr>
      </w:pPr>
      <w:bookmarkStart w:id="18" w:name="_Toc406480304"/>
      <w:proofErr w:type="spellStart"/>
      <w:r w:rsidRPr="0009675F">
        <w:rPr>
          <w:lang w:val="en-US"/>
        </w:rPr>
        <w:t>Programmlisting</w:t>
      </w:r>
      <w:bookmarkEnd w:id="18"/>
      <w:proofErr w:type="spellEnd"/>
    </w:p>
    <w:p w:rsidR="00CF7E63" w:rsidRPr="00CF7E63" w:rsidRDefault="00F05798" w:rsidP="00CF7E63">
      <w:pPr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76160" behindDoc="0" locked="0" layoutInCell="1" allowOverlap="1" wp14:anchorId="7ACBEB45" wp14:editId="7C0DBE95">
            <wp:simplePos x="0" y="0"/>
            <wp:positionH relativeFrom="column">
              <wp:posOffset>3128010</wp:posOffset>
            </wp:positionH>
            <wp:positionV relativeFrom="paragraph">
              <wp:posOffset>114300</wp:posOffset>
            </wp:positionV>
            <wp:extent cx="2590800" cy="2065020"/>
            <wp:effectExtent l="0" t="0" r="0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altung_Task_4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</w:pPr>
      <w:bookmarkStart w:id="19" w:name="_Toc403407045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#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include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 xml:space="preserve"> &lt;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avr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/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io.h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&gt;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#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include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 xml:space="preserve"> &lt;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avr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/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interrupt.h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&gt;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#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include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 xml:space="preserve"> &lt;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util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/</w:t>
      </w:r>
      <w:proofErr w:type="spellStart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delay.h</w:t>
      </w:r>
      <w:proofErr w:type="spellEnd"/>
      <w:r w:rsidRPr="002A15DB"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  <w:t>&gt;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ISR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TIMER1_COMPA_vect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PORTB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PB0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ISR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TIMER1_OVF_vect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PORTB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~(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PB0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proofErr w:type="spellStart"/>
      <w:r w:rsidRPr="002A15DB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int</w:t>
      </w:r>
      <w:proofErr w:type="spellEnd"/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main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proofErr w:type="spellStart"/>
      <w:r w:rsidRPr="002A15DB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void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CLKPR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0x80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CLKPR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0x00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="00F05798" w:rsidRPr="00F05798">
        <w:rPr>
          <w:noProof/>
          <w:lang w:val="de-AT" w:eastAsia="de-AT"/>
        </w:rPr>
        <w:t xml:space="preserve"> </w:t>
      </w:r>
      <w:r w:rsidR="00F05798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9C262D" wp14:editId="537189A0">
                <wp:simplePos x="0" y="0"/>
                <wp:positionH relativeFrom="column">
                  <wp:posOffset>3422015</wp:posOffset>
                </wp:positionH>
                <wp:positionV relativeFrom="paragraph">
                  <wp:posOffset>-229235</wp:posOffset>
                </wp:positionV>
                <wp:extent cx="2220595" cy="139700"/>
                <wp:effectExtent l="0" t="0" r="8255" b="0"/>
                <wp:wrapSquare wrapText="bothSides"/>
                <wp:docPr id="25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59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5798" w:rsidRPr="00CB4BBD" w:rsidRDefault="00F05798" w:rsidP="00F05798">
                            <w:pPr>
                              <w:pStyle w:val="Beschriftung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r>
                              <w:rPr>
                                <w:b w:val="0"/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9.45pt;margin-top:-18.05pt;width:174.85pt;height:1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" stroked="f">
                <v:path arrowok="t"/>
                <v:textbox style="mso-fit-shape-to-text:t" inset="0,0,0,0">
                  <w:txbxContent>
                    <w:p w:rsidR="00F05798" w:rsidRPr="00CB4BBD" w:rsidRDefault="00F05798" w:rsidP="00F05798">
                      <w:pPr>
                        <w:pStyle w:val="Beschriftung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r>
                        <w:rPr>
                          <w:b w:val="0"/>
                        </w:rPr>
                        <w:t>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DDRB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DDB0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WGM12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WGM13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CS11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lastRenderedPageBreak/>
        <w:t xml:space="preserve">    ICR1L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0x63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OCR1A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99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TIMSK1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OCIE1A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TOIE1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sei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proofErr w:type="spellStart"/>
      <w:r w:rsidRPr="002A15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_</w:t>
      </w:r>
      <w:proofErr w:type="spellStart"/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delay_ms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OCR1A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-=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</w:t>
      </w:r>
      <w:proofErr w:type="spellStart"/>
      <w:r w:rsidRPr="002A15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if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OCR1A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&lt;=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OCR1A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99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092438" w:rsidRPr="00781B77" w:rsidRDefault="00D43F79" w:rsidP="00781B77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09675F">
        <w:rPr>
          <w:b/>
          <w:lang w:val="en-US"/>
        </w:rPr>
        <w:t xml:space="preserve">Listing </w:t>
      </w:r>
      <w:r w:rsidR="00D26A7F" w:rsidRPr="0009675F">
        <w:rPr>
          <w:b/>
          <w:lang w:val="en-US"/>
        </w:rPr>
        <w:fldChar w:fldCharType="begin"/>
      </w:r>
      <w:r w:rsidRPr="0009675F">
        <w:rPr>
          <w:b/>
          <w:lang w:val="en-US"/>
        </w:rPr>
        <w:instrText xml:space="preserve"> SEQ Listing \* ARABIC </w:instrText>
      </w:r>
      <w:r w:rsidR="00D26A7F" w:rsidRPr="0009675F">
        <w:rPr>
          <w:b/>
          <w:lang w:val="en-US"/>
        </w:rPr>
        <w:fldChar w:fldCharType="separate"/>
      </w:r>
      <w:r w:rsidR="00EA64C8">
        <w:rPr>
          <w:b/>
          <w:noProof/>
          <w:lang w:val="en-US"/>
        </w:rPr>
        <w:t>2</w:t>
      </w:r>
      <w:r w:rsidR="00D26A7F" w:rsidRPr="0009675F">
        <w:rPr>
          <w:b/>
          <w:lang w:val="en-US"/>
        </w:rPr>
        <w:fldChar w:fldCharType="end"/>
      </w:r>
      <w:r w:rsidR="00406A40" w:rsidRPr="0009675F">
        <w:rPr>
          <w:lang w:val="en-US"/>
        </w:rPr>
        <w:t xml:space="preserve"> – C Code </w:t>
      </w:r>
      <w:r w:rsidR="00B66483">
        <w:rPr>
          <w:lang w:val="en-US"/>
        </w:rPr>
        <w:t>for the LED pulsation (Task 5</w:t>
      </w:r>
      <w:r w:rsidR="00406A40" w:rsidRPr="0009675F">
        <w:rPr>
          <w:lang w:val="en-US"/>
        </w:rPr>
        <w:t>)</w:t>
      </w:r>
      <w:bookmarkEnd w:id="19"/>
    </w:p>
    <w:p w:rsidR="00781B77" w:rsidRPr="00781B77" w:rsidRDefault="00CF7E63" w:rsidP="00781B77">
      <w:pPr>
        <w:pStyle w:val="berschrift1"/>
        <w:rPr>
          <w:lang w:val="en-US"/>
        </w:rPr>
      </w:pPr>
      <w:bookmarkStart w:id="20" w:name="_Toc406480305"/>
      <w:r>
        <w:rPr>
          <w:lang w:val="en-US"/>
        </w:rPr>
        <w:t>Output Compare Modulator</w:t>
      </w:r>
      <w:bookmarkEnd w:id="20"/>
    </w:p>
    <w:p w:rsidR="00537E74" w:rsidRDefault="00214213" w:rsidP="00537E74">
      <w:pPr>
        <w:rPr>
          <w:lang w:val="en-US"/>
        </w:rPr>
      </w:pPr>
      <w:r>
        <w:rPr>
          <w:lang w:val="en-US"/>
        </w:rPr>
        <w:t>Generate the following Signal:</w:t>
      </w:r>
    </w:p>
    <w:p w:rsidR="00214213" w:rsidRDefault="00214213" w:rsidP="00537E74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310D244F" wp14:editId="6036B327">
            <wp:extent cx="2362530" cy="1114581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 Modulator Sig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98" w:rsidRPr="0009675F" w:rsidRDefault="00F05798" w:rsidP="00537E74">
      <w:pPr>
        <w:rPr>
          <w:lang w:val="en-US"/>
        </w:rPr>
      </w:pPr>
      <w:r>
        <w:rPr>
          <w:lang w:val="en-US"/>
        </w:rPr>
        <w:t>A circuit is not necessary in this task because the signal was measured at PB7.</w:t>
      </w:r>
    </w:p>
    <w:p w:rsidR="00781B77" w:rsidRDefault="00781B77" w:rsidP="00781B77">
      <w:pPr>
        <w:pStyle w:val="berschrift2"/>
        <w:rPr>
          <w:lang w:val="en-US"/>
        </w:rPr>
      </w:pPr>
      <w:bookmarkStart w:id="21" w:name="_Toc406480306"/>
      <w:proofErr w:type="spellStart"/>
      <w:r>
        <w:rPr>
          <w:lang w:val="en-US"/>
        </w:rPr>
        <w:t>Oscillogram</w:t>
      </w:r>
      <w:bookmarkEnd w:id="21"/>
      <w:proofErr w:type="spellEnd"/>
    </w:p>
    <w:p w:rsidR="00781B77" w:rsidRPr="00781B77" w:rsidRDefault="00781B77" w:rsidP="00781B77">
      <w:pPr>
        <w:rPr>
          <w:lang w:val="en-US"/>
        </w:rPr>
      </w:pPr>
    </w:p>
    <w:p w:rsidR="00781B77" w:rsidRDefault="00781B77" w:rsidP="00781B77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79CE6FF7" wp14:editId="7FAA3D9A">
            <wp:extent cx="6116320" cy="3845560"/>
            <wp:effectExtent l="0" t="0" r="0" b="254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 Modulator Tastverhaeltniss 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77" w:rsidRDefault="00781B77" w:rsidP="00781B77">
      <w:pPr>
        <w:rPr>
          <w:lang w:val="en-US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410A4C49" wp14:editId="431D526E">
            <wp:extent cx="6116320" cy="3845560"/>
            <wp:effectExtent l="0" t="0" r="0" b="254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 Modulator Tastverhaeltniss 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77" w:rsidRPr="00781B77" w:rsidRDefault="00781B77" w:rsidP="00781B77">
      <w:pPr>
        <w:rPr>
          <w:lang w:val="en-US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6F00B7E" wp14:editId="51F5D031">
                <wp:simplePos x="0" y="0"/>
                <wp:positionH relativeFrom="column">
                  <wp:posOffset>140970</wp:posOffset>
                </wp:positionH>
                <wp:positionV relativeFrom="paragraph">
                  <wp:posOffset>17145</wp:posOffset>
                </wp:positionV>
                <wp:extent cx="2220595" cy="139700"/>
                <wp:effectExtent l="0" t="0" r="8255" b="0"/>
                <wp:wrapSquare wrapText="bothSides"/>
                <wp:docPr id="23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59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5DB" w:rsidRPr="00294E71" w:rsidRDefault="002A15DB" w:rsidP="00781B77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</w:t>
                            </w:r>
                            <w:r w:rsidR="00F05798">
                              <w:t xml:space="preserve"> </w:t>
                            </w:r>
                            <w:r w:rsidR="00F05798">
                              <w:t>6,7</w:t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r>
                              <w:rPr>
                                <w:b w:val="0"/>
                              </w:rPr>
                              <w:t>Compare Modulator 0%-100%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.1pt;margin-top:1.35pt;width:174.85pt;height:1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" stroked="f">
                <v:path arrowok="t"/>
                <v:textbox style="mso-fit-shape-to-text:t" inset="0,0,0,0">
                  <w:txbxContent>
                    <w:p w:rsidR="002A15DB" w:rsidRPr="00294E71" w:rsidRDefault="002A15DB" w:rsidP="00781B77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</w:t>
                      </w:r>
                      <w:r w:rsidR="00F05798">
                        <w:t xml:space="preserve"> </w:t>
                      </w:r>
                      <w:r w:rsidR="00F05798">
                        <w:t>6,7</w:t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r>
                        <w:rPr>
                          <w:b w:val="0"/>
                        </w:rPr>
                        <w:t>Compare Modulator 0%-100%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1B77" w:rsidRPr="00781B77" w:rsidRDefault="00240B0C" w:rsidP="00781B77">
      <w:pPr>
        <w:pStyle w:val="berschrift2"/>
        <w:rPr>
          <w:lang w:val="en-US"/>
        </w:rPr>
      </w:pPr>
      <w:bookmarkStart w:id="22" w:name="_Toc406480307"/>
      <w:proofErr w:type="spellStart"/>
      <w:r w:rsidRPr="0009675F">
        <w:rPr>
          <w:lang w:val="en-US"/>
        </w:rPr>
        <w:t>Programmlisting</w:t>
      </w:r>
      <w:bookmarkEnd w:id="22"/>
      <w:proofErr w:type="spellEnd"/>
    </w:p>
    <w:p w:rsidR="00736400" w:rsidRPr="00736400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de-AT" w:eastAsia="de-AT"/>
        </w:rPr>
      </w:pPr>
      <w:bookmarkStart w:id="23" w:name="_Toc403407047"/>
      <w:proofErr w:type="spellStart"/>
      <w:r w:rsidRPr="002A15DB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int</w:t>
      </w:r>
      <w:proofErr w:type="spellEnd"/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main</w:t>
      </w:r>
      <w:proofErr w:type="spellEnd"/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proofErr w:type="spellStart"/>
      <w:r w:rsidRPr="002A15DB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void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Įdern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des internen CLK-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Prescaler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(int. RC-Oszillator)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CLKPR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0x80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</w:t>
      </w:r>
      <w:proofErr w:type="spellStart"/>
      <w:r w:rsidRPr="002A15DB">
        <w:rPr>
          <w:rFonts w:ascii="MingLiU" w:eastAsia="MingLiU" w:hAnsi="MingLiU" w:cs="MingLiU" w:hint="eastAsia"/>
          <w:color w:val="008000"/>
          <w:sz w:val="20"/>
          <w:szCs w:val="20"/>
          <w:lang w:val="de-AT" w:eastAsia="de-AT"/>
        </w:rPr>
        <w:t>䮤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ern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des internen CLK-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Prescalers</w:t>
      </w:r>
      <w:proofErr w:type="spellEnd"/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CLKPR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0x01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//16 MHz :2 = 8 MHz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Portpins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konfigurieren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DDRB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DDRB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DDB7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//PB7 als Ausgang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DDRD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DDRD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&amp;~(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DDD0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//PD0 als Input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PORTD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PORTD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PORTD0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//PD0 int. Pull Up ein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Timer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1 Fast PWM  am OC1C (PB7) mit 122Hz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WGM12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//WGM2:0=3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&amp;~(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WGM13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//WGM3:0=7      10-Bit Fast PWM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&amp;~(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COM1C0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COM1C1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//COM1:2=2      Non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Inverting</w:t>
      </w:r>
      <w:proofErr w:type="spellEnd"/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TCCR1B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TCCR1B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CS11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)|(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CS10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//:64 Teiler, startet PWM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Timer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0 CTC am OC0A (PB7) mit 1kHz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TCCR0A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TCCR0A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COM0A0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)|(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WGM01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//COM1:0=1 , WGM2:0=2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OCR0A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61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//Wert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fr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1kHz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TCCR0B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TCCR0B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CS01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)|(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CS00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//:64 Teiler =&gt; 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dt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=64/8MHz=8us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proofErr w:type="spellStart"/>
      <w:r w:rsidRPr="002A15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</w:t>
      </w:r>
      <w:proofErr w:type="spellStart"/>
      <w:r w:rsidRPr="002A15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PIND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PIND0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//warten auf neg. Flanke von Taste PB0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OCR1C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OCR1C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+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100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</w:t>
      </w:r>
      <w:proofErr w:type="spellStart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Tastverh</w:t>
      </w:r>
      <w:r w:rsidRPr="002A15DB">
        <w:rPr>
          <w:rFonts w:ascii="MingLiU" w:eastAsia="MingLiU" w:hAnsi="MingLiU" w:cs="MingLiU" w:hint="eastAsia"/>
          <w:color w:val="008000"/>
          <w:sz w:val="20"/>
          <w:szCs w:val="20"/>
          <w:lang w:val="de-AT" w:eastAsia="de-AT"/>
        </w:rPr>
        <w:t>䬴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nis</w:t>
      </w:r>
      <w:proofErr w:type="spellEnd"/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</w:t>
      </w:r>
      <w:proofErr w:type="spellStart"/>
      <w:r w:rsidRPr="002A15DB">
        <w:rPr>
          <w:rFonts w:ascii="MingLiU" w:eastAsia="MingLiU" w:hAnsi="MingLiU" w:cs="MingLiU" w:hint="eastAsia"/>
          <w:color w:val="008000"/>
          <w:sz w:val="20"/>
          <w:szCs w:val="20"/>
          <w:lang w:val="de-AT" w:eastAsia="de-AT"/>
        </w:rPr>
        <w:t>䮤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ern</w:t>
      </w:r>
      <w:proofErr w:type="spellEnd"/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</w:t>
      </w:r>
      <w:proofErr w:type="spellStart"/>
      <w:r w:rsidRPr="002A15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(!(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PIND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2A15D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PIND0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)));</w:t>
      </w: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//warten auf pos. Flanke von Taste PB0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736400" w:rsidRPr="002A15DB" w:rsidRDefault="00736400" w:rsidP="0073640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2A15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406A40" w:rsidRPr="0009675F" w:rsidRDefault="00D43F79" w:rsidP="00D43F79">
      <w:pPr>
        <w:rPr>
          <w:lang w:val="en-US"/>
        </w:rPr>
      </w:pPr>
      <w:r w:rsidRPr="0009675F">
        <w:rPr>
          <w:b/>
          <w:lang w:val="en-US"/>
        </w:rPr>
        <w:t xml:space="preserve">Listing </w:t>
      </w:r>
      <w:r w:rsidR="00D26A7F" w:rsidRPr="0009675F">
        <w:rPr>
          <w:b/>
          <w:lang w:val="en-US"/>
        </w:rPr>
        <w:fldChar w:fldCharType="begin"/>
      </w:r>
      <w:r w:rsidRPr="0009675F">
        <w:rPr>
          <w:b/>
          <w:lang w:val="en-US"/>
        </w:rPr>
        <w:instrText xml:space="preserve"> SEQ Listing \* ARABIC </w:instrText>
      </w:r>
      <w:r w:rsidR="00D26A7F" w:rsidRPr="0009675F">
        <w:rPr>
          <w:b/>
          <w:lang w:val="en-US"/>
        </w:rPr>
        <w:fldChar w:fldCharType="separate"/>
      </w:r>
      <w:r w:rsidR="00EA64C8">
        <w:rPr>
          <w:b/>
          <w:noProof/>
          <w:lang w:val="en-US"/>
        </w:rPr>
        <w:t>3</w:t>
      </w:r>
      <w:r w:rsidR="00D26A7F" w:rsidRPr="0009675F">
        <w:rPr>
          <w:b/>
          <w:lang w:val="en-US"/>
        </w:rPr>
        <w:fldChar w:fldCharType="end"/>
      </w:r>
      <w:r w:rsidR="00406A40" w:rsidRPr="0009675F">
        <w:rPr>
          <w:lang w:val="en-US"/>
        </w:rPr>
        <w:t xml:space="preserve"> – C Code </w:t>
      </w:r>
      <w:r w:rsidR="00781B77">
        <w:rPr>
          <w:lang w:val="en-US"/>
        </w:rPr>
        <w:t>for the Compare Modulator</w:t>
      </w:r>
      <w:r w:rsidR="003E0915" w:rsidRPr="0009675F">
        <w:rPr>
          <w:lang w:val="en-US"/>
        </w:rPr>
        <w:t xml:space="preserve"> (</w:t>
      </w:r>
      <w:r w:rsidR="00781B77">
        <w:rPr>
          <w:lang w:val="en-US"/>
        </w:rPr>
        <w:t>Task 7</w:t>
      </w:r>
      <w:r w:rsidR="003E0915" w:rsidRPr="0009675F">
        <w:rPr>
          <w:lang w:val="en-US"/>
        </w:rPr>
        <w:t>)</w:t>
      </w:r>
      <w:bookmarkEnd w:id="23"/>
    </w:p>
    <w:p w:rsidR="00163B2E" w:rsidRPr="0009675F" w:rsidRDefault="00B540C9" w:rsidP="00163B2E">
      <w:pPr>
        <w:pStyle w:val="berschrift1"/>
        <w:rPr>
          <w:lang w:val="en-US"/>
        </w:rPr>
      </w:pPr>
      <w:bookmarkStart w:id="24" w:name="_Toc406480308"/>
      <w:r>
        <w:rPr>
          <w:lang w:val="en-US"/>
        </w:rPr>
        <w:lastRenderedPageBreak/>
        <w:t>Comment</w:t>
      </w:r>
      <w:bookmarkEnd w:id="24"/>
    </w:p>
    <w:p w:rsidR="002A15DB" w:rsidRDefault="00E81FE7" w:rsidP="00163B2E">
      <w:pPr>
        <w:rPr>
          <w:lang w:val="en-US"/>
        </w:rPr>
      </w:pPr>
      <w:r>
        <w:rPr>
          <w:lang w:val="en-US"/>
        </w:rPr>
        <w:t xml:space="preserve"> </w:t>
      </w:r>
    </w:p>
    <w:p w:rsidR="002A15DB" w:rsidRPr="00F9235B" w:rsidRDefault="00F9235B" w:rsidP="00F9235B">
      <w:pPr>
        <w:rPr>
          <w:lang w:val="en-US"/>
        </w:rPr>
      </w:pPr>
      <w:r w:rsidRPr="00F9235B">
        <w:rPr>
          <w:lang w:val="en-US"/>
        </w:rPr>
        <w:t>The lab-</w:t>
      </w:r>
      <w:proofErr w:type="spellStart"/>
      <w:r w:rsidRPr="00F9235B">
        <w:rPr>
          <w:lang w:val="en-US"/>
        </w:rPr>
        <w:t>exercise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went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pretty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well</w:t>
      </w:r>
      <w:proofErr w:type="spellEnd"/>
      <w:r w:rsidRPr="00F9235B">
        <w:rPr>
          <w:lang w:val="en-US"/>
        </w:rPr>
        <w:t xml:space="preserve">. The </w:t>
      </w:r>
      <w:proofErr w:type="spellStart"/>
      <w:r w:rsidRPr="00F9235B">
        <w:rPr>
          <w:lang w:val="en-US"/>
        </w:rPr>
        <w:t>only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troubles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happened</w:t>
      </w:r>
      <w:proofErr w:type="spellEnd"/>
      <w:r w:rsidRPr="00F9235B">
        <w:rPr>
          <w:lang w:val="en-US"/>
        </w:rPr>
        <w:t xml:space="preserve"> at </w:t>
      </w:r>
      <w:proofErr w:type="spellStart"/>
      <w:r w:rsidRPr="00F9235B">
        <w:rPr>
          <w:lang w:val="en-US"/>
        </w:rPr>
        <w:t>task</w:t>
      </w:r>
      <w:proofErr w:type="spellEnd"/>
      <w:r w:rsidRPr="00F9235B">
        <w:rPr>
          <w:lang w:val="en-US"/>
        </w:rPr>
        <w:t xml:space="preserve"> 6. </w:t>
      </w:r>
      <w:proofErr w:type="spellStart"/>
      <w:r w:rsidRPr="00F9235B">
        <w:rPr>
          <w:lang w:val="en-US"/>
        </w:rPr>
        <w:t>It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has</w:t>
      </w:r>
      <w:proofErr w:type="spellEnd"/>
      <w:r w:rsidRPr="00F9235B">
        <w:rPr>
          <w:lang w:val="en-US"/>
        </w:rPr>
        <w:t xml:space="preserve"> not </w:t>
      </w:r>
      <w:proofErr w:type="spellStart"/>
      <w:r w:rsidRPr="00F9235B">
        <w:rPr>
          <w:lang w:val="en-US"/>
        </w:rPr>
        <w:t>been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finished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because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the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code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did</w:t>
      </w:r>
      <w:proofErr w:type="spellEnd"/>
      <w:r w:rsidRPr="00F9235B">
        <w:rPr>
          <w:lang w:val="en-US"/>
        </w:rPr>
        <w:t xml:space="preserve"> not </w:t>
      </w:r>
      <w:proofErr w:type="spellStart"/>
      <w:r w:rsidRPr="00F9235B">
        <w:rPr>
          <w:lang w:val="en-US"/>
        </w:rPr>
        <w:t>work</w:t>
      </w:r>
      <w:proofErr w:type="spellEnd"/>
      <w:r w:rsidRPr="00F9235B">
        <w:rPr>
          <w:lang w:val="en-US"/>
        </w:rPr>
        <w:t xml:space="preserve"> </w:t>
      </w:r>
      <w:proofErr w:type="spellStart"/>
      <w:r w:rsidRPr="00F9235B">
        <w:rPr>
          <w:lang w:val="en-US"/>
        </w:rPr>
        <w:t>properly</w:t>
      </w:r>
      <w:proofErr w:type="spellEnd"/>
      <w:r w:rsidRPr="00F9235B">
        <w:rPr>
          <w:lang w:val="en-US"/>
        </w:rPr>
        <w:t xml:space="preserve">. </w:t>
      </w:r>
      <w:r>
        <w:rPr>
          <w:lang w:val="en-US"/>
        </w:rPr>
        <w:t>Also the constitution has not been finished because the time ran out. Al</w:t>
      </w:r>
      <w:r w:rsidR="00E05A00">
        <w:rPr>
          <w:lang w:val="en-US"/>
        </w:rPr>
        <w:t xml:space="preserve">l in </w:t>
      </w:r>
      <w:r w:rsidR="009002EC">
        <w:rPr>
          <w:lang w:val="en-US"/>
        </w:rPr>
        <w:t>the entire</w:t>
      </w:r>
      <w:r w:rsidR="00E05A00">
        <w:rPr>
          <w:lang w:val="en-US"/>
        </w:rPr>
        <w:t xml:space="preserve"> t</w:t>
      </w:r>
      <w:r>
        <w:rPr>
          <w:lang w:val="en-US"/>
        </w:rPr>
        <w:t>ask was easy to understand and no major problem happened at th</w:t>
      </w:r>
      <w:r w:rsidR="00E05A00">
        <w:rPr>
          <w:lang w:val="en-US"/>
        </w:rPr>
        <w:t>e finished exercises</w:t>
      </w:r>
      <w:r>
        <w:rPr>
          <w:lang w:val="en-US"/>
        </w:rPr>
        <w:t>.</w:t>
      </w:r>
    </w:p>
    <w:p w:rsidR="002A15DB" w:rsidRPr="002A15DB" w:rsidRDefault="002A15DB" w:rsidP="002A15D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2A15DB" w:rsidRPr="002A15DB" w:rsidRDefault="002A15DB" w:rsidP="002A15D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</w:p>
    <w:p w:rsidR="002A15DB" w:rsidRPr="0009675F" w:rsidRDefault="002A15DB" w:rsidP="00163B2E">
      <w:pPr>
        <w:rPr>
          <w:lang w:val="en-US"/>
        </w:rPr>
      </w:pPr>
    </w:p>
    <w:p w:rsidR="00B43838" w:rsidRPr="0009675F" w:rsidRDefault="00163B2E" w:rsidP="000B3D6C">
      <w:pPr>
        <w:rPr>
          <w:lang w:val="en-US"/>
        </w:rPr>
      </w:pPr>
      <w:r w:rsidRPr="0009675F">
        <w:rPr>
          <w:lang w:val="en-US"/>
        </w:rPr>
        <w:t xml:space="preserve"> </w:t>
      </w:r>
    </w:p>
    <w:sectPr w:rsidR="00B43838" w:rsidRPr="0009675F" w:rsidSect="00E04986"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9C" w:rsidRDefault="0040449C" w:rsidP="00BD31EC">
      <w:r>
        <w:separator/>
      </w:r>
    </w:p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</w:endnote>
  <w:endnote w:type="continuationSeparator" w:id="0">
    <w:p w:rsidR="0040449C" w:rsidRDefault="0040449C" w:rsidP="00BD31EC">
      <w:r>
        <w:continuationSeparator/>
      </w:r>
    </w:p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DB" w:rsidRPr="001C7206" w:rsidRDefault="002A15DB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DB" w:rsidRPr="000A0EF6" w:rsidRDefault="002A15DB" w:rsidP="00CA2C74">
    <w:pPr>
      <w:pStyle w:val="Fuzeile"/>
      <w:pBdr>
        <w:top w:val="single" w:sz="8" w:space="1" w:color="auto"/>
      </w:pBdr>
      <w:rPr>
        <w:lang w:val="de-AT"/>
      </w:rPr>
    </w:pPr>
    <w:r>
      <w:rPr>
        <w:lang w:val="de-AT"/>
      </w:rPr>
      <w:t>2</w:t>
    </w:r>
    <w:r>
      <w:rPr>
        <w:vertAlign w:val="superscript"/>
        <w:lang w:val="de-AT"/>
      </w:rPr>
      <w:t>nd</w:t>
    </w:r>
    <w:r>
      <w:rPr>
        <w:lang w:val="de-AT"/>
      </w:rPr>
      <w:t xml:space="preserve">. </w:t>
    </w:r>
    <w:proofErr w:type="spellStart"/>
    <w:r>
      <w:rPr>
        <w:lang w:val="de-AT"/>
      </w:rPr>
      <w:t>Dec</w:t>
    </w:r>
    <w:proofErr w:type="spellEnd"/>
    <w:r w:rsidRPr="000A0EF6">
      <w:rPr>
        <w:lang w:val="de-AT"/>
      </w:rPr>
      <w:t>. 2014</w:t>
    </w:r>
    <w:r w:rsidRPr="00F01A3B">
      <w:ptab w:relativeTo="margin" w:alignment="center" w:leader="none"/>
    </w:r>
    <w:r>
      <w:rPr>
        <w:lang w:val="de-AT"/>
      </w:rPr>
      <w:t>Biehl</w:t>
    </w:r>
    <w:r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 xml:space="preserve">AVR ext. Interrupt, </w:t>
        </w:r>
        <w:proofErr w:type="spellStart"/>
        <w:r>
          <w:rPr>
            <w:lang w:val="de-AT"/>
          </w:rPr>
          <w:t>Timer</w:t>
        </w:r>
        <w:proofErr w:type="spellEnd"/>
        <w:r>
          <w:rPr>
            <w:lang w:val="de-AT"/>
          </w:rPr>
          <w:t xml:space="preserve"> </w:t>
        </w:r>
        <w:proofErr w:type="spellStart"/>
        <w:r>
          <w:rPr>
            <w:lang w:val="de-AT"/>
          </w:rPr>
          <w:t>and</w:t>
        </w:r>
        <w:proofErr w:type="spellEnd"/>
        <w:r>
          <w:rPr>
            <w:lang w:val="de-AT"/>
          </w:rPr>
          <w:t xml:space="preserve"> PWM Part 2</w:t>
        </w:r>
      </w:sdtContent>
    </w:sdt>
    <w:r w:rsidRPr="000A0EF6">
      <w:rPr>
        <w:lang w:val="de-AT"/>
      </w:rPr>
      <w:t xml:space="preserve"> | </w:t>
    </w:r>
    <w:r w:rsidRPr="00F01A3B">
      <w:fldChar w:fldCharType="begin"/>
    </w:r>
    <w:r w:rsidRPr="000A0EF6">
      <w:rPr>
        <w:lang w:val="de-AT"/>
      </w:rPr>
      <w:instrText xml:space="preserve"> PAGE </w:instrText>
    </w:r>
    <w:r w:rsidRPr="00F01A3B">
      <w:fldChar w:fldCharType="separate"/>
    </w:r>
    <w:r w:rsidR="00F05798">
      <w:rPr>
        <w:noProof/>
        <w:lang w:val="de-AT"/>
      </w:rPr>
      <w:t>5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9C" w:rsidRDefault="0040449C" w:rsidP="00BD31EC">
      <w:r>
        <w:separator/>
      </w:r>
    </w:p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</w:footnote>
  <w:footnote w:type="continuationSeparator" w:id="0">
    <w:p w:rsidR="0040449C" w:rsidRDefault="0040449C" w:rsidP="00BD31EC">
      <w:r>
        <w:continuationSeparator/>
      </w:r>
    </w:p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  <w:p w:rsidR="0040449C" w:rsidRDefault="0040449C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DB" w:rsidRDefault="002A15DB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  <w:num w:numId="19">
    <w:abstractNumId w:val="1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F6"/>
    <w:rsid w:val="00020D9D"/>
    <w:rsid w:val="00021ED9"/>
    <w:rsid w:val="0002339F"/>
    <w:rsid w:val="00023DEA"/>
    <w:rsid w:val="00034903"/>
    <w:rsid w:val="00034B7D"/>
    <w:rsid w:val="00037305"/>
    <w:rsid w:val="000453F1"/>
    <w:rsid w:val="000523EA"/>
    <w:rsid w:val="00062B0B"/>
    <w:rsid w:val="00065B3A"/>
    <w:rsid w:val="00066EFF"/>
    <w:rsid w:val="00076639"/>
    <w:rsid w:val="000860A1"/>
    <w:rsid w:val="00092438"/>
    <w:rsid w:val="00093FE5"/>
    <w:rsid w:val="0009675F"/>
    <w:rsid w:val="00096F60"/>
    <w:rsid w:val="000A0EF6"/>
    <w:rsid w:val="000A3E58"/>
    <w:rsid w:val="000A6C7F"/>
    <w:rsid w:val="000B3D6C"/>
    <w:rsid w:val="000B7978"/>
    <w:rsid w:val="000C56CD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04CC"/>
    <w:rsid w:val="00163AAE"/>
    <w:rsid w:val="00163B2E"/>
    <w:rsid w:val="001664DE"/>
    <w:rsid w:val="00171D74"/>
    <w:rsid w:val="001736EF"/>
    <w:rsid w:val="00174707"/>
    <w:rsid w:val="00176318"/>
    <w:rsid w:val="00182DB9"/>
    <w:rsid w:val="00186EB8"/>
    <w:rsid w:val="00192684"/>
    <w:rsid w:val="001A2651"/>
    <w:rsid w:val="001A3ACA"/>
    <w:rsid w:val="001A64FB"/>
    <w:rsid w:val="001A7BD2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213510"/>
    <w:rsid w:val="00214213"/>
    <w:rsid w:val="0021634A"/>
    <w:rsid w:val="00217BC2"/>
    <w:rsid w:val="00231794"/>
    <w:rsid w:val="0024081A"/>
    <w:rsid w:val="00240B0C"/>
    <w:rsid w:val="0024259D"/>
    <w:rsid w:val="0024380E"/>
    <w:rsid w:val="00246C21"/>
    <w:rsid w:val="00256FC9"/>
    <w:rsid w:val="00257F6E"/>
    <w:rsid w:val="00261B0C"/>
    <w:rsid w:val="00262527"/>
    <w:rsid w:val="0026728C"/>
    <w:rsid w:val="002712D8"/>
    <w:rsid w:val="00271BB5"/>
    <w:rsid w:val="0027382E"/>
    <w:rsid w:val="00276980"/>
    <w:rsid w:val="00277F0F"/>
    <w:rsid w:val="00296555"/>
    <w:rsid w:val="002A130F"/>
    <w:rsid w:val="002A15DB"/>
    <w:rsid w:val="002B2B1D"/>
    <w:rsid w:val="002C4128"/>
    <w:rsid w:val="002C4C3A"/>
    <w:rsid w:val="002D060B"/>
    <w:rsid w:val="002D1717"/>
    <w:rsid w:val="002D68A4"/>
    <w:rsid w:val="002E7170"/>
    <w:rsid w:val="002F61A6"/>
    <w:rsid w:val="002F6D88"/>
    <w:rsid w:val="0030020E"/>
    <w:rsid w:val="003037DD"/>
    <w:rsid w:val="00303964"/>
    <w:rsid w:val="00314CE2"/>
    <w:rsid w:val="00336975"/>
    <w:rsid w:val="003467C2"/>
    <w:rsid w:val="00346985"/>
    <w:rsid w:val="00350EC7"/>
    <w:rsid w:val="00351909"/>
    <w:rsid w:val="00354D2F"/>
    <w:rsid w:val="00356AC6"/>
    <w:rsid w:val="00374CB7"/>
    <w:rsid w:val="003853A4"/>
    <w:rsid w:val="003919B9"/>
    <w:rsid w:val="0039456B"/>
    <w:rsid w:val="00394995"/>
    <w:rsid w:val="003A06A5"/>
    <w:rsid w:val="003A359E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915"/>
    <w:rsid w:val="003E0B8C"/>
    <w:rsid w:val="003E151D"/>
    <w:rsid w:val="003E4C67"/>
    <w:rsid w:val="003F4079"/>
    <w:rsid w:val="0040449C"/>
    <w:rsid w:val="00406A40"/>
    <w:rsid w:val="0040705D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5635E"/>
    <w:rsid w:val="0046103B"/>
    <w:rsid w:val="00483074"/>
    <w:rsid w:val="004860E7"/>
    <w:rsid w:val="00486F31"/>
    <w:rsid w:val="004923D6"/>
    <w:rsid w:val="00495AB6"/>
    <w:rsid w:val="004A790D"/>
    <w:rsid w:val="004C1B0C"/>
    <w:rsid w:val="004C3D69"/>
    <w:rsid w:val="004C48B0"/>
    <w:rsid w:val="004C724A"/>
    <w:rsid w:val="004D1BCE"/>
    <w:rsid w:val="004E405C"/>
    <w:rsid w:val="004E6DC0"/>
    <w:rsid w:val="004E7A3C"/>
    <w:rsid w:val="005073EB"/>
    <w:rsid w:val="00515FAF"/>
    <w:rsid w:val="0052195A"/>
    <w:rsid w:val="005321B9"/>
    <w:rsid w:val="005353C2"/>
    <w:rsid w:val="00536F65"/>
    <w:rsid w:val="005371B7"/>
    <w:rsid w:val="0053739D"/>
    <w:rsid w:val="00537E74"/>
    <w:rsid w:val="00542680"/>
    <w:rsid w:val="00552E17"/>
    <w:rsid w:val="005714D7"/>
    <w:rsid w:val="0057264D"/>
    <w:rsid w:val="00582E32"/>
    <w:rsid w:val="00584DAC"/>
    <w:rsid w:val="00585CE1"/>
    <w:rsid w:val="00585FCB"/>
    <w:rsid w:val="005871E0"/>
    <w:rsid w:val="00587726"/>
    <w:rsid w:val="00587F60"/>
    <w:rsid w:val="005906CF"/>
    <w:rsid w:val="005A739B"/>
    <w:rsid w:val="005B6D4C"/>
    <w:rsid w:val="005C250B"/>
    <w:rsid w:val="005D221E"/>
    <w:rsid w:val="005D283A"/>
    <w:rsid w:val="005D7A59"/>
    <w:rsid w:val="005D7AE1"/>
    <w:rsid w:val="005E034E"/>
    <w:rsid w:val="005E2775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264DF"/>
    <w:rsid w:val="00630BA3"/>
    <w:rsid w:val="00633B03"/>
    <w:rsid w:val="00633F5D"/>
    <w:rsid w:val="006362D8"/>
    <w:rsid w:val="006374F9"/>
    <w:rsid w:val="00637F16"/>
    <w:rsid w:val="00640736"/>
    <w:rsid w:val="006431D4"/>
    <w:rsid w:val="0066082D"/>
    <w:rsid w:val="00660AC0"/>
    <w:rsid w:val="00685AB7"/>
    <w:rsid w:val="0069527D"/>
    <w:rsid w:val="006970AA"/>
    <w:rsid w:val="006A14A4"/>
    <w:rsid w:val="006B25F1"/>
    <w:rsid w:val="006C6CD0"/>
    <w:rsid w:val="006C7E94"/>
    <w:rsid w:val="006E142F"/>
    <w:rsid w:val="006E20F5"/>
    <w:rsid w:val="006E4456"/>
    <w:rsid w:val="006F7AB8"/>
    <w:rsid w:val="0070629D"/>
    <w:rsid w:val="0071702E"/>
    <w:rsid w:val="00722A38"/>
    <w:rsid w:val="00736400"/>
    <w:rsid w:val="0073780F"/>
    <w:rsid w:val="00741B3C"/>
    <w:rsid w:val="007452F6"/>
    <w:rsid w:val="00745EB2"/>
    <w:rsid w:val="00747E30"/>
    <w:rsid w:val="00765610"/>
    <w:rsid w:val="00765BF0"/>
    <w:rsid w:val="0076698D"/>
    <w:rsid w:val="0077783F"/>
    <w:rsid w:val="00781B77"/>
    <w:rsid w:val="007927BF"/>
    <w:rsid w:val="00796FC5"/>
    <w:rsid w:val="007B4C2D"/>
    <w:rsid w:val="007C06F6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45700"/>
    <w:rsid w:val="00850289"/>
    <w:rsid w:val="0085297D"/>
    <w:rsid w:val="00854730"/>
    <w:rsid w:val="00863610"/>
    <w:rsid w:val="00865DD8"/>
    <w:rsid w:val="008711D0"/>
    <w:rsid w:val="00874F51"/>
    <w:rsid w:val="008761A2"/>
    <w:rsid w:val="0088371A"/>
    <w:rsid w:val="00892B95"/>
    <w:rsid w:val="008A32EA"/>
    <w:rsid w:val="008A545F"/>
    <w:rsid w:val="008A58A3"/>
    <w:rsid w:val="008B15F4"/>
    <w:rsid w:val="008C2E6F"/>
    <w:rsid w:val="008C3096"/>
    <w:rsid w:val="008C6A88"/>
    <w:rsid w:val="008C6C79"/>
    <w:rsid w:val="008C7C81"/>
    <w:rsid w:val="008D5054"/>
    <w:rsid w:val="008D7887"/>
    <w:rsid w:val="008E0FB6"/>
    <w:rsid w:val="008E1684"/>
    <w:rsid w:val="008E6276"/>
    <w:rsid w:val="009002EC"/>
    <w:rsid w:val="0090201E"/>
    <w:rsid w:val="00904515"/>
    <w:rsid w:val="00907ECD"/>
    <w:rsid w:val="00913220"/>
    <w:rsid w:val="009211C4"/>
    <w:rsid w:val="00921FED"/>
    <w:rsid w:val="009231D4"/>
    <w:rsid w:val="0092542C"/>
    <w:rsid w:val="00937BF5"/>
    <w:rsid w:val="00944B82"/>
    <w:rsid w:val="00945F09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C5D46"/>
    <w:rsid w:val="009D183F"/>
    <w:rsid w:val="009D6B2F"/>
    <w:rsid w:val="009F7BBA"/>
    <w:rsid w:val="00A013D5"/>
    <w:rsid w:val="00A01957"/>
    <w:rsid w:val="00A03BDA"/>
    <w:rsid w:val="00A05D84"/>
    <w:rsid w:val="00A06D5C"/>
    <w:rsid w:val="00A10873"/>
    <w:rsid w:val="00A1597D"/>
    <w:rsid w:val="00A276DE"/>
    <w:rsid w:val="00A32E4D"/>
    <w:rsid w:val="00A334E6"/>
    <w:rsid w:val="00A40987"/>
    <w:rsid w:val="00A44D65"/>
    <w:rsid w:val="00A45C0A"/>
    <w:rsid w:val="00A47347"/>
    <w:rsid w:val="00A67B3D"/>
    <w:rsid w:val="00A70B07"/>
    <w:rsid w:val="00A75CCF"/>
    <w:rsid w:val="00A84F65"/>
    <w:rsid w:val="00A87249"/>
    <w:rsid w:val="00A91852"/>
    <w:rsid w:val="00A92D5C"/>
    <w:rsid w:val="00AA7AC2"/>
    <w:rsid w:val="00AB165B"/>
    <w:rsid w:val="00AB174A"/>
    <w:rsid w:val="00AB180F"/>
    <w:rsid w:val="00AB5340"/>
    <w:rsid w:val="00AB6309"/>
    <w:rsid w:val="00AC68A1"/>
    <w:rsid w:val="00AC74E1"/>
    <w:rsid w:val="00AE2832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5FE5"/>
    <w:rsid w:val="00B373DF"/>
    <w:rsid w:val="00B3777D"/>
    <w:rsid w:val="00B37843"/>
    <w:rsid w:val="00B41E86"/>
    <w:rsid w:val="00B43838"/>
    <w:rsid w:val="00B4439A"/>
    <w:rsid w:val="00B447FB"/>
    <w:rsid w:val="00B46E04"/>
    <w:rsid w:val="00B52C92"/>
    <w:rsid w:val="00B540C9"/>
    <w:rsid w:val="00B55188"/>
    <w:rsid w:val="00B614EA"/>
    <w:rsid w:val="00B621E6"/>
    <w:rsid w:val="00B62E95"/>
    <w:rsid w:val="00B63843"/>
    <w:rsid w:val="00B63A91"/>
    <w:rsid w:val="00B66483"/>
    <w:rsid w:val="00B815D2"/>
    <w:rsid w:val="00B81F7D"/>
    <w:rsid w:val="00B928E5"/>
    <w:rsid w:val="00B93726"/>
    <w:rsid w:val="00BA64E3"/>
    <w:rsid w:val="00BB4F5E"/>
    <w:rsid w:val="00BC08DB"/>
    <w:rsid w:val="00BC227B"/>
    <w:rsid w:val="00BC2C41"/>
    <w:rsid w:val="00BD31EC"/>
    <w:rsid w:val="00BD42FC"/>
    <w:rsid w:val="00BE42F2"/>
    <w:rsid w:val="00BF3756"/>
    <w:rsid w:val="00BF4173"/>
    <w:rsid w:val="00BF52C1"/>
    <w:rsid w:val="00C02E75"/>
    <w:rsid w:val="00C13D0C"/>
    <w:rsid w:val="00C20ECF"/>
    <w:rsid w:val="00C31DD7"/>
    <w:rsid w:val="00C32C06"/>
    <w:rsid w:val="00C35556"/>
    <w:rsid w:val="00C45671"/>
    <w:rsid w:val="00C463E5"/>
    <w:rsid w:val="00C55A75"/>
    <w:rsid w:val="00C56C53"/>
    <w:rsid w:val="00C60ACC"/>
    <w:rsid w:val="00C661AA"/>
    <w:rsid w:val="00C6747C"/>
    <w:rsid w:val="00C72FBE"/>
    <w:rsid w:val="00C756D5"/>
    <w:rsid w:val="00C775EC"/>
    <w:rsid w:val="00C849DC"/>
    <w:rsid w:val="00C86465"/>
    <w:rsid w:val="00C867A8"/>
    <w:rsid w:val="00C971AB"/>
    <w:rsid w:val="00CA0430"/>
    <w:rsid w:val="00CA2C74"/>
    <w:rsid w:val="00CA4BF5"/>
    <w:rsid w:val="00CB36FE"/>
    <w:rsid w:val="00CB4BBD"/>
    <w:rsid w:val="00CB68BE"/>
    <w:rsid w:val="00CB7EDF"/>
    <w:rsid w:val="00CC6E53"/>
    <w:rsid w:val="00CD0921"/>
    <w:rsid w:val="00CD39E4"/>
    <w:rsid w:val="00CD7BD3"/>
    <w:rsid w:val="00CE6806"/>
    <w:rsid w:val="00CF2C9E"/>
    <w:rsid w:val="00CF7E63"/>
    <w:rsid w:val="00D012F4"/>
    <w:rsid w:val="00D013E4"/>
    <w:rsid w:val="00D01790"/>
    <w:rsid w:val="00D15CD9"/>
    <w:rsid w:val="00D23928"/>
    <w:rsid w:val="00D2693F"/>
    <w:rsid w:val="00D26A7F"/>
    <w:rsid w:val="00D32F07"/>
    <w:rsid w:val="00D417EF"/>
    <w:rsid w:val="00D43F79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8D0"/>
    <w:rsid w:val="00D97F7D"/>
    <w:rsid w:val="00DB254F"/>
    <w:rsid w:val="00DC20F2"/>
    <w:rsid w:val="00DD17D5"/>
    <w:rsid w:val="00DD3DAA"/>
    <w:rsid w:val="00DE05C2"/>
    <w:rsid w:val="00DE2B51"/>
    <w:rsid w:val="00DF1F82"/>
    <w:rsid w:val="00DF5359"/>
    <w:rsid w:val="00E01C08"/>
    <w:rsid w:val="00E04986"/>
    <w:rsid w:val="00E04F46"/>
    <w:rsid w:val="00E05A00"/>
    <w:rsid w:val="00E16E2C"/>
    <w:rsid w:val="00E22F8F"/>
    <w:rsid w:val="00E2673A"/>
    <w:rsid w:val="00E30EE9"/>
    <w:rsid w:val="00E33389"/>
    <w:rsid w:val="00E33797"/>
    <w:rsid w:val="00E46662"/>
    <w:rsid w:val="00E46D99"/>
    <w:rsid w:val="00E50428"/>
    <w:rsid w:val="00E50C3B"/>
    <w:rsid w:val="00E65166"/>
    <w:rsid w:val="00E6652D"/>
    <w:rsid w:val="00E7195D"/>
    <w:rsid w:val="00E73F25"/>
    <w:rsid w:val="00E80698"/>
    <w:rsid w:val="00E81FE7"/>
    <w:rsid w:val="00E84A99"/>
    <w:rsid w:val="00E97419"/>
    <w:rsid w:val="00EA64C8"/>
    <w:rsid w:val="00EB0757"/>
    <w:rsid w:val="00EB4AAE"/>
    <w:rsid w:val="00EC1F52"/>
    <w:rsid w:val="00EC3239"/>
    <w:rsid w:val="00EC7AC1"/>
    <w:rsid w:val="00ED0547"/>
    <w:rsid w:val="00ED21A6"/>
    <w:rsid w:val="00ED4FA8"/>
    <w:rsid w:val="00EE1CC4"/>
    <w:rsid w:val="00EF6AC9"/>
    <w:rsid w:val="00F01A3B"/>
    <w:rsid w:val="00F049D7"/>
    <w:rsid w:val="00F05798"/>
    <w:rsid w:val="00F05FF2"/>
    <w:rsid w:val="00F0684B"/>
    <w:rsid w:val="00F10AE3"/>
    <w:rsid w:val="00F243B1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9235B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customStyle="1" w:styleId="HelleSchattierung1">
    <w:name w:val="Helle Schattierung1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Raster1">
    <w:name w:val="Helles Raster1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customStyle="1" w:styleId="HelleListe1">
    <w:name w:val="Helle Liste1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Raster10">
    <w:name w:val="Helles Raster1"/>
    <w:basedOn w:val="NormaleTabelle"/>
    <w:next w:val="HellesRaster1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sc31">
    <w:name w:val="sc31"/>
    <w:basedOn w:val="Absatz-Standardschriftart"/>
    <w:rsid w:val="00BA64E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bsatz-Standardschriftart"/>
    <w:rsid w:val="00BA6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BA64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bsatz-Standardschriftart"/>
    <w:rsid w:val="00BA64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A6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A64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A64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BA64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BA64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bsatz-Standardschriftart"/>
    <w:rsid w:val="00BA64E3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B43838"/>
  </w:style>
  <w:style w:type="paragraph" w:customStyle="1" w:styleId="TabellenInhalt">
    <w:name w:val="Tabellen Inhalt"/>
    <w:basedOn w:val="Standard"/>
    <w:rsid w:val="003037DD"/>
    <w:pPr>
      <w:widowControl w:val="0"/>
      <w:suppressLineNumbers/>
      <w:suppressAutoHyphens/>
    </w:pPr>
    <w:rPr>
      <w:rFonts w:ascii="Liberation Serif" w:eastAsia="DejaVu Sans" w:hAnsi="Liberation Serif" w:cs="Lohit Hindi"/>
      <w:kern w:val="1"/>
      <w:sz w:val="24"/>
      <w:szCs w:val="24"/>
      <w:lang w:val="de-AT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customStyle="1" w:styleId="HelleSchattierung1">
    <w:name w:val="Helle Schattierung1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Raster1">
    <w:name w:val="Helles Raster1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customStyle="1" w:styleId="HelleListe1">
    <w:name w:val="Helle Liste1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Raster10">
    <w:name w:val="Helles Raster1"/>
    <w:basedOn w:val="NormaleTabelle"/>
    <w:next w:val="HellesRaster1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sc31">
    <w:name w:val="sc31"/>
    <w:basedOn w:val="Absatz-Standardschriftart"/>
    <w:rsid w:val="00BA64E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bsatz-Standardschriftart"/>
    <w:rsid w:val="00BA6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BA64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bsatz-Standardschriftart"/>
    <w:rsid w:val="00BA64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A6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A64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A64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BA64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BA64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bsatz-Standardschriftart"/>
    <w:rsid w:val="00BA64E3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B43838"/>
  </w:style>
  <w:style w:type="paragraph" w:customStyle="1" w:styleId="TabellenInhalt">
    <w:name w:val="Tabellen Inhalt"/>
    <w:basedOn w:val="Standard"/>
    <w:rsid w:val="003037DD"/>
    <w:pPr>
      <w:widowControl w:val="0"/>
      <w:suppressLineNumbers/>
      <w:suppressAutoHyphens/>
    </w:pPr>
    <w:rPr>
      <w:rFonts w:ascii="Liberation Serif" w:eastAsia="DejaVu Sans" w:hAnsi="Liberation Serif" w:cs="Lohit Hindi"/>
      <w:kern w:val="1"/>
      <w:sz w:val="24"/>
      <w:szCs w:val="24"/>
      <w:lang w:val="de-A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LEHRER_Hofstaetter_&#220;b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FEFC7C0B1A4FD3BEF4F6F3B0D9CB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ED45FD-4F54-4F91-B216-2801CCC3550D}"/>
      </w:docPartPr>
      <w:docPartBody>
        <w:p w:rsidR="00E8288C" w:rsidRDefault="008D4466" w:rsidP="008D4466">
          <w:pPr>
            <w:pStyle w:val="9FFEFC7C0B1A4FD3BEF4F6F3B0D9CB0E"/>
          </w:pPr>
          <w:r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1ECD"/>
    <w:rsid w:val="00060B29"/>
    <w:rsid w:val="000D5C74"/>
    <w:rsid w:val="001A6763"/>
    <w:rsid w:val="0029744F"/>
    <w:rsid w:val="004164EE"/>
    <w:rsid w:val="004310E7"/>
    <w:rsid w:val="00457E44"/>
    <w:rsid w:val="006F1ECD"/>
    <w:rsid w:val="007F27C5"/>
    <w:rsid w:val="008D4466"/>
    <w:rsid w:val="009152CE"/>
    <w:rsid w:val="00950C1C"/>
    <w:rsid w:val="00AE6224"/>
    <w:rsid w:val="00B7508A"/>
    <w:rsid w:val="00E8288C"/>
    <w:rsid w:val="00F7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7E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D4466"/>
    <w:rPr>
      <w:color w:val="808080"/>
    </w:rPr>
  </w:style>
  <w:style w:type="paragraph" w:customStyle="1" w:styleId="D00610B9A1454B939EDA01A0CF4F2ECC">
    <w:name w:val="D00610B9A1454B939EDA01A0CF4F2ECC"/>
    <w:rsid w:val="00457E44"/>
  </w:style>
  <w:style w:type="paragraph" w:customStyle="1" w:styleId="D234E3FA7C5B480AB3EB6CD7831B67DA">
    <w:name w:val="D234E3FA7C5B480AB3EB6CD7831B67DA"/>
    <w:rsid w:val="000D5C74"/>
  </w:style>
  <w:style w:type="paragraph" w:customStyle="1" w:styleId="9FFEFC7C0B1A4FD3BEF4F6F3B0D9CB0E">
    <w:name w:val="9FFEFC7C0B1A4FD3BEF4F6F3B0D9CB0E"/>
    <w:rsid w:val="008D446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F392F36-1D25-43F6-AD80-3E2599BB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4BHELS_5_LEHRER_Hofstaetter_Übung.dotx</Template>
  <TotalTime>0</TotalTime>
  <Pages>8</Pages>
  <Words>796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AVR ext. Interrupt, Timer and PWM Part 2</vt:lpstr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AVR ext. Interrupt, Timer and PWM Part 2</dc:title>
  <dc:creator>Alexander Hofstätter</dc:creator>
  <cp:lastModifiedBy>Simon</cp:lastModifiedBy>
  <cp:revision>17</cp:revision>
  <cp:lastPrinted>2014-12-17T09:23:00Z</cp:lastPrinted>
  <dcterms:created xsi:type="dcterms:W3CDTF">2014-12-10T16:19:00Z</dcterms:created>
  <dcterms:modified xsi:type="dcterms:W3CDTF">2014-12-17T10:54:00Z</dcterms:modified>
</cp:coreProperties>
</file>