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  <w:r w:rsidRPr="006550F8">
        <w:rPr>
          <w:rFonts w:ascii="Times New Roman" w:hAnsi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B5BD599" wp14:editId="5D1E0BA6">
                <wp:simplePos x="0" y="0"/>
                <wp:positionH relativeFrom="column">
                  <wp:posOffset>-137795</wp:posOffset>
                </wp:positionH>
                <wp:positionV relativeFrom="paragraph">
                  <wp:posOffset>-177355</wp:posOffset>
                </wp:positionV>
                <wp:extent cx="6916648" cy="1929130"/>
                <wp:effectExtent l="0" t="19050" r="17780" b="1397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648" cy="1929130"/>
                          <a:chOff x="0" y="0"/>
                          <a:chExt cx="6916902" cy="1929130"/>
                        </a:xfrm>
                      </wpg:grpSpPr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74259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2FA6" w:rsidRDefault="00E32FA6" w:rsidP="00EC3239">
                              <w:pPr>
                                <w:spacing w:line="276" w:lineRule="auto"/>
                                <w:jc w:val="center"/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</w:rPr>
                                <w:t>PROTOCOL</w:t>
                              </w:r>
                              <w:r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</w:rPr>
                                <w:br/>
                              </w:r>
                              <w:r w:rsidRPr="00A634B3"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</w:rPr>
                                <w:t>to laboratory exercise</w:t>
                              </w:r>
                            </w:p>
                            <w:sdt>
                              <w:sdtPr>
                                <w:rPr>
                                  <w:b/>
                                  <w:i/>
                                  <w:sz w:val="44"/>
                                  <w:szCs w:val="40"/>
                                </w:rPr>
                                <w:alias w:val="Titel"/>
                                <w:id w:val="25410218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32FA6" w:rsidRDefault="00E32FA6" w:rsidP="00EC32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</w:pPr>
                                  <w:r w:rsidRPr="001A4922"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</w:rPr>
                                    <w:t>RC-Sine-Wave-Oscillator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39282" y="0"/>
                            <a:ext cx="1277620" cy="19189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BD599" id="Gruppieren 3" o:spid="_x0000_s1026" style="position:absolute;margin-left:-10.85pt;margin-top:-13.95pt;width:544.6pt;height:151.9pt;z-index:251662848;mso-width-relative:margin" coordsize="69169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width:52742;height:19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XF8UA&#10;AADbAAAADwAAAGRycy9kb3ducmV2LnhtbESPQW/CMAyF75P4D5GRdhvpOIypIyA2jQlxmLRS7Ww1&#10;pqlonKzJoPz7+YC0m633/N7n5Xr0vTrTkLrABh5nBSjiJtiOWwP1YfvwDCplZIt9YDJwpQTr1eRu&#10;iaUNF/6ic5VbJSGcSjTgco6l1qlx5DHNQiQW7RgGj1nWodV2wIuE+17Pi+JJe+xYGhxGenPUnKpf&#10;b2C7qN53vPn+mB/i3tWf9U+8vu6NuZ+OmxdQmcb8b75d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F5cXxQAAANsAAAAPAAAAAAAAAAAAAAAAAJgCAABkcnMv&#10;ZG93bnJldi54bWxQSwUGAAAAAAQABAD1AAAAigMAAAAA&#10;" strokeweight="1pt">
                  <v:textbox>
                    <w:txbxContent>
                      <w:p w:rsidR="00E32FA6" w:rsidRDefault="00E32FA6" w:rsidP="00EC3239">
                        <w:pPr>
                          <w:spacing w:line="276" w:lineRule="auto"/>
                          <w:jc w:val="center"/>
                          <w:rPr>
                            <w:rFonts w:asciiTheme="majorHAnsi" w:hAnsiTheme="majorHAnsi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</w:rPr>
                          <w:t>PROTOCOL</w:t>
                        </w:r>
                        <w:r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</w:rPr>
                          <w:br/>
                        </w:r>
                        <w:r w:rsidRPr="00A634B3">
                          <w:rPr>
                            <w:rFonts w:asciiTheme="majorHAnsi" w:hAnsiTheme="majorHAnsi" w:cs="Arial"/>
                            <w:sz w:val="28"/>
                            <w:szCs w:val="28"/>
                          </w:rPr>
                          <w:t>to laboratory exercise</w:t>
                        </w:r>
                      </w:p>
                      <w:sdt>
                        <w:sdtPr>
                          <w:rPr>
                            <w:b/>
                            <w:i/>
                            <w:sz w:val="44"/>
                            <w:szCs w:val="40"/>
                          </w:rPr>
                          <w:alias w:val="Titel"/>
                          <w:id w:val="25410218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E32FA6" w:rsidRDefault="00E32FA6" w:rsidP="00EC3239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1A4922"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t>RC-Sine-Wave-Oscillator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style="position:absolute;left:56392;width:12777;height:19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K71vGAAAA2wAAAA8AAABkcnMvZG93bnJldi54bWxEj09rwkAQxe8Fv8MyQm91Yy1Bo6uI1FKq&#10;UP8evA3ZMQlmZ2N21fjt3ULB2wzvvd+8GU0aU4or1a6wrKDbiUAQp1YXnCnYbedvfRDOI2ssLZOC&#10;OzmYjFsvI0y0vfGarhufiQBhl6CC3PsqkdKlORl0HVsRB+1oa4M+rHUmdY23ADelfI+iWBosOFzI&#10;saJZTulpczGBMlgcvj5Wn8vz/jdu4mJ17vvej1Kv7WY6BOGp8U/zf/pbh/pd+PslDCDH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4rvW8YAAADbAAAADwAAAAAAAAAAAAAA&#10;AACfAgAAZHJzL2Rvd25yZXYueG1sUEsFBgAAAAAEAAQA9wAAAJIDAAAAAA==&#10;" stroked="t" strokecolor="black [3213]" strokeweight="1pt">
                  <v:imagedata r:id="rId9" o:title=""/>
                  <v:path arrowok="t"/>
                </v:shape>
              </v:group>
            </w:pict>
          </mc:Fallback>
        </mc:AlternateContent>
      </w: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p w:rsidR="00176318" w:rsidRPr="006550F8" w:rsidRDefault="00176318" w:rsidP="00176318">
      <w:pPr>
        <w:rPr>
          <w:rFonts w:eastAsia="Times New Roman" w:cs="Times New Roman"/>
          <w:sz w:val="24"/>
          <w:szCs w:val="24"/>
        </w:rPr>
      </w:pPr>
    </w:p>
    <w:p w:rsidR="00EC3239" w:rsidRPr="006550F8" w:rsidRDefault="00EC3239" w:rsidP="00176318">
      <w:pPr>
        <w:rPr>
          <w:rFonts w:eastAsia="Times New Roman" w:cs="Times New Roman"/>
          <w:sz w:val="24"/>
          <w:szCs w:val="24"/>
        </w:rPr>
      </w:pPr>
    </w:p>
    <w:tbl>
      <w:tblPr>
        <w:tblStyle w:val="Tabellenraster1"/>
        <w:tblW w:w="109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589"/>
        <w:gridCol w:w="3726"/>
      </w:tblGrid>
      <w:tr w:rsidR="00EC3239" w:rsidRPr="006550F8" w:rsidTr="00A34327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81605E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Group / Class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Secretary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142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6550F8" w:rsidTr="00A34327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6550F8" w:rsidRDefault="00E04986" w:rsidP="007D09FC">
            <w:pPr>
              <w:ind w:left="-108" w:hanging="5"/>
              <w:jc w:val="center"/>
              <w:rPr>
                <w:rFonts w:cs="Arial"/>
                <w:b/>
                <w:sz w:val="28"/>
                <w:szCs w:val="28"/>
                <w:lang w:eastAsia="en-US"/>
              </w:rPr>
            </w:pPr>
            <w:r w:rsidRPr="006550F8">
              <w:rPr>
                <w:rFonts w:cs="Arial"/>
                <w:sz w:val="28"/>
                <w:szCs w:val="28"/>
                <w:lang w:eastAsia="en-US"/>
              </w:rPr>
              <w:t>5</w:t>
            </w:r>
            <w:r w:rsidR="00EC3239" w:rsidRPr="006550F8">
              <w:rPr>
                <w:rFonts w:cs="Arial"/>
                <w:sz w:val="28"/>
                <w:szCs w:val="28"/>
                <w:lang w:eastAsia="en-US"/>
              </w:rPr>
              <w:t xml:space="preserve"> /</w:t>
            </w:r>
            <w:r w:rsidR="00EC3239" w:rsidRPr="006550F8">
              <w:rPr>
                <w:rFonts w:cs="Arial"/>
                <w:b/>
                <w:sz w:val="28"/>
                <w:szCs w:val="28"/>
                <w:lang w:eastAsia="en-US"/>
              </w:rPr>
              <w:t xml:space="preserve"> </w:t>
            </w:r>
            <w:r w:rsidR="007D09FC" w:rsidRPr="006550F8">
              <w:rPr>
                <w:rFonts w:cs="Arial"/>
                <w:b/>
                <w:sz w:val="28"/>
                <w:szCs w:val="28"/>
                <w:lang w:eastAsia="en-US"/>
              </w:rPr>
              <w:t>4BHELS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6550F8" w:rsidRDefault="007D09FC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 w:rsidRPr="006550F8">
              <w:rPr>
                <w:rFonts w:cs="Arial"/>
                <w:sz w:val="28"/>
                <w:szCs w:val="28"/>
                <w:lang w:eastAsia="en-US"/>
              </w:rPr>
              <w:t>HOFSTÄTTER A.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6550F8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6550F8" w:rsidTr="00A34327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Exercise- / Delivery date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6550F8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6550F8" w:rsidTr="00A34327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6550F8" w:rsidRDefault="005536F3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6550F8">
              <w:rPr>
                <w:rFonts w:cs="Arial"/>
                <w:sz w:val="28"/>
                <w:szCs w:val="28"/>
                <w:lang w:eastAsia="en-US"/>
              </w:rPr>
              <w:t>1</w:t>
            </w:r>
            <w:r w:rsidR="00DB41A9">
              <w:rPr>
                <w:rFonts w:cs="Arial"/>
                <w:sz w:val="28"/>
                <w:szCs w:val="28"/>
                <w:lang w:eastAsia="en-US"/>
              </w:rPr>
              <w:t>0</w:t>
            </w:r>
            <w:r w:rsidR="00EC3239" w:rsidRPr="006550F8">
              <w:rPr>
                <w:rFonts w:cs="Arial"/>
                <w:sz w:val="28"/>
                <w:szCs w:val="28"/>
                <w:lang w:eastAsia="en-US"/>
              </w:rPr>
              <w:t xml:space="preserve">. </w:t>
            </w:r>
            <w:r w:rsidR="00423803">
              <w:rPr>
                <w:rFonts w:cs="Arial"/>
                <w:sz w:val="28"/>
                <w:szCs w:val="28"/>
                <w:lang w:eastAsia="en-US"/>
              </w:rPr>
              <w:t>Feb</w:t>
            </w:r>
            <w:r w:rsidR="00EC3239" w:rsidRPr="006550F8">
              <w:rPr>
                <w:rFonts w:cs="Arial"/>
                <w:sz w:val="28"/>
                <w:szCs w:val="28"/>
                <w:lang w:eastAsia="en-US"/>
              </w:rPr>
              <w:t>. 201</w:t>
            </w:r>
            <w:r w:rsidR="00DB41A9">
              <w:rPr>
                <w:rFonts w:cs="Arial"/>
                <w:sz w:val="28"/>
                <w:szCs w:val="28"/>
                <w:lang w:eastAsia="en-US"/>
              </w:rPr>
              <w:t>5</w:t>
            </w:r>
          </w:p>
          <w:p w:rsidR="00EC3239" w:rsidRPr="006550F8" w:rsidRDefault="004F67D7" w:rsidP="00423803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6550F8">
              <w:rPr>
                <w:rFonts w:cs="Arial"/>
                <w:sz w:val="28"/>
                <w:szCs w:val="28"/>
                <w:lang w:eastAsia="en-US"/>
              </w:rPr>
              <w:t xml:space="preserve">17. </w:t>
            </w:r>
            <w:r w:rsidR="00423803">
              <w:rPr>
                <w:rFonts w:cs="Arial"/>
                <w:sz w:val="28"/>
                <w:szCs w:val="28"/>
                <w:lang w:eastAsia="en-US"/>
              </w:rPr>
              <w:t>Feb</w:t>
            </w:r>
            <w:r w:rsidR="00EC3239" w:rsidRPr="006550F8">
              <w:rPr>
                <w:rFonts w:cs="Arial"/>
                <w:sz w:val="28"/>
                <w:szCs w:val="28"/>
                <w:lang w:eastAsia="en-US"/>
              </w:rPr>
              <w:t>.</w:t>
            </w:r>
            <w:r w:rsidR="005536F3" w:rsidRPr="006550F8">
              <w:rPr>
                <w:rFonts w:cs="Arial"/>
                <w:sz w:val="28"/>
                <w:szCs w:val="28"/>
                <w:lang w:eastAsia="en-US"/>
              </w:rPr>
              <w:t xml:space="preserve"> 201</w:t>
            </w:r>
            <w:r w:rsidR="00DB41A9">
              <w:rPr>
                <w:rFonts w:cs="Arial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6550F8" w:rsidRDefault="00030117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  <w:r w:rsidRPr="006550F8">
              <w:rPr>
                <w:rFonts w:cs="Arial"/>
                <w:sz w:val="28"/>
                <w:szCs w:val="28"/>
                <w:lang w:eastAsia="en-US"/>
              </w:rPr>
              <w:t>BIEHL S.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6550F8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6550F8" w:rsidTr="007D09FC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Teacher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6550F8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6550F8" w:rsidTr="007D09FC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6550F8" w:rsidRDefault="005536F3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eastAsia="en-US"/>
              </w:rPr>
            </w:pPr>
            <w:r w:rsidRPr="006550F8">
              <w:rPr>
                <w:rFonts w:cs="Arial"/>
                <w:sz w:val="28"/>
                <w:szCs w:val="28"/>
                <w:lang w:eastAsia="en-US"/>
              </w:rPr>
              <w:t>Tillich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6550F8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6550F8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6550F8" w:rsidTr="007D09FC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Grade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6550F8" w:rsidRDefault="0081605E" w:rsidP="00EC3239">
            <w:pPr>
              <w:ind w:left="-108" w:firstLine="90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Employee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6550F8" w:rsidRDefault="0081605E" w:rsidP="00EC3239">
            <w:pPr>
              <w:ind w:left="-108" w:firstLine="108"/>
              <w:rPr>
                <w:rFonts w:cs="Arial"/>
                <w:sz w:val="16"/>
                <w:szCs w:val="16"/>
                <w:lang w:eastAsia="en-US"/>
              </w:rPr>
            </w:pPr>
            <w:r w:rsidRPr="006550F8">
              <w:rPr>
                <w:rFonts w:cs="Arial"/>
                <w:sz w:val="16"/>
                <w:szCs w:val="16"/>
                <w:lang w:eastAsia="en-US"/>
              </w:rPr>
              <w:t>Signature</w:t>
            </w:r>
          </w:p>
        </w:tc>
      </w:tr>
      <w:tr w:rsidR="00EC3239" w:rsidRPr="006550F8" w:rsidTr="007D09FC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6550F8" w:rsidRDefault="00EC3239" w:rsidP="00EC3239">
            <w:pPr>
              <w:tabs>
                <w:tab w:val="left" w:pos="2263"/>
              </w:tabs>
              <w:ind w:left="-108" w:firstLine="108"/>
              <w:jc w:val="center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6550F8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6550F8" w:rsidRDefault="00EC3239" w:rsidP="00EC3239">
            <w:pPr>
              <w:rPr>
                <w:rFonts w:cs="Arial"/>
                <w:sz w:val="28"/>
                <w:szCs w:val="28"/>
                <w:lang w:eastAsia="en-US"/>
              </w:rPr>
            </w:pPr>
          </w:p>
        </w:tc>
      </w:tr>
      <w:tr w:rsidR="00EC3239" w:rsidRPr="006550F8" w:rsidTr="00A34327">
        <w:trPr>
          <w:trHeight w:val="2170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rFonts w:asciiTheme="majorHAnsi" w:hAnsiTheme="majorHAnsi"/>
                <w:b/>
                <w:i/>
                <w:sz w:val="40"/>
                <w:szCs w:val="40"/>
              </w:rPr>
              <w:alias w:val="Titel"/>
              <w:id w:val="-1325888251"/>
              <w:placeholder>
                <w:docPart w:val="C6D2FEBDAB4749099F20C1261D7E73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EC3239" w:rsidRPr="009311F9" w:rsidRDefault="00A20A7A" w:rsidP="009311F9">
                <w:pPr>
                  <w:ind w:left="105"/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  <w:lang w:eastAsia="en-US"/>
                  </w:rPr>
                </w:pPr>
                <w:r w:rsidRPr="001A4922">
                  <w:rPr>
                    <w:rFonts w:asciiTheme="majorHAnsi" w:hAnsiTheme="majorHAnsi"/>
                    <w:b/>
                    <w:i/>
                    <w:sz w:val="40"/>
                    <w:szCs w:val="40"/>
                  </w:rPr>
                  <w:t>RC-Sine-Wave-Oscillator</w:t>
                </w:r>
              </w:p>
            </w:sdtContent>
          </w:sdt>
        </w:tc>
      </w:tr>
      <w:tr w:rsidR="00EC3239" w:rsidRPr="006550F8" w:rsidTr="00A34327">
        <w:trPr>
          <w:trHeight w:val="5594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6550F8" w:rsidRDefault="0081605E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eastAsia="en-US"/>
              </w:rPr>
            </w:pPr>
            <w:r w:rsidRPr="006550F8">
              <w:rPr>
                <w:rFonts w:eastAsia="MS Mincho" w:cs="Arial"/>
                <w:b/>
                <w:sz w:val="36"/>
                <w:szCs w:val="36"/>
                <w:lang w:eastAsia="en-US"/>
              </w:rPr>
              <w:t>Used Devices</w:t>
            </w:r>
          </w:p>
          <w:p w:rsidR="00EC3239" w:rsidRPr="006550F8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eastAsia="en-US"/>
              </w:rPr>
            </w:pPr>
          </w:p>
          <w:tbl>
            <w:tblPr>
              <w:tblStyle w:val="HellesRaster1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3026"/>
              <w:gridCol w:w="2471"/>
              <w:gridCol w:w="2287"/>
              <w:gridCol w:w="2247"/>
            </w:tblGrid>
            <w:tr w:rsidR="00EC3239" w:rsidRPr="006550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6550F8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/>
                      <w:lang w:eastAsia="en-US"/>
                    </w:rPr>
                    <w:t>Nr.</w:t>
                  </w:r>
                </w:p>
              </w:tc>
              <w:tc>
                <w:tcPr>
                  <w:tcW w:w="1418" w:type="pct"/>
                  <w:hideMark/>
                </w:tcPr>
                <w:p w:rsidR="00EC3239" w:rsidRPr="006550F8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Device</w:t>
                  </w:r>
                </w:p>
              </w:tc>
              <w:tc>
                <w:tcPr>
                  <w:tcW w:w="1158" w:type="pct"/>
                  <w:hideMark/>
                </w:tcPr>
                <w:p w:rsidR="00EC3239" w:rsidRPr="006550F8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Manufactor</w:t>
                  </w:r>
                </w:p>
              </w:tc>
              <w:tc>
                <w:tcPr>
                  <w:tcW w:w="1072" w:type="pct"/>
                  <w:hideMark/>
                </w:tcPr>
                <w:p w:rsidR="00EC3239" w:rsidRPr="006550F8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Typ</w:t>
                  </w:r>
                  <w:r w:rsidR="002B5C8E" w:rsidRPr="006550F8">
                    <w:rPr>
                      <w:rFonts w:eastAsia="MS Gothic" w:cs="Arial"/>
                      <w:lang w:eastAsia="en-US"/>
                    </w:rPr>
                    <w:t>e</w:t>
                  </w:r>
                </w:p>
              </w:tc>
              <w:tc>
                <w:tcPr>
                  <w:tcW w:w="1053" w:type="pct"/>
                  <w:hideMark/>
                </w:tcPr>
                <w:p w:rsidR="00EC3239" w:rsidRPr="006550F8" w:rsidRDefault="002B5C8E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Place Nr.</w:t>
                  </w:r>
                </w:p>
              </w:tc>
            </w:tr>
            <w:tr w:rsidR="00EC3239" w:rsidRPr="006550F8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6550F8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:rsidR="00EC3239" w:rsidRPr="006550F8" w:rsidRDefault="00E35908" w:rsidP="005536F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>
                    <w:rPr>
                      <w:rFonts w:eastAsia="MS Mincho" w:cs="Arial"/>
                      <w:lang w:eastAsia="en-US"/>
                    </w:rPr>
                    <w:t>Function Generator</w:t>
                  </w:r>
                </w:p>
              </w:tc>
              <w:tc>
                <w:tcPr>
                  <w:tcW w:w="1158" w:type="pct"/>
                </w:tcPr>
                <w:p w:rsidR="00EC3239" w:rsidRPr="006550F8" w:rsidRDefault="005536F3" w:rsidP="005536F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HAMEG</w:t>
                  </w:r>
                  <w:r w:rsidRPr="006550F8">
                    <w:rPr>
                      <w:rFonts w:eastAsia="MS Mincho" w:cs="Arial"/>
                      <w:lang w:eastAsia="en-US"/>
                    </w:rPr>
                    <w:tab/>
                  </w:r>
                </w:p>
              </w:tc>
              <w:tc>
                <w:tcPr>
                  <w:tcW w:w="1072" w:type="pct"/>
                </w:tcPr>
                <w:p w:rsidR="00EC3239" w:rsidRPr="006550F8" w:rsidRDefault="005536F3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HM8030-6</w:t>
                  </w:r>
                </w:p>
              </w:tc>
              <w:tc>
                <w:tcPr>
                  <w:tcW w:w="1053" w:type="pct"/>
                </w:tcPr>
                <w:p w:rsidR="00EC3239" w:rsidRPr="006550F8" w:rsidRDefault="005536F3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  <w:tr w:rsidR="005536F3" w:rsidRPr="006550F8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5536F3" w:rsidRPr="006550F8" w:rsidRDefault="005536F3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2.</w:t>
                  </w:r>
                </w:p>
              </w:tc>
              <w:tc>
                <w:tcPr>
                  <w:tcW w:w="1418" w:type="pct"/>
                </w:tcPr>
                <w:p w:rsidR="005536F3" w:rsidRPr="006550F8" w:rsidRDefault="005536F3" w:rsidP="005536F3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Power Supply</w:t>
                  </w:r>
                </w:p>
              </w:tc>
              <w:tc>
                <w:tcPr>
                  <w:tcW w:w="1158" w:type="pct"/>
                </w:tcPr>
                <w:p w:rsidR="005536F3" w:rsidRPr="006550F8" w:rsidRDefault="005536F3" w:rsidP="005536F3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Conrad</w:t>
                  </w:r>
                </w:p>
              </w:tc>
              <w:tc>
                <w:tcPr>
                  <w:tcW w:w="1072" w:type="pct"/>
                </w:tcPr>
                <w:p w:rsidR="005536F3" w:rsidRPr="006550F8" w:rsidRDefault="005536F3" w:rsidP="005536F3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PS2403D</w:t>
                  </w:r>
                </w:p>
              </w:tc>
              <w:tc>
                <w:tcPr>
                  <w:tcW w:w="1053" w:type="pct"/>
                </w:tcPr>
                <w:p w:rsidR="005536F3" w:rsidRPr="006550F8" w:rsidRDefault="005536F3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  <w:tr w:rsidR="005536F3" w:rsidRPr="006550F8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:rsidR="005536F3" w:rsidRPr="006550F8" w:rsidRDefault="005536F3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3.</w:t>
                  </w:r>
                </w:p>
              </w:tc>
              <w:tc>
                <w:tcPr>
                  <w:tcW w:w="1418" w:type="pct"/>
                </w:tcPr>
                <w:p w:rsidR="005536F3" w:rsidRPr="006550F8" w:rsidRDefault="005536F3" w:rsidP="005536F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Oscilloscope</w:t>
                  </w:r>
                </w:p>
              </w:tc>
              <w:tc>
                <w:tcPr>
                  <w:tcW w:w="1158" w:type="pct"/>
                </w:tcPr>
                <w:p w:rsidR="005536F3" w:rsidRPr="006550F8" w:rsidRDefault="005536F3" w:rsidP="005536F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Tektronix</w:t>
                  </w:r>
                </w:p>
              </w:tc>
              <w:tc>
                <w:tcPr>
                  <w:tcW w:w="1072" w:type="pct"/>
                </w:tcPr>
                <w:p w:rsidR="005536F3" w:rsidRPr="006550F8" w:rsidRDefault="005536F3" w:rsidP="00E3590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TDS 100</w:t>
                  </w:r>
                  <w:r w:rsidR="00E35908">
                    <w:rPr>
                      <w:rFonts w:eastAsia="MS Mincho" w:cs="Arial"/>
                      <w:lang w:eastAsia="en-US"/>
                    </w:rPr>
                    <w:t>1</w:t>
                  </w:r>
                  <w:r w:rsidRPr="006550F8">
                    <w:rPr>
                      <w:rFonts w:eastAsia="MS Mincho" w:cs="Arial"/>
                      <w:lang w:eastAsia="en-US"/>
                    </w:rPr>
                    <w:t>B</w:t>
                  </w:r>
                </w:p>
              </w:tc>
              <w:tc>
                <w:tcPr>
                  <w:tcW w:w="1053" w:type="pct"/>
                </w:tcPr>
                <w:p w:rsidR="005536F3" w:rsidRPr="006550F8" w:rsidRDefault="005536F3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-</w:t>
                  </w:r>
                </w:p>
              </w:tc>
            </w:tr>
          </w:tbl>
          <w:p w:rsidR="00EC3239" w:rsidRPr="006550F8" w:rsidRDefault="00EC3239" w:rsidP="00EC3239">
            <w:pPr>
              <w:ind w:left="360"/>
              <w:jc w:val="center"/>
              <w:rPr>
                <w:rFonts w:eastAsia="MS Mincho"/>
                <w:lang w:eastAsia="en-US"/>
              </w:rPr>
            </w:pPr>
          </w:p>
          <w:p w:rsidR="00EC3239" w:rsidRPr="006550F8" w:rsidRDefault="00EC3239" w:rsidP="00EC3239">
            <w:pPr>
              <w:ind w:left="360"/>
              <w:jc w:val="center"/>
              <w:rPr>
                <w:rFonts w:eastAsia="MS Mincho"/>
                <w:lang w:eastAsia="en-US"/>
              </w:rPr>
            </w:pPr>
          </w:p>
          <w:p w:rsidR="00EC3239" w:rsidRPr="006550F8" w:rsidRDefault="002B5C8E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eastAsia="en-US"/>
              </w:rPr>
            </w:pPr>
            <w:r w:rsidRPr="006550F8">
              <w:rPr>
                <w:rFonts w:eastAsia="MS Mincho" w:cs="Arial"/>
                <w:b/>
                <w:sz w:val="36"/>
                <w:szCs w:val="36"/>
                <w:lang w:eastAsia="en-US"/>
              </w:rPr>
              <w:t>Used</w:t>
            </w:r>
            <w:r w:rsidR="00EC3239" w:rsidRPr="006550F8">
              <w:rPr>
                <w:rFonts w:eastAsia="MS Mincho" w:cs="Arial"/>
                <w:b/>
                <w:sz w:val="36"/>
                <w:szCs w:val="36"/>
                <w:lang w:eastAsia="en-US"/>
              </w:rPr>
              <w:t xml:space="preserve"> Program</w:t>
            </w:r>
            <w:r w:rsidRPr="006550F8">
              <w:rPr>
                <w:rFonts w:eastAsia="MS Mincho" w:cs="Arial"/>
                <w:b/>
                <w:sz w:val="36"/>
                <w:szCs w:val="36"/>
                <w:lang w:eastAsia="en-US"/>
              </w:rPr>
              <w:t>s</w:t>
            </w:r>
          </w:p>
          <w:p w:rsidR="00EC3239" w:rsidRPr="006550F8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eastAsia="en-US"/>
              </w:rPr>
            </w:pPr>
          </w:p>
          <w:tbl>
            <w:tblPr>
              <w:tblStyle w:val="HellesRaster1"/>
              <w:tblW w:w="28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8"/>
              <w:gridCol w:w="4257"/>
              <w:gridCol w:w="1216"/>
            </w:tblGrid>
            <w:tr w:rsidR="00EC3239" w:rsidRPr="006550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6550F8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/>
                      <w:lang w:eastAsia="en-US"/>
                    </w:rPr>
                    <w:t>Nr.</w:t>
                  </w:r>
                </w:p>
              </w:tc>
              <w:tc>
                <w:tcPr>
                  <w:tcW w:w="3500" w:type="pct"/>
                  <w:hideMark/>
                </w:tcPr>
                <w:p w:rsidR="00EC3239" w:rsidRPr="006550F8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Name</w:t>
                  </w:r>
                </w:p>
              </w:tc>
              <w:tc>
                <w:tcPr>
                  <w:tcW w:w="1000" w:type="pct"/>
                  <w:hideMark/>
                </w:tcPr>
                <w:p w:rsidR="00EC3239" w:rsidRPr="006550F8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Version</w:t>
                  </w:r>
                </w:p>
              </w:tc>
            </w:tr>
            <w:tr w:rsidR="00EC3239" w:rsidRPr="006550F8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6550F8" w:rsidRDefault="00EC3239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1.</w:t>
                  </w:r>
                </w:p>
              </w:tc>
              <w:tc>
                <w:tcPr>
                  <w:tcW w:w="3500" w:type="pct"/>
                </w:tcPr>
                <w:p w:rsidR="00EC3239" w:rsidRPr="006550F8" w:rsidRDefault="005536F3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Altium Designer</w:t>
                  </w:r>
                </w:p>
              </w:tc>
              <w:tc>
                <w:tcPr>
                  <w:tcW w:w="1000" w:type="pct"/>
                </w:tcPr>
                <w:p w:rsidR="00EC3239" w:rsidRPr="006550F8" w:rsidRDefault="005536F3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13</w:t>
                  </w:r>
                </w:p>
              </w:tc>
            </w:tr>
            <w:tr w:rsidR="005536F3" w:rsidRPr="006550F8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5536F3" w:rsidRPr="006550F8" w:rsidRDefault="005536F3" w:rsidP="00EC3239">
                  <w:pPr>
                    <w:jc w:val="center"/>
                    <w:rPr>
                      <w:rFonts w:eastAsia="MS Gothic" w:cs="Arial"/>
                      <w:lang w:eastAsia="en-US"/>
                    </w:rPr>
                  </w:pPr>
                  <w:r w:rsidRPr="006550F8">
                    <w:rPr>
                      <w:rFonts w:eastAsia="MS Gothic" w:cs="Arial"/>
                      <w:lang w:eastAsia="en-US"/>
                    </w:rPr>
                    <w:t>2.</w:t>
                  </w:r>
                </w:p>
              </w:tc>
              <w:tc>
                <w:tcPr>
                  <w:tcW w:w="3500" w:type="pct"/>
                </w:tcPr>
                <w:p w:rsidR="005536F3" w:rsidRPr="006550F8" w:rsidRDefault="005536F3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Micro-Cap</w:t>
                  </w:r>
                </w:p>
              </w:tc>
              <w:tc>
                <w:tcPr>
                  <w:tcW w:w="1000" w:type="pct"/>
                </w:tcPr>
                <w:p w:rsidR="005536F3" w:rsidRPr="006550F8" w:rsidRDefault="005536F3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eastAsia="en-US"/>
                    </w:rPr>
                  </w:pPr>
                  <w:r w:rsidRPr="006550F8">
                    <w:rPr>
                      <w:rFonts w:eastAsia="MS Mincho" w:cs="Arial"/>
                      <w:lang w:eastAsia="en-US"/>
                    </w:rPr>
                    <w:t>11</w:t>
                  </w:r>
                </w:p>
              </w:tc>
            </w:tr>
          </w:tbl>
          <w:p w:rsidR="00EC3239" w:rsidRPr="006550F8" w:rsidRDefault="00EC3239" w:rsidP="00EC3239">
            <w:pPr>
              <w:ind w:left="360"/>
              <w:rPr>
                <w:lang w:eastAsia="en-US"/>
              </w:rPr>
            </w:pPr>
          </w:p>
        </w:tc>
      </w:tr>
    </w:tbl>
    <w:p w:rsidR="004E405C" w:rsidRPr="006550F8" w:rsidRDefault="004E405C" w:rsidP="00BD31EC">
      <w:pPr>
        <w:sectPr w:rsidR="004E405C" w:rsidRPr="006550F8" w:rsidSect="003B6E93">
          <w:headerReference w:type="default" r:id="rId10"/>
          <w:footerReference w:type="even" r:id="rId11"/>
          <w:footerReference w:type="default" r:id="rId12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6550F8" w:rsidRDefault="004E405C" w:rsidP="00BD31EC">
      <w:r w:rsidRPr="006550F8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FA6" w:rsidRDefault="00E32FA6" w:rsidP="00BD31EC">
                            <w:r>
                              <w:t>ÜBUNGS-/ABGABE-DATUM</w:t>
                            </w:r>
                          </w:p>
                          <w:p w:rsidR="00E32FA6" w:rsidRDefault="00E32FA6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9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E32FA6" w:rsidRDefault="00E32FA6" w:rsidP="00BD31EC">
                      <w:r>
                        <w:t>ÜBUNGS-/ABGABE-DATUM</w:t>
                      </w:r>
                    </w:p>
                    <w:p w:rsidR="00E32FA6" w:rsidRDefault="00E32FA6" w:rsidP="00BD31EC"/>
                  </w:txbxContent>
                </v:textbox>
              </v:rect>
            </w:pict>
          </mc:Fallback>
        </mc:AlternateContent>
      </w:r>
      <w:r w:rsidRPr="006550F8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FA6" w:rsidRDefault="00E32FA6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E32FA6" w:rsidRDefault="00E32FA6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30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E32FA6" w:rsidRDefault="00E32FA6" w:rsidP="00BD31EC">
                      <w:r>
                        <w:t>Klasse /Gruppe</w:t>
                      </w:r>
                    </w:p>
                    <w:p w:rsidR="00E32FA6" w:rsidRDefault="00E32FA6" w:rsidP="00BD31EC"/>
                  </w:txbxContent>
                </v:textbox>
              </v:rect>
            </w:pict>
          </mc:Fallback>
        </mc:AlternateContent>
      </w:r>
      <w:r w:rsidRPr="006550F8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FA6" w:rsidRDefault="00E32FA6" w:rsidP="00BD31EC">
                            <w:r>
                              <w:t>NOTE</w:t>
                            </w:r>
                          </w:p>
                          <w:p w:rsidR="00E32FA6" w:rsidRDefault="00E32FA6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31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E32FA6" w:rsidRDefault="00E32FA6" w:rsidP="00BD31EC">
                      <w:r>
                        <w:t>NOTE</w:t>
                      </w:r>
                    </w:p>
                    <w:p w:rsidR="00E32FA6" w:rsidRDefault="00E32FA6" w:rsidP="00BD31EC"/>
                  </w:txbxContent>
                </v:textbox>
              </v:rect>
            </w:pict>
          </mc:Fallback>
        </mc:AlternateContent>
      </w:r>
      <w:r w:rsidRPr="006550F8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FA6" w:rsidRDefault="00E32FA6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2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E32FA6" w:rsidRDefault="00E32FA6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411888865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6550F8" w:rsidRDefault="002B5C8E" w:rsidP="003B6E93">
          <w:pPr>
            <w:pStyle w:val="berschrift1"/>
            <w:spacing w:before="0"/>
          </w:pPr>
          <w:r w:rsidRPr="006550F8">
            <w:t>Table of Contents</w:t>
          </w:r>
          <w:bookmarkEnd w:id="1"/>
        </w:p>
        <w:p w:rsidR="00CA6810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6550F8">
            <w:rPr>
              <w:b w:val="0"/>
              <w:caps w:val="0"/>
            </w:rPr>
            <w:fldChar w:fldCharType="begin"/>
          </w:r>
          <w:r w:rsidRPr="006550F8">
            <w:rPr>
              <w:b w:val="0"/>
              <w:caps w:val="0"/>
            </w:rPr>
            <w:instrText xml:space="preserve"> TOC \o "1-4" \h \z \u </w:instrText>
          </w:r>
          <w:r w:rsidRPr="006550F8">
            <w:rPr>
              <w:b w:val="0"/>
              <w:caps w:val="0"/>
            </w:rPr>
            <w:fldChar w:fldCharType="separate"/>
          </w:r>
          <w:hyperlink w:anchor="_Toc411888865" w:history="1">
            <w:r w:rsidR="00CA6810" w:rsidRPr="003C2DB1">
              <w:rPr>
                <w:rStyle w:val="Hyperlink"/>
                <w:noProof/>
              </w:rPr>
              <w:t>1</w:t>
            </w:r>
            <w:r w:rsidR="00CA681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Table of Contents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_Toc411888865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2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888866" w:history="1">
            <w:r w:rsidR="00CA6810" w:rsidRPr="003C2DB1">
              <w:rPr>
                <w:rStyle w:val="Hyperlink"/>
                <w:noProof/>
              </w:rPr>
              <w:t>2</w:t>
            </w:r>
            <w:r w:rsidR="00CA681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Tasks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_Toc411888866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3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888867" w:history="1">
            <w:r w:rsidR="00CA6810" w:rsidRPr="003C2DB1">
              <w:rPr>
                <w:rStyle w:val="Hyperlink"/>
                <w:noProof/>
                <w:lang w:val="de-AT"/>
              </w:rPr>
              <w:t>3</w:t>
            </w:r>
            <w:r w:rsidR="00CA681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  <w:lang w:val="de-AT"/>
              </w:rPr>
              <w:t>T-Filter Oscillator (Notch filter)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_Toc411888867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3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68" w:history="1">
            <w:r w:rsidR="00CA6810" w:rsidRPr="003C2DB1">
              <w:rPr>
                <w:rStyle w:val="Hyperlink"/>
                <w:noProof/>
              </w:rPr>
              <w:t>3.1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Calculations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_Toc411888868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3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69" w:history="1">
            <w:r w:rsidR="00CA6810" w:rsidRPr="003C2DB1">
              <w:rPr>
                <w:rStyle w:val="Hyperlink"/>
                <w:noProof/>
              </w:rPr>
              <w:t>3.2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Measurement Circuit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_Toc411888869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3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0" w:history="1">
            <w:r w:rsidR="00CA6810" w:rsidRPr="003C2DB1">
              <w:rPr>
                <w:rStyle w:val="Hyperlink"/>
                <w:noProof/>
              </w:rPr>
              <w:t>3.3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Vcc</m:t>
              </m:r>
            </m:oMath>
            <w:r w:rsidR="00CA6810" w:rsidRPr="003C2DB1">
              <w:rPr>
                <w:rStyle w:val="Hyperlink"/>
                <w:noProof/>
              </w:rPr>
              <w:t xml:space="preserve"> - Dependency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_Toc411888870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4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1" w:history="1">
            <w:r w:rsidR="00CA6810" w:rsidRPr="003C2DB1">
              <w:rPr>
                <w:rStyle w:val="Hyperlink"/>
                <w:noProof/>
              </w:rPr>
              <w:t>3.4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Measurement (Time Domain)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_Toc411888871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4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2" w:history="1">
            <w:r w:rsidR="00CA6810" w:rsidRPr="003C2DB1">
              <w:rPr>
                <w:rStyle w:val="Hyperlink"/>
                <w:noProof/>
              </w:rPr>
              <w:t>3.5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Measurement (FFT)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_Toc411888872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5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3" w:history="1">
            <w:r w:rsidR="00CA6810" w:rsidRPr="003C2DB1">
              <w:rPr>
                <w:rStyle w:val="Hyperlink"/>
                <w:noProof/>
              </w:rPr>
              <w:t>3.6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Total Harmonic Distortion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_Toc411888873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5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1888874" w:history="1">
            <w:r w:rsidR="00CA6810" w:rsidRPr="003C2DB1">
              <w:rPr>
                <w:rStyle w:val="Hyperlink"/>
                <w:noProof/>
                <w:lang w:val="de-AT"/>
              </w:rPr>
              <w:t>4</w:t>
            </w:r>
            <w:r w:rsidR="00CA681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  <w:lang w:val="de-AT"/>
              </w:rPr>
              <w:t>Phase-Shifting-Oscillator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_Toc411888874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6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5" w:history="1">
            <w:r w:rsidR="00CA6810" w:rsidRPr="003C2DB1">
              <w:rPr>
                <w:rStyle w:val="Hyperlink"/>
                <w:noProof/>
              </w:rPr>
              <w:t>4.1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Measurement Circuit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_Toc411888875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6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6" w:history="1">
            <w:r w:rsidR="00CA6810" w:rsidRPr="003C2DB1">
              <w:rPr>
                <w:rStyle w:val="Hyperlink"/>
                <w:noProof/>
              </w:rPr>
              <w:t>4.2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Vcc</m:t>
              </m:r>
            </m:oMath>
            <w:r w:rsidR="00CA6810" w:rsidRPr="003C2DB1">
              <w:rPr>
                <w:rStyle w:val="Hyperlink"/>
                <w:noProof/>
              </w:rPr>
              <w:t xml:space="preserve"> - Dependency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_Toc411888876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6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7" w:history="1">
            <w:r w:rsidR="00CA6810" w:rsidRPr="003C2DB1">
              <w:rPr>
                <w:rStyle w:val="Hyperlink"/>
                <w:noProof/>
              </w:rPr>
              <w:t>4.3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Measurement (Time Domain)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_Toc411888877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6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8" w:history="1">
            <w:r w:rsidR="00CA6810" w:rsidRPr="003C2DB1">
              <w:rPr>
                <w:rStyle w:val="Hyperlink"/>
                <w:noProof/>
              </w:rPr>
              <w:t>4.4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Measurement (FFT)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_Toc411888878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7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CA6810" w:rsidRDefault="00416B2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1888879" w:history="1">
            <w:r w:rsidR="00CA6810" w:rsidRPr="003C2DB1">
              <w:rPr>
                <w:rStyle w:val="Hyperlink"/>
                <w:noProof/>
              </w:rPr>
              <w:t>4.5</w:t>
            </w:r>
            <w:r w:rsidR="00CA681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CA6810" w:rsidRPr="003C2DB1">
              <w:rPr>
                <w:rStyle w:val="Hyperlink"/>
                <w:noProof/>
              </w:rPr>
              <w:t>Total Harmonic Distortion</w:t>
            </w:r>
            <w:r w:rsidR="00CA6810">
              <w:rPr>
                <w:noProof/>
                <w:webHidden/>
              </w:rPr>
              <w:tab/>
            </w:r>
            <w:r w:rsidR="00CA6810">
              <w:rPr>
                <w:noProof/>
                <w:webHidden/>
              </w:rPr>
              <w:fldChar w:fldCharType="begin"/>
            </w:r>
            <w:r w:rsidR="00CA6810">
              <w:rPr>
                <w:noProof/>
                <w:webHidden/>
              </w:rPr>
              <w:instrText xml:space="preserve"> PAGEREF _Toc411888879 \h </w:instrText>
            </w:r>
            <w:r w:rsidR="00CA6810">
              <w:rPr>
                <w:noProof/>
                <w:webHidden/>
              </w:rPr>
            </w:r>
            <w:r w:rsidR="00CA6810">
              <w:rPr>
                <w:noProof/>
                <w:webHidden/>
              </w:rPr>
              <w:fldChar w:fldCharType="separate"/>
            </w:r>
            <w:r w:rsidR="00DC0AB7">
              <w:rPr>
                <w:noProof/>
                <w:webHidden/>
              </w:rPr>
              <w:t>7</w:t>
            </w:r>
            <w:r w:rsidR="00CA6810">
              <w:rPr>
                <w:noProof/>
                <w:webHidden/>
              </w:rPr>
              <w:fldChar w:fldCharType="end"/>
            </w:r>
          </w:hyperlink>
        </w:p>
        <w:p w:rsidR="00B447FB" w:rsidRPr="006550F8" w:rsidRDefault="00904515" w:rsidP="00BD31EC">
          <w:r w:rsidRPr="006550F8">
            <w:rPr>
              <w:b/>
              <w:caps/>
              <w:u w:val="single"/>
            </w:rPr>
            <w:fldChar w:fldCharType="end"/>
          </w:r>
        </w:p>
      </w:sdtContent>
    </w:sdt>
    <w:p w:rsidR="008B15F4" w:rsidRPr="006550F8" w:rsidRDefault="008B15F4" w:rsidP="00BD31EC">
      <w:r w:rsidRPr="006550F8">
        <w:br w:type="page"/>
      </w:r>
    </w:p>
    <w:p w:rsidR="00D013E4" w:rsidRPr="006550F8" w:rsidRDefault="002B5C8E" w:rsidP="00BD31EC">
      <w:pPr>
        <w:pStyle w:val="berschrift1"/>
      </w:pPr>
      <w:bookmarkStart w:id="2" w:name="_Toc411888866"/>
      <w:r w:rsidRPr="006550F8">
        <w:lastRenderedPageBreak/>
        <w:t>Tasks</w:t>
      </w:r>
      <w:bookmarkEnd w:id="2"/>
    </w:p>
    <w:p w:rsidR="00665816" w:rsidRPr="006550F8" w:rsidRDefault="00A20A7A" w:rsidP="00665816">
      <w:r>
        <w:t>Task of this laboratory exercise was to build a several RC-</w:t>
      </w:r>
      <w:r w:rsidRPr="00A20A7A">
        <w:t>Oscillator</w:t>
      </w:r>
      <w:r>
        <w:t xml:space="preserve"> Circuit.</w:t>
      </w:r>
    </w:p>
    <w:p w:rsidR="00250AAF" w:rsidRPr="006550F8" w:rsidRDefault="00250AAF" w:rsidP="00665816"/>
    <w:p w:rsidR="00A20A7A" w:rsidRPr="006550F8" w:rsidRDefault="00A20A7A" w:rsidP="00A20A7A">
      <w:pPr>
        <w:pStyle w:val="Listenabsatz"/>
        <w:numPr>
          <w:ilvl w:val="0"/>
          <w:numId w:val="20"/>
        </w:numPr>
      </w:pPr>
      <w:r>
        <w:t>Calculation</w:t>
      </w:r>
    </w:p>
    <w:p w:rsidR="00250AAF" w:rsidRDefault="00A20A7A" w:rsidP="00665816">
      <w:pPr>
        <w:pStyle w:val="Listenabsatz"/>
        <w:numPr>
          <w:ilvl w:val="0"/>
          <w:numId w:val="20"/>
        </w:numPr>
      </w:pPr>
      <w:r>
        <w:t>Setup and Realisation</w:t>
      </w:r>
    </w:p>
    <w:p w:rsidR="00A20A7A" w:rsidRDefault="00A20A7A" w:rsidP="00A20A7A">
      <w:pPr>
        <w:pStyle w:val="Listenabsatz"/>
        <w:numPr>
          <w:ilvl w:val="0"/>
          <w:numId w:val="20"/>
        </w:numPr>
      </w:pPr>
      <w:r>
        <w:t xml:space="preserve">Measurement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t>-D</w:t>
      </w:r>
      <w:proofErr w:type="spellStart"/>
      <w:r w:rsidRPr="00A20A7A">
        <w:t>ependency</w:t>
      </w:r>
      <w:proofErr w:type="spellEnd"/>
    </w:p>
    <w:p w:rsidR="00A20A7A" w:rsidRDefault="00A20A7A" w:rsidP="00A20A7A">
      <w:pPr>
        <w:pStyle w:val="Listenabsatz"/>
        <w:numPr>
          <w:ilvl w:val="0"/>
          <w:numId w:val="20"/>
        </w:numPr>
      </w:pPr>
      <w:r>
        <w:t>Measurement (T</w:t>
      </w:r>
      <w:r w:rsidRPr="00A20A7A">
        <w:t>ime domain</w:t>
      </w:r>
      <w:r>
        <w:t xml:space="preserve"> and FFT)</w:t>
      </w:r>
    </w:p>
    <w:p w:rsidR="00C75AA7" w:rsidRDefault="00C75AA7" w:rsidP="00C75AA7">
      <w:pPr>
        <w:pStyle w:val="Listenabsatz"/>
        <w:numPr>
          <w:ilvl w:val="0"/>
          <w:numId w:val="20"/>
        </w:numPr>
      </w:pPr>
      <w:r>
        <w:t xml:space="preserve">Calculation  of the </w:t>
      </w:r>
      <w:r w:rsidRPr="00C75AA7">
        <w:t>Total Harmonic Distortion</w:t>
      </w:r>
      <w:r>
        <w:t xml:space="preserve"> (THD)</w:t>
      </w:r>
    </w:p>
    <w:p w:rsidR="00A20A7A" w:rsidRDefault="00A20A7A" w:rsidP="00A20A7A"/>
    <w:p w:rsidR="00A20A7A" w:rsidRDefault="00A20A7A" w:rsidP="00A20A7A">
      <w:r>
        <w:t>The following RC-</w:t>
      </w:r>
      <w:r w:rsidRPr="00A20A7A">
        <w:t>Oscillator</w:t>
      </w:r>
      <w:r>
        <w:t xml:space="preserve"> circuits were built.</w:t>
      </w:r>
    </w:p>
    <w:p w:rsidR="00A20A7A" w:rsidRPr="001A4922" w:rsidRDefault="00A20A7A" w:rsidP="00A20A7A">
      <w:pPr>
        <w:pStyle w:val="Listenabsatz"/>
        <w:numPr>
          <w:ilvl w:val="0"/>
          <w:numId w:val="23"/>
        </w:numPr>
        <w:spacing w:before="240"/>
        <w:rPr>
          <w:lang w:val="de-AT"/>
        </w:rPr>
      </w:pPr>
      <w:r w:rsidRPr="001A4922">
        <w:rPr>
          <w:lang w:val="de-AT"/>
        </w:rPr>
        <w:t xml:space="preserve">T-Filter </w:t>
      </w:r>
      <w:proofErr w:type="spellStart"/>
      <w:r w:rsidRPr="001A4922">
        <w:rPr>
          <w:lang w:val="de-AT"/>
        </w:rPr>
        <w:t>Oscillator</w:t>
      </w:r>
      <w:proofErr w:type="spellEnd"/>
      <w:r w:rsidRPr="001A4922">
        <w:rPr>
          <w:lang w:val="de-AT"/>
        </w:rPr>
        <w:t xml:space="preserve"> (</w:t>
      </w:r>
      <w:proofErr w:type="spellStart"/>
      <w:r w:rsidR="00C75AA7" w:rsidRPr="001A4922">
        <w:rPr>
          <w:lang w:val="de-AT"/>
        </w:rPr>
        <w:t>Notch</w:t>
      </w:r>
      <w:proofErr w:type="spellEnd"/>
      <w:r w:rsidR="00C75AA7" w:rsidRPr="001A4922">
        <w:rPr>
          <w:lang w:val="de-AT"/>
        </w:rPr>
        <w:t xml:space="preserve"> </w:t>
      </w:r>
      <w:proofErr w:type="spellStart"/>
      <w:r w:rsidR="00C75AA7" w:rsidRPr="001A4922">
        <w:rPr>
          <w:lang w:val="de-AT"/>
        </w:rPr>
        <w:t>filter</w:t>
      </w:r>
      <w:proofErr w:type="spellEnd"/>
      <w:r w:rsidRPr="001A4922">
        <w:rPr>
          <w:lang w:val="de-AT"/>
        </w:rPr>
        <w:t>)</w:t>
      </w:r>
    </w:p>
    <w:p w:rsidR="008E63A7" w:rsidRDefault="008E63A7" w:rsidP="008E63A7">
      <w:pPr>
        <w:pStyle w:val="Listenabsatz"/>
        <w:numPr>
          <w:ilvl w:val="0"/>
          <w:numId w:val="23"/>
        </w:numPr>
        <w:spacing w:before="240"/>
      </w:pPr>
      <w:r w:rsidRPr="008E63A7">
        <w:t>Phase-Shifting-Oscillator</w:t>
      </w:r>
    </w:p>
    <w:p w:rsidR="008E63A7" w:rsidRDefault="00A20A7A" w:rsidP="00A20A7A">
      <w:pPr>
        <w:spacing w:before="240"/>
      </w:pPr>
      <w:r>
        <w:t xml:space="preserve">All </w:t>
      </w:r>
      <w:r w:rsidRPr="00A20A7A">
        <w:t>Oscillator</w:t>
      </w:r>
      <w:r>
        <w:t xml:space="preserve">s were provided with an </w:t>
      </w:r>
      <w:r w:rsidRPr="00A20A7A">
        <w:t xml:space="preserve">unsymmetrical </w:t>
      </w:r>
      <w:r>
        <w:t>p</w:t>
      </w:r>
      <w:r w:rsidR="006B3234">
        <w:t>ower supply.</w:t>
      </w:r>
    </w:p>
    <w:p w:rsidR="00A20A7A" w:rsidRPr="00256C9E" w:rsidRDefault="008E63A7" w:rsidP="00A20A7A">
      <w:pPr>
        <w:spacing w:before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GND=0 V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=15 V</m:t>
          </m:r>
        </m:oMath>
      </m:oMathPara>
    </w:p>
    <w:p w:rsidR="00256C9E" w:rsidRPr="00C75AA7" w:rsidRDefault="00256C9E" w:rsidP="00A20A7A">
      <w:pPr>
        <w:spacing w:before="240"/>
      </w:pPr>
      <w:r>
        <w:t xml:space="preserve">The cut off frequency for all following calculations and setups </w:t>
      </w:r>
      <w:proofErr w:type="gramStart"/>
      <w:r>
        <w:t xml:space="preserve">was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=300 Hz</m:t>
        </m:r>
      </m:oMath>
      <w:r w:rsidR="001A4922">
        <w:t>.</w:t>
      </w:r>
    </w:p>
    <w:p w:rsidR="00C75AA7" w:rsidRPr="001A4922" w:rsidRDefault="00C75AA7" w:rsidP="00C75AA7">
      <w:pPr>
        <w:pStyle w:val="berschrift1"/>
        <w:rPr>
          <w:lang w:val="de-AT"/>
        </w:rPr>
      </w:pPr>
      <w:bookmarkStart w:id="3" w:name="_Toc411888867"/>
      <w:r w:rsidRPr="001A4922">
        <w:rPr>
          <w:lang w:val="de-AT"/>
        </w:rPr>
        <w:t xml:space="preserve">T-Filter </w:t>
      </w:r>
      <w:proofErr w:type="spellStart"/>
      <w:r w:rsidRPr="001A4922">
        <w:rPr>
          <w:lang w:val="de-AT"/>
        </w:rPr>
        <w:t>Oscillator</w:t>
      </w:r>
      <w:proofErr w:type="spellEnd"/>
      <w:r w:rsidRPr="001A4922">
        <w:rPr>
          <w:lang w:val="de-AT"/>
        </w:rPr>
        <w:t xml:space="preserve"> (</w:t>
      </w:r>
      <w:proofErr w:type="spellStart"/>
      <w:r w:rsidR="00256C9E" w:rsidRPr="001A4922">
        <w:rPr>
          <w:lang w:val="de-AT"/>
        </w:rPr>
        <w:t>Notch</w:t>
      </w:r>
      <w:proofErr w:type="spellEnd"/>
      <w:r w:rsidR="00256C9E" w:rsidRPr="001A4922">
        <w:rPr>
          <w:lang w:val="de-AT"/>
        </w:rPr>
        <w:t xml:space="preserve"> </w:t>
      </w:r>
      <w:proofErr w:type="spellStart"/>
      <w:r w:rsidR="00256C9E" w:rsidRPr="001A4922">
        <w:rPr>
          <w:lang w:val="de-AT"/>
        </w:rPr>
        <w:t>filter</w:t>
      </w:r>
      <w:proofErr w:type="spellEnd"/>
      <w:r w:rsidRPr="001A4922">
        <w:rPr>
          <w:lang w:val="de-AT"/>
        </w:rPr>
        <w:t>)</w:t>
      </w:r>
      <w:bookmarkEnd w:id="3"/>
    </w:p>
    <w:p w:rsidR="00256C9E" w:rsidRDefault="00256C9E" w:rsidP="00256C9E">
      <w:pPr>
        <w:pStyle w:val="berschrift2"/>
      </w:pPr>
      <w:bookmarkStart w:id="4" w:name="_Toc411888868"/>
      <w:r>
        <w:t>Calculations</w:t>
      </w:r>
      <w:bookmarkEnd w:id="4"/>
    </w:p>
    <w:p w:rsidR="00256C9E" w:rsidRDefault="00256C9E" w:rsidP="00256C9E">
      <w:r>
        <w:t>Based on the given cut off frequency of 300 Hz the values for R and C were calculated. It was assumed that the capacitor hast a value of 33nF.</w:t>
      </w:r>
    </w:p>
    <w:p w:rsidR="00256C9E" w:rsidRPr="00256C9E" w:rsidRDefault="00256C9E" w:rsidP="00256C9E">
      <w:pPr>
        <w:spacing w:before="240"/>
      </w:pPr>
      <m:oMathPara>
        <m:oMath>
          <m:r>
            <w:rPr>
              <w:rFonts w:ascii="Cambria Math" w:hAnsi="Cambria Math"/>
            </w:rPr>
            <m:t>C=33 nF</m:t>
          </m:r>
        </m:oMath>
      </m:oMathPara>
    </w:p>
    <w:p w:rsidR="00256C9E" w:rsidRPr="00256C9E" w:rsidRDefault="00416B2F" w:rsidP="00256C9E">
      <w:pPr>
        <w:spacing w:before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2*π*R*C</m:t>
              </m:r>
            </m:den>
          </m:f>
          <m:r>
            <w:rPr>
              <w:rFonts w:ascii="Cambria Math" w:hAnsi="Cambria Math"/>
            </w:rPr>
            <m:t>→R=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*2*π*C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 Hz*2*π*33 nF</m:t>
              </m:r>
            </m:den>
          </m:f>
          <m:r>
            <w:rPr>
              <w:rFonts w:ascii="Cambria Math" w:hAnsi="Cambria Math"/>
            </w:rPr>
            <m:t>=16 kΩ→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R=15 kΩ</m:t>
          </m:r>
        </m:oMath>
      </m:oMathPara>
    </w:p>
    <w:p w:rsidR="00665816" w:rsidRDefault="00665816" w:rsidP="00665816">
      <w:pPr>
        <w:pStyle w:val="berschrift2"/>
      </w:pPr>
      <w:bookmarkStart w:id="5" w:name="_Toc411888869"/>
      <w:r w:rsidRPr="006550F8">
        <w:t>Measurement Circuit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823"/>
      </w:tblGrid>
      <w:tr w:rsidR="00E04A31" w:rsidRPr="00C75AA7" w:rsidTr="003C5E87">
        <w:tc>
          <w:tcPr>
            <w:tcW w:w="6799" w:type="dxa"/>
          </w:tcPr>
          <w:p w:rsidR="00E04A31" w:rsidRPr="00C75AA7" w:rsidRDefault="00E04A31" w:rsidP="003C5E87">
            <w:pPr>
              <w:jc w:val="right"/>
            </w:pPr>
            <w:r w:rsidRPr="00E04A31">
              <w:rPr>
                <w:noProof/>
                <w:lang w:val="de-AT" w:eastAsia="de-AT"/>
              </w:rPr>
              <w:drawing>
                <wp:inline distT="0" distB="0" distL="0" distR="0" wp14:anchorId="25153D1A" wp14:editId="3AD5D4CE">
                  <wp:extent cx="2298700" cy="3033109"/>
                  <wp:effectExtent l="19050" t="19050" r="25400" b="152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130" cy="3040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vAlign w:val="center"/>
          </w:tcPr>
          <w:p w:rsidR="00E04A31" w:rsidRPr="003C5E87" w:rsidRDefault="00E04A31" w:rsidP="003C5E87">
            <w:pPr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de-AT" w:eastAsia="de-AT"/>
                  </w:rPr>
                  <m:t>R=15 kΩ</m:t>
                </m:r>
              </m:oMath>
            </m:oMathPara>
          </w:p>
          <w:p w:rsidR="00E04A31" w:rsidRPr="003C5E87" w:rsidRDefault="00416B2F" w:rsidP="003C5E87">
            <w:pPr>
              <w:spacing w:before="240"/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de-AT" w:eastAsia="de-A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de-AT" w:eastAsia="de-AT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de-AT" w:eastAsia="de-A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lang w:val="de-AT" w:eastAsia="de-AT"/>
                  </w:rPr>
                  <m:t>=7.2 kΩ</m:t>
                </m:r>
              </m:oMath>
            </m:oMathPara>
          </w:p>
          <w:p w:rsidR="00E04A31" w:rsidRPr="003C5E87" w:rsidRDefault="00E04A31" w:rsidP="003C5E87">
            <w:pPr>
              <w:spacing w:before="240"/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de-AT" w:eastAsia="de-AT"/>
                  </w:rPr>
                  <m:t>P=100 kΩ</m:t>
                </m:r>
              </m:oMath>
            </m:oMathPara>
          </w:p>
          <w:p w:rsidR="00E04A31" w:rsidRPr="003C5E87" w:rsidRDefault="00E04A31" w:rsidP="003C5E87">
            <w:pPr>
              <w:spacing w:before="240"/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de-AT" w:eastAsia="de-AT"/>
                  </w:rPr>
                  <m:t>C=33 nF</m:t>
                </m:r>
              </m:oMath>
            </m:oMathPara>
          </w:p>
        </w:tc>
      </w:tr>
    </w:tbl>
    <w:p w:rsidR="00DC2FA4" w:rsidRPr="00DC2FA4" w:rsidRDefault="00DC2FA4" w:rsidP="00DC2FA4"/>
    <w:bookmarkStart w:id="6" w:name="_Toc411888870"/>
    <w:p w:rsidR="001A4922" w:rsidRDefault="00416B2F" w:rsidP="001A4922">
      <w:pPr>
        <w:pStyle w:val="berschrift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1A4922">
        <w:rPr>
          <w:rFonts w:ascii="Calibri" w:eastAsiaTheme="minorEastAsia" w:hAnsi="Calibri" w:cstheme="minorBidi"/>
        </w:rPr>
        <w:t xml:space="preserve"> - </w:t>
      </w:r>
      <w:r w:rsidR="001A4922" w:rsidRPr="001A4922">
        <w:rPr>
          <w:rFonts w:ascii="Calibri" w:eastAsiaTheme="minorEastAsia" w:hAnsi="Calibri" w:cstheme="minorBidi"/>
        </w:rPr>
        <w:t>Dependency</w:t>
      </w:r>
      <w:bookmarkEnd w:id="6"/>
    </w:p>
    <w:p w:rsidR="001A4922" w:rsidRDefault="000A59EE" w:rsidP="000A59EE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5C7B9C88" wp14:editId="2A18570F">
            <wp:extent cx="4572001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54AAE" w:rsidRDefault="00254AAE" w:rsidP="00254AAE">
      <w:pPr>
        <w:pStyle w:val="berschrift2"/>
      </w:pPr>
      <w:bookmarkStart w:id="7" w:name="_Toc411888871"/>
      <w:r>
        <w:t>Measurement (Time Domain)</w:t>
      </w:r>
      <w:bookmarkEnd w:id="7"/>
    </w:p>
    <w:p w:rsidR="00E32FA6" w:rsidRDefault="00254AAE" w:rsidP="00254AAE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4320000" cy="2894063"/>
            <wp:effectExtent l="0" t="0" r="4445" b="190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K000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" b="5990"/>
                    <a:stretch/>
                  </pic:blipFill>
                  <pic:spPr bwMode="auto">
                    <a:xfrm>
                      <a:off x="0" y="0"/>
                      <a:ext cx="4320000" cy="289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FA6" w:rsidRDefault="00E32FA6">
      <w:pPr>
        <w:ind w:firstLine="360"/>
      </w:pPr>
      <w:r>
        <w:br w:type="page"/>
      </w:r>
    </w:p>
    <w:p w:rsidR="00254AAE" w:rsidRPr="00254AAE" w:rsidRDefault="00254AAE" w:rsidP="00254AAE">
      <w:pPr>
        <w:pStyle w:val="berschrift2"/>
      </w:pPr>
      <w:bookmarkStart w:id="8" w:name="_Toc411888872"/>
      <w:r>
        <w:lastRenderedPageBreak/>
        <w:t>Measurement (FFT)</w:t>
      </w:r>
      <w:bookmarkEnd w:id="8"/>
    </w:p>
    <w:p w:rsidR="00254AAE" w:rsidRDefault="00254AAE" w:rsidP="00254AAE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4320000" cy="2877188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K0000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" b="6250"/>
                    <a:stretch/>
                  </pic:blipFill>
                  <pic:spPr bwMode="auto">
                    <a:xfrm>
                      <a:off x="0" y="0"/>
                      <a:ext cx="4320000" cy="287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9EE" w:rsidRDefault="001C413F" w:rsidP="001C413F">
      <w:pPr>
        <w:pStyle w:val="berschrift2"/>
      </w:pPr>
      <w:bookmarkStart w:id="9" w:name="_Toc411888873"/>
      <w:r w:rsidRPr="00C75AA7">
        <w:t>Total Harmonic Distortion</w:t>
      </w:r>
      <w:bookmarkEnd w:id="9"/>
    </w:p>
    <w:p w:rsidR="001C413F" w:rsidRDefault="001C413F" w:rsidP="001C413F">
      <w:r>
        <w:t>Based on above measurement (FFT) the difference between the cursors was taken for the following calculations.</w:t>
      </w:r>
      <w:r w:rsidR="00254AAE">
        <w:t xml:space="preserve"> (</w:t>
      </w:r>
      <m:oMath>
        <m:r>
          <w:rPr>
            <w:rFonts w:ascii="Cambria Math" w:hAnsi="Cambria Math"/>
          </w:rPr>
          <m:t>∆Cursor=47,6 dB</m:t>
        </m:r>
      </m:oMath>
      <w:r w:rsidR="00254AAE">
        <w:t>)</w:t>
      </w:r>
    </w:p>
    <w:p w:rsidR="00254AAE" w:rsidRDefault="00254AAE" w:rsidP="001C413F"/>
    <w:p w:rsidR="00254AAE" w:rsidRPr="00254AAE" w:rsidRDefault="00A348C0" w:rsidP="001C413F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47,6 dB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>≅240→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240</m:t>
              </m:r>
            </m:den>
          </m:f>
          <m:r>
            <w:rPr>
              <w:rFonts w:ascii="Cambria Math" w:hAnsi="Cambria Math"/>
            </w:rPr>
            <m:t>=4,16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4,16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=5,88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*100 %</m:t>
          </m:r>
          <m:r>
            <w:rPr>
              <w:rFonts w:ascii="Cambria Math" w:hAnsi="Cambria Math"/>
            </w:rPr>
            <m:t>=5,8 %</m:t>
          </m:r>
        </m:oMath>
      </m:oMathPara>
    </w:p>
    <w:p w:rsidR="00DC2FA4" w:rsidRDefault="00DC2FA4" w:rsidP="001A4922">
      <w:r>
        <w:br w:type="page"/>
      </w:r>
    </w:p>
    <w:p w:rsidR="00E32FA6" w:rsidRPr="001A4922" w:rsidRDefault="00E32FA6" w:rsidP="00E32FA6">
      <w:pPr>
        <w:pStyle w:val="berschrift1"/>
        <w:rPr>
          <w:lang w:val="de-AT"/>
        </w:rPr>
      </w:pPr>
      <w:bookmarkStart w:id="10" w:name="_Toc411888874"/>
      <w:r w:rsidRPr="00E32FA6">
        <w:rPr>
          <w:lang w:val="de-AT"/>
        </w:rPr>
        <w:lastRenderedPageBreak/>
        <w:t>Phase-</w:t>
      </w:r>
      <w:proofErr w:type="spellStart"/>
      <w:r w:rsidRPr="00E32FA6">
        <w:rPr>
          <w:lang w:val="de-AT"/>
        </w:rPr>
        <w:t>Shifting</w:t>
      </w:r>
      <w:proofErr w:type="spellEnd"/>
      <w:r w:rsidRPr="00E32FA6">
        <w:rPr>
          <w:lang w:val="de-AT"/>
        </w:rPr>
        <w:t>-</w:t>
      </w:r>
      <w:proofErr w:type="spellStart"/>
      <w:r w:rsidRPr="00E32FA6">
        <w:rPr>
          <w:lang w:val="de-AT"/>
        </w:rPr>
        <w:t>Oscillator</w:t>
      </w:r>
      <w:bookmarkEnd w:id="10"/>
      <w:proofErr w:type="spellEnd"/>
    </w:p>
    <w:p w:rsidR="00E32FA6" w:rsidRDefault="00E32FA6" w:rsidP="00E32FA6">
      <w:pPr>
        <w:pStyle w:val="berschrift2"/>
      </w:pPr>
      <w:bookmarkStart w:id="11" w:name="_Toc411888875"/>
      <w:r w:rsidRPr="006550F8">
        <w:t>Measurement Circuit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764"/>
      </w:tblGrid>
      <w:tr w:rsidR="00E32FA6" w:rsidRPr="00C75AA7" w:rsidTr="00E32FA6">
        <w:trPr>
          <w:trHeight w:val="6586"/>
        </w:trPr>
        <w:tc>
          <w:tcPr>
            <w:tcW w:w="7088" w:type="dxa"/>
          </w:tcPr>
          <w:p w:rsidR="00E32FA6" w:rsidRPr="00C75AA7" w:rsidRDefault="00E32FA6" w:rsidP="00E32FA6">
            <w:pPr>
              <w:jc w:val="right"/>
            </w:pPr>
            <w:r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486492</wp:posOffset>
                      </wp:positionV>
                      <wp:extent cx="380245" cy="135802"/>
                      <wp:effectExtent l="0" t="0" r="20320" b="17145"/>
                      <wp:wrapNone/>
                      <wp:docPr id="37" name="Rechteck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245" cy="1358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2280CE" id="Rechteck 37" o:spid="_x0000_s1026" style="position:absolute;margin-left:230.15pt;margin-top:38.3pt;width:29.95pt;height:10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" fillcolor="white [3212]" strokecolor="white [3212]"/>
                  </w:pict>
                </mc:Fallback>
              </mc:AlternateContent>
            </w:r>
            <w:r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65F2606" wp14:editId="1B42A31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812247</wp:posOffset>
                      </wp:positionV>
                      <wp:extent cx="402880" cy="144855"/>
                      <wp:effectExtent l="0" t="0" r="16510" b="26670"/>
                      <wp:wrapNone/>
                      <wp:docPr id="35" name="Rechtec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880" cy="14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D4498" id="Rechteck 35" o:spid="_x0000_s1026" style="position:absolute;margin-left:125.45pt;margin-top:63.95pt;width:31.7pt;height:11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" fillcolor="white [3212]" strokecolor="white [3212]"/>
                  </w:pict>
                </mc:Fallback>
              </mc:AlternateContent>
            </w:r>
            <w:r>
              <w:rPr>
                <w:noProof/>
                <w:lang w:val="de-AT" w:eastAsia="de-AT"/>
              </w:rPr>
              <w:drawing>
                <wp:inline distT="0" distB="0" distL="0" distR="0" wp14:anchorId="46D5C4C4" wp14:editId="4B8C6637">
                  <wp:extent cx="3298986" cy="3492500"/>
                  <wp:effectExtent l="19050" t="19050" r="15875" b="1270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584" cy="34952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  <w:vAlign w:val="center"/>
          </w:tcPr>
          <w:p w:rsidR="00E32FA6" w:rsidRPr="003C5E87" w:rsidRDefault="00E32FA6" w:rsidP="00E32FA6">
            <w:pPr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de-AT" w:eastAsia="de-AT"/>
                  </w:rPr>
                  <m:t>R=15 kΩ</m:t>
                </m:r>
              </m:oMath>
            </m:oMathPara>
          </w:p>
          <w:p w:rsidR="00E32FA6" w:rsidRPr="003C5E87" w:rsidRDefault="00416B2F" w:rsidP="00E32FA6">
            <w:pPr>
              <w:spacing w:before="240"/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de-AT" w:eastAsia="de-A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de-AT" w:eastAsia="de-AT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de-AT" w:eastAsia="de-A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lang w:val="de-AT" w:eastAsia="de-AT"/>
                  </w:rPr>
                  <m:t>=7.2 kΩ</m:t>
                </m:r>
              </m:oMath>
            </m:oMathPara>
          </w:p>
          <w:p w:rsidR="00E32FA6" w:rsidRPr="003C5E87" w:rsidRDefault="00E32FA6" w:rsidP="00E32FA6">
            <w:pPr>
              <w:spacing w:before="240"/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de-AT" w:eastAsia="de-AT"/>
                  </w:rPr>
                  <m:t>P=1 MΩ</m:t>
                </m:r>
              </m:oMath>
            </m:oMathPara>
          </w:p>
          <w:p w:rsidR="00E32FA6" w:rsidRPr="003C5E87" w:rsidRDefault="00E32FA6" w:rsidP="00E32FA6">
            <w:pPr>
              <w:spacing w:before="240"/>
              <w:rPr>
                <w:noProof/>
                <w:lang w:val="de-AT" w:eastAsia="de-A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de-AT" w:eastAsia="de-AT"/>
                  </w:rPr>
                  <m:t>C=33 nF</m:t>
                </m:r>
              </m:oMath>
            </m:oMathPara>
          </w:p>
        </w:tc>
      </w:tr>
    </w:tbl>
    <w:bookmarkStart w:id="12" w:name="_Toc411888876"/>
    <w:p w:rsidR="00E32FA6" w:rsidRDefault="00416B2F" w:rsidP="00E32FA6">
      <w:pPr>
        <w:pStyle w:val="berschrift2"/>
        <w:spacing w:befor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E32FA6">
        <w:rPr>
          <w:rFonts w:ascii="Calibri" w:eastAsiaTheme="minorEastAsia" w:hAnsi="Calibri" w:cstheme="minorBidi"/>
        </w:rPr>
        <w:t xml:space="preserve"> - </w:t>
      </w:r>
      <w:r w:rsidR="00E32FA6" w:rsidRPr="001A4922">
        <w:rPr>
          <w:rFonts w:ascii="Calibri" w:eastAsiaTheme="minorEastAsia" w:hAnsi="Calibri" w:cstheme="minorBidi"/>
        </w:rPr>
        <w:t>Dependency</w:t>
      </w:r>
      <w:bookmarkEnd w:id="12"/>
    </w:p>
    <w:p w:rsidR="00E32FA6" w:rsidRPr="00E32FA6" w:rsidRDefault="00E32FA6" w:rsidP="00E32FA6">
      <w:r w:rsidRPr="00E32FA6">
        <w:rPr>
          <w:noProof/>
          <w:lang w:eastAsia="de-AT"/>
        </w:rPr>
        <w:t>The oscillator frequency has n</w:t>
      </w:r>
      <w:r>
        <w:rPr>
          <w:noProof/>
          <w:lang w:eastAsia="de-AT"/>
        </w:rPr>
        <w:t>o</w:t>
      </w:r>
      <w:r w:rsidRPr="00E32FA6">
        <w:rPr>
          <w:noProof/>
          <w:lang w:eastAsia="de-AT"/>
        </w:rPr>
        <w:t>t changed wit</w:t>
      </w:r>
      <w:r>
        <w:rPr>
          <w:noProof/>
          <w:lang w:eastAsia="de-AT"/>
        </w:rPr>
        <w:t>h a modified supply voltage.</w:t>
      </w:r>
    </w:p>
    <w:p w:rsidR="00E32FA6" w:rsidRDefault="00E32FA6" w:rsidP="00E32FA6">
      <w:pPr>
        <w:pStyle w:val="berschrift2"/>
      </w:pPr>
      <w:bookmarkStart w:id="13" w:name="_Toc411888877"/>
      <w:r>
        <w:t>Measurement (Time Domain)</w:t>
      </w:r>
      <w:bookmarkEnd w:id="13"/>
    </w:p>
    <w:p w:rsidR="00E32FA6" w:rsidRDefault="00E32FA6" w:rsidP="00E32FA6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6192ABAE" wp14:editId="52D10C33">
            <wp:extent cx="4319217" cy="2873829"/>
            <wp:effectExtent l="0" t="0" r="5715" b="317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K0001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" b="6337"/>
                    <a:stretch/>
                  </pic:blipFill>
                  <pic:spPr bwMode="auto">
                    <a:xfrm>
                      <a:off x="0" y="0"/>
                      <a:ext cx="4320000" cy="287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FA6" w:rsidRDefault="00E32FA6">
      <w:pPr>
        <w:ind w:firstLine="360"/>
      </w:pPr>
      <w:r>
        <w:br w:type="page"/>
      </w:r>
    </w:p>
    <w:p w:rsidR="00E32FA6" w:rsidRPr="00254AAE" w:rsidRDefault="00E32FA6" w:rsidP="00E32FA6">
      <w:pPr>
        <w:pStyle w:val="berschrift2"/>
      </w:pPr>
      <w:bookmarkStart w:id="14" w:name="_Toc411888878"/>
      <w:r>
        <w:lastRenderedPageBreak/>
        <w:t>Measurement (FFT)</w:t>
      </w:r>
      <w:bookmarkEnd w:id="14"/>
    </w:p>
    <w:p w:rsidR="00E32FA6" w:rsidRDefault="00E32FA6" w:rsidP="00E32FA6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38CDE023" wp14:editId="4D1C6FDD">
            <wp:extent cx="4318939" cy="2861425"/>
            <wp:effectExtent l="0" t="0" r="5715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K0000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b="6530"/>
                    <a:stretch/>
                  </pic:blipFill>
                  <pic:spPr bwMode="auto">
                    <a:xfrm>
                      <a:off x="0" y="0"/>
                      <a:ext cx="4320000" cy="286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FA6" w:rsidRDefault="00E32FA6" w:rsidP="00E32FA6">
      <w:pPr>
        <w:pStyle w:val="berschrift2"/>
      </w:pPr>
      <w:bookmarkStart w:id="15" w:name="_Toc411888879"/>
      <w:r w:rsidRPr="00C75AA7">
        <w:t>Total Harmonic Distortion</w:t>
      </w:r>
      <w:bookmarkEnd w:id="15"/>
    </w:p>
    <w:p w:rsidR="00E32FA6" w:rsidRDefault="00E32FA6" w:rsidP="00E32FA6">
      <w:r>
        <w:t>Based on above measurement (FFT) the difference between the cursors was taken f</w:t>
      </w:r>
      <w:r w:rsidR="00C0155D">
        <w:t>or the following calculations.</w:t>
      </w:r>
    </w:p>
    <w:p w:rsidR="00C0155D" w:rsidRDefault="00C0155D" w:rsidP="00E32FA6"/>
    <w:p w:rsidR="00C0155D" w:rsidRPr="00C0155D" w:rsidRDefault="00A348C0" w:rsidP="00E32FA6">
      <w:pPr>
        <w:rPr>
          <w:rStyle w:val="Hervorhebung"/>
        </w:rPr>
      </w:pPr>
      <w:r>
        <w:rPr>
          <w:rStyle w:val="Hervorhebung"/>
        </w:rPr>
        <w:t>Second</w:t>
      </w:r>
      <w:r w:rsidR="00C0155D">
        <w:rPr>
          <w:rStyle w:val="Hervorhebung"/>
        </w:rPr>
        <w:t xml:space="preserve"> Harmonic</w:t>
      </w:r>
    </w:p>
    <w:p w:rsidR="00C0155D" w:rsidRPr="00C0155D" w:rsidRDefault="00C0155D" w:rsidP="00E32FA6">
      <m:oMathPara>
        <m:oMath>
          <m:r>
            <w:rPr>
              <w:rFonts w:ascii="Cambria Math" w:hAnsi="Cambria Math"/>
            </w:rPr>
            <m:t>∆Cursor 1=30 dB</m:t>
          </m:r>
        </m:oMath>
      </m:oMathPara>
    </w:p>
    <w:p w:rsidR="00C0155D" w:rsidRPr="00C0155D" w:rsidRDefault="00A348C0" w:rsidP="00E32F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=3.2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C0155D" w:rsidRPr="00C0155D" w:rsidRDefault="00A348C0" w:rsidP="00C0155D">
      <w:pPr>
        <w:rPr>
          <w:rStyle w:val="Hervorhebung"/>
        </w:rPr>
      </w:pPr>
      <w:r>
        <w:rPr>
          <w:rStyle w:val="Hervorhebung"/>
        </w:rPr>
        <w:t>Third</w:t>
      </w:r>
      <w:r w:rsidR="00C0155D">
        <w:rPr>
          <w:rStyle w:val="Hervorhebung"/>
        </w:rPr>
        <w:t xml:space="preserve"> Harmonic</w:t>
      </w:r>
    </w:p>
    <w:p w:rsidR="00C0155D" w:rsidRPr="00C0155D" w:rsidRDefault="00C0155D" w:rsidP="00C0155D">
      <m:oMathPara>
        <m:oMath>
          <m:r>
            <w:rPr>
              <w:rFonts w:ascii="Cambria Math" w:hAnsi="Cambria Math"/>
            </w:rPr>
            <m:t>∆Cursor 2=37 dB</m:t>
          </m:r>
        </m:oMath>
      </m:oMathPara>
    </w:p>
    <w:p w:rsidR="00C0155D" w:rsidRDefault="00A348C0" w:rsidP="00C015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=1.4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C0155D" w:rsidRPr="00C0155D" w:rsidRDefault="00A348C0" w:rsidP="00C0155D">
      <w:pPr>
        <w:rPr>
          <w:rStyle w:val="Hervorhebung"/>
        </w:rPr>
      </w:pPr>
      <w:r>
        <w:rPr>
          <w:rStyle w:val="Hervorhebung"/>
        </w:rPr>
        <w:t>Fourth</w:t>
      </w:r>
      <w:r w:rsidR="00C0155D">
        <w:rPr>
          <w:rStyle w:val="Hervorhebung"/>
        </w:rPr>
        <w:t xml:space="preserve"> Harmonic</w:t>
      </w:r>
    </w:p>
    <w:p w:rsidR="00C0155D" w:rsidRPr="00C0155D" w:rsidRDefault="00C0155D" w:rsidP="00C0155D">
      <m:oMathPara>
        <m:oMath>
          <m:r>
            <w:rPr>
              <w:rFonts w:ascii="Cambria Math" w:hAnsi="Cambria Math"/>
            </w:rPr>
            <m:t>∆Cursor 3=40 dB</m:t>
          </m:r>
        </m:oMath>
      </m:oMathPara>
    </w:p>
    <w:p w:rsidR="00C0155D" w:rsidRDefault="00A348C0" w:rsidP="00C015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C0155D" w:rsidRDefault="00C0155D" w:rsidP="00E32FA6">
      <w:bookmarkStart w:id="16" w:name="_GoBack"/>
      <w:bookmarkEnd w:id="16"/>
    </w:p>
    <w:p w:rsidR="000B3D6C" w:rsidRPr="00C0155D" w:rsidRDefault="000B3D6C" w:rsidP="000B3D6C">
      <w:pPr>
        <w:rPr>
          <w:lang w:val="de-AT"/>
        </w:rPr>
      </w:pPr>
    </w:p>
    <w:sectPr w:rsidR="000B3D6C" w:rsidRPr="00C0155D" w:rsidSect="00E04986">
      <w:pgSz w:w="11900" w:h="16840"/>
      <w:pgMar w:top="851" w:right="1134" w:bottom="851" w:left="1134" w:header="709" w:footer="6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B2F" w:rsidRDefault="00416B2F" w:rsidP="00BD31EC">
      <w:r>
        <w:separator/>
      </w:r>
    </w:p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</w:endnote>
  <w:endnote w:type="continuationSeparator" w:id="0">
    <w:p w:rsidR="00416B2F" w:rsidRDefault="00416B2F" w:rsidP="00BD31EC">
      <w:r>
        <w:continuationSeparator/>
      </w:r>
    </w:p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FA6" w:rsidRPr="001C7206" w:rsidRDefault="00E32FA6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FA6" w:rsidRPr="00F01A3B" w:rsidRDefault="00E32FA6" w:rsidP="00CA2C74">
    <w:pPr>
      <w:pStyle w:val="Fuzeile"/>
      <w:pBdr>
        <w:top w:val="single" w:sz="8" w:space="1" w:color="auto"/>
      </w:pBdr>
    </w:pPr>
    <w:r>
      <w:t xml:space="preserve">17. </w:t>
    </w:r>
    <w:r w:rsidR="00423803">
      <w:t>Feb</w:t>
    </w:r>
    <w:r>
      <w:t>. 2015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A20A7A">
          <w:t>RC-Sine-Wave-Oscillator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A348C0">
      <w:rPr>
        <w:noProof/>
      </w:rPr>
      <w:t>7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B2F" w:rsidRDefault="00416B2F" w:rsidP="00BD31EC">
      <w:r>
        <w:separator/>
      </w:r>
    </w:p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</w:footnote>
  <w:footnote w:type="continuationSeparator" w:id="0">
    <w:p w:rsidR="00416B2F" w:rsidRDefault="00416B2F" w:rsidP="00BD31EC">
      <w:r>
        <w:continuationSeparator/>
      </w:r>
    </w:p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  <w:p w:rsidR="00416B2F" w:rsidRDefault="00416B2F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FA6" w:rsidRDefault="00E32FA6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E35AB"/>
    <w:multiLevelType w:val="hybridMultilevel"/>
    <w:tmpl w:val="6290BE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0587F"/>
    <w:multiLevelType w:val="hybridMultilevel"/>
    <w:tmpl w:val="AC9454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763527A7"/>
    <w:multiLevelType w:val="hybridMultilevel"/>
    <w:tmpl w:val="F698BA76"/>
    <w:lvl w:ilvl="0" w:tplc="A5645D3A">
      <w:start w:val="17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1015C"/>
    <w:multiLevelType w:val="hybridMultilevel"/>
    <w:tmpl w:val="B890DF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9"/>
  </w:num>
  <w:num w:numId="4">
    <w:abstractNumId w:val="15"/>
  </w:num>
  <w:num w:numId="5">
    <w:abstractNumId w:val="0"/>
  </w:num>
  <w:num w:numId="6">
    <w:abstractNumId w:val="16"/>
  </w:num>
  <w:num w:numId="7">
    <w:abstractNumId w:val="6"/>
  </w:num>
  <w:num w:numId="8">
    <w:abstractNumId w:val="11"/>
  </w:num>
  <w:num w:numId="9">
    <w:abstractNumId w:val="12"/>
  </w:num>
  <w:num w:numId="10">
    <w:abstractNumId w:val="14"/>
  </w:num>
  <w:num w:numId="11">
    <w:abstractNumId w:val="7"/>
  </w:num>
  <w:num w:numId="12">
    <w:abstractNumId w:val="3"/>
  </w:num>
  <w:num w:numId="13">
    <w:abstractNumId w:val="5"/>
  </w:num>
  <w:num w:numId="14">
    <w:abstractNumId w:val="13"/>
  </w:num>
  <w:num w:numId="15">
    <w:abstractNumId w:val="8"/>
  </w:num>
  <w:num w:numId="16">
    <w:abstractNumId w:val="18"/>
  </w:num>
  <w:num w:numId="17">
    <w:abstractNumId w:val="1"/>
  </w:num>
  <w:num w:numId="18">
    <w:abstractNumId w:val="9"/>
  </w:num>
  <w:num w:numId="19">
    <w:abstractNumId w:val="2"/>
  </w:num>
  <w:num w:numId="20">
    <w:abstractNumId w:val="20"/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F3"/>
    <w:rsid w:val="00005028"/>
    <w:rsid w:val="00020D9D"/>
    <w:rsid w:val="00021ED9"/>
    <w:rsid w:val="0002339F"/>
    <w:rsid w:val="00023DEA"/>
    <w:rsid w:val="00026408"/>
    <w:rsid w:val="00030117"/>
    <w:rsid w:val="00034B7D"/>
    <w:rsid w:val="00037305"/>
    <w:rsid w:val="000453F1"/>
    <w:rsid w:val="000523EA"/>
    <w:rsid w:val="00057547"/>
    <w:rsid w:val="00057B9E"/>
    <w:rsid w:val="00065B3A"/>
    <w:rsid w:val="00076639"/>
    <w:rsid w:val="000860A1"/>
    <w:rsid w:val="0009273D"/>
    <w:rsid w:val="00093FE5"/>
    <w:rsid w:val="00096F60"/>
    <w:rsid w:val="000A3E58"/>
    <w:rsid w:val="000A59EE"/>
    <w:rsid w:val="000A6C7F"/>
    <w:rsid w:val="000B3D6C"/>
    <w:rsid w:val="000B7978"/>
    <w:rsid w:val="000C24AA"/>
    <w:rsid w:val="000C4B72"/>
    <w:rsid w:val="000C56CD"/>
    <w:rsid w:val="000E40CB"/>
    <w:rsid w:val="00100EDF"/>
    <w:rsid w:val="00104CC5"/>
    <w:rsid w:val="00105378"/>
    <w:rsid w:val="001058A5"/>
    <w:rsid w:val="00107595"/>
    <w:rsid w:val="00111C0C"/>
    <w:rsid w:val="00112943"/>
    <w:rsid w:val="0011393E"/>
    <w:rsid w:val="00116FA0"/>
    <w:rsid w:val="00120975"/>
    <w:rsid w:val="0013771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4922"/>
    <w:rsid w:val="001A64FB"/>
    <w:rsid w:val="001B2490"/>
    <w:rsid w:val="001B5432"/>
    <w:rsid w:val="001B6F9E"/>
    <w:rsid w:val="001B7B00"/>
    <w:rsid w:val="001C0676"/>
    <w:rsid w:val="001C1FAF"/>
    <w:rsid w:val="001C413F"/>
    <w:rsid w:val="001C5DFC"/>
    <w:rsid w:val="001C7206"/>
    <w:rsid w:val="001E3176"/>
    <w:rsid w:val="001E5114"/>
    <w:rsid w:val="001E72E9"/>
    <w:rsid w:val="001F6BD3"/>
    <w:rsid w:val="00204FAD"/>
    <w:rsid w:val="0020610F"/>
    <w:rsid w:val="00213510"/>
    <w:rsid w:val="0021634A"/>
    <w:rsid w:val="00217BC2"/>
    <w:rsid w:val="00223F2C"/>
    <w:rsid w:val="0024081A"/>
    <w:rsid w:val="0024380E"/>
    <w:rsid w:val="00250AAF"/>
    <w:rsid w:val="00254AAE"/>
    <w:rsid w:val="00256C9E"/>
    <w:rsid w:val="00256FC9"/>
    <w:rsid w:val="00257F6E"/>
    <w:rsid w:val="00261B0C"/>
    <w:rsid w:val="0026728C"/>
    <w:rsid w:val="00271BB5"/>
    <w:rsid w:val="0027382E"/>
    <w:rsid w:val="00276980"/>
    <w:rsid w:val="00277F0F"/>
    <w:rsid w:val="002A130F"/>
    <w:rsid w:val="002B5C8E"/>
    <w:rsid w:val="002C4128"/>
    <w:rsid w:val="002C4C3A"/>
    <w:rsid w:val="002D060B"/>
    <w:rsid w:val="002D1717"/>
    <w:rsid w:val="002D68A4"/>
    <w:rsid w:val="002E44CD"/>
    <w:rsid w:val="002E72B0"/>
    <w:rsid w:val="002F0FB2"/>
    <w:rsid w:val="002F61A6"/>
    <w:rsid w:val="002F6D88"/>
    <w:rsid w:val="0030020E"/>
    <w:rsid w:val="00303964"/>
    <w:rsid w:val="00314CE2"/>
    <w:rsid w:val="003151AE"/>
    <w:rsid w:val="00336975"/>
    <w:rsid w:val="003467C2"/>
    <w:rsid w:val="00346985"/>
    <w:rsid w:val="00346B59"/>
    <w:rsid w:val="00350EC7"/>
    <w:rsid w:val="00351909"/>
    <w:rsid w:val="00356AC6"/>
    <w:rsid w:val="00362E8C"/>
    <w:rsid w:val="0036616D"/>
    <w:rsid w:val="00374CB7"/>
    <w:rsid w:val="0038228F"/>
    <w:rsid w:val="00382914"/>
    <w:rsid w:val="003853A4"/>
    <w:rsid w:val="003919B9"/>
    <w:rsid w:val="0039456B"/>
    <w:rsid w:val="00394DD0"/>
    <w:rsid w:val="003A06A5"/>
    <w:rsid w:val="003A359E"/>
    <w:rsid w:val="003A429A"/>
    <w:rsid w:val="003A5CEB"/>
    <w:rsid w:val="003B0390"/>
    <w:rsid w:val="003B5EDC"/>
    <w:rsid w:val="003B6E93"/>
    <w:rsid w:val="003C27E0"/>
    <w:rsid w:val="003C2EC0"/>
    <w:rsid w:val="003C5E87"/>
    <w:rsid w:val="003D061A"/>
    <w:rsid w:val="003D3724"/>
    <w:rsid w:val="003D5CE3"/>
    <w:rsid w:val="003E0338"/>
    <w:rsid w:val="003E0B8C"/>
    <w:rsid w:val="003E151D"/>
    <w:rsid w:val="003E4C67"/>
    <w:rsid w:val="003F4079"/>
    <w:rsid w:val="0040705D"/>
    <w:rsid w:val="00414585"/>
    <w:rsid w:val="004151D4"/>
    <w:rsid w:val="00416B2F"/>
    <w:rsid w:val="0042348B"/>
    <w:rsid w:val="00423803"/>
    <w:rsid w:val="004242B5"/>
    <w:rsid w:val="004310B4"/>
    <w:rsid w:val="00434285"/>
    <w:rsid w:val="004355A0"/>
    <w:rsid w:val="004376E5"/>
    <w:rsid w:val="00437821"/>
    <w:rsid w:val="004406FF"/>
    <w:rsid w:val="00443DDC"/>
    <w:rsid w:val="0044578D"/>
    <w:rsid w:val="00450622"/>
    <w:rsid w:val="004560FE"/>
    <w:rsid w:val="0045635E"/>
    <w:rsid w:val="0046103B"/>
    <w:rsid w:val="00483074"/>
    <w:rsid w:val="004860E7"/>
    <w:rsid w:val="00486F31"/>
    <w:rsid w:val="00487BD1"/>
    <w:rsid w:val="00493FD1"/>
    <w:rsid w:val="00495AB6"/>
    <w:rsid w:val="004A790D"/>
    <w:rsid w:val="004C1B0C"/>
    <w:rsid w:val="004C3D69"/>
    <w:rsid w:val="004C48B0"/>
    <w:rsid w:val="004D1BCE"/>
    <w:rsid w:val="004E405C"/>
    <w:rsid w:val="004E6DC0"/>
    <w:rsid w:val="004F67D7"/>
    <w:rsid w:val="005073EB"/>
    <w:rsid w:val="00515FAF"/>
    <w:rsid w:val="0052195A"/>
    <w:rsid w:val="0052460C"/>
    <w:rsid w:val="00530F19"/>
    <w:rsid w:val="005353C2"/>
    <w:rsid w:val="00536F65"/>
    <w:rsid w:val="005371B7"/>
    <w:rsid w:val="0053739D"/>
    <w:rsid w:val="0055093F"/>
    <w:rsid w:val="00552E17"/>
    <w:rsid w:val="005536F3"/>
    <w:rsid w:val="00564948"/>
    <w:rsid w:val="005714D7"/>
    <w:rsid w:val="0057264D"/>
    <w:rsid w:val="00574720"/>
    <w:rsid w:val="00582E32"/>
    <w:rsid w:val="00584DAC"/>
    <w:rsid w:val="00585CE1"/>
    <w:rsid w:val="00585FCB"/>
    <w:rsid w:val="00587726"/>
    <w:rsid w:val="00587F60"/>
    <w:rsid w:val="005906CF"/>
    <w:rsid w:val="005A739B"/>
    <w:rsid w:val="005B2B9D"/>
    <w:rsid w:val="005B6D4C"/>
    <w:rsid w:val="005C250B"/>
    <w:rsid w:val="005D221E"/>
    <w:rsid w:val="005D67CC"/>
    <w:rsid w:val="005D7A59"/>
    <w:rsid w:val="005D7AE1"/>
    <w:rsid w:val="005E2775"/>
    <w:rsid w:val="005F0E6C"/>
    <w:rsid w:val="005F4515"/>
    <w:rsid w:val="005F5314"/>
    <w:rsid w:val="006015AB"/>
    <w:rsid w:val="00602DB3"/>
    <w:rsid w:val="00604C30"/>
    <w:rsid w:val="00607ACE"/>
    <w:rsid w:val="00610C4D"/>
    <w:rsid w:val="00612215"/>
    <w:rsid w:val="006215E9"/>
    <w:rsid w:val="00621B0C"/>
    <w:rsid w:val="006264DF"/>
    <w:rsid w:val="00630BA3"/>
    <w:rsid w:val="00633B03"/>
    <w:rsid w:val="00633F5D"/>
    <w:rsid w:val="006374F9"/>
    <w:rsid w:val="00637F16"/>
    <w:rsid w:val="006431D4"/>
    <w:rsid w:val="00650328"/>
    <w:rsid w:val="006550F8"/>
    <w:rsid w:val="0066082D"/>
    <w:rsid w:val="00660AC0"/>
    <w:rsid w:val="00665816"/>
    <w:rsid w:val="00685AB7"/>
    <w:rsid w:val="0069527D"/>
    <w:rsid w:val="006970AA"/>
    <w:rsid w:val="006A14A4"/>
    <w:rsid w:val="006A3520"/>
    <w:rsid w:val="006B25F1"/>
    <w:rsid w:val="006B3234"/>
    <w:rsid w:val="006C6CD0"/>
    <w:rsid w:val="006D492F"/>
    <w:rsid w:val="006E142F"/>
    <w:rsid w:val="006E20F5"/>
    <w:rsid w:val="006E4456"/>
    <w:rsid w:val="006F7AB8"/>
    <w:rsid w:val="007037F8"/>
    <w:rsid w:val="0070629D"/>
    <w:rsid w:val="00722A38"/>
    <w:rsid w:val="0073780F"/>
    <w:rsid w:val="007452F6"/>
    <w:rsid w:val="00747E30"/>
    <w:rsid w:val="00763DF8"/>
    <w:rsid w:val="00765610"/>
    <w:rsid w:val="00765BF0"/>
    <w:rsid w:val="0076698D"/>
    <w:rsid w:val="007927BF"/>
    <w:rsid w:val="007960A2"/>
    <w:rsid w:val="00796FC5"/>
    <w:rsid w:val="007B4C2D"/>
    <w:rsid w:val="007C06F6"/>
    <w:rsid w:val="007C4628"/>
    <w:rsid w:val="007C58E7"/>
    <w:rsid w:val="007D09FC"/>
    <w:rsid w:val="007D34F6"/>
    <w:rsid w:val="007E7021"/>
    <w:rsid w:val="007F78E7"/>
    <w:rsid w:val="007F7EDD"/>
    <w:rsid w:val="008013AA"/>
    <w:rsid w:val="00805912"/>
    <w:rsid w:val="00807D68"/>
    <w:rsid w:val="00811ADD"/>
    <w:rsid w:val="00815821"/>
    <w:rsid w:val="0081605E"/>
    <w:rsid w:val="008173F2"/>
    <w:rsid w:val="0082102E"/>
    <w:rsid w:val="008248EB"/>
    <w:rsid w:val="0082606F"/>
    <w:rsid w:val="008270E4"/>
    <w:rsid w:val="00830118"/>
    <w:rsid w:val="00844A96"/>
    <w:rsid w:val="0085297D"/>
    <w:rsid w:val="00854730"/>
    <w:rsid w:val="00863610"/>
    <w:rsid w:val="008640A7"/>
    <w:rsid w:val="00864BAC"/>
    <w:rsid w:val="00865DD8"/>
    <w:rsid w:val="008761A2"/>
    <w:rsid w:val="0088371A"/>
    <w:rsid w:val="00887264"/>
    <w:rsid w:val="00892B95"/>
    <w:rsid w:val="008A32EA"/>
    <w:rsid w:val="008A545F"/>
    <w:rsid w:val="008A58A3"/>
    <w:rsid w:val="008B15F4"/>
    <w:rsid w:val="008B334F"/>
    <w:rsid w:val="008C2E6F"/>
    <w:rsid w:val="008C6A88"/>
    <w:rsid w:val="008C7C81"/>
    <w:rsid w:val="008D5054"/>
    <w:rsid w:val="008D7887"/>
    <w:rsid w:val="008E0FB6"/>
    <w:rsid w:val="008E1684"/>
    <w:rsid w:val="008E6276"/>
    <w:rsid w:val="008E63A7"/>
    <w:rsid w:val="0090201E"/>
    <w:rsid w:val="00904515"/>
    <w:rsid w:val="00907ECD"/>
    <w:rsid w:val="00913220"/>
    <w:rsid w:val="009211C4"/>
    <w:rsid w:val="00921FED"/>
    <w:rsid w:val="009231D4"/>
    <w:rsid w:val="009311F9"/>
    <w:rsid w:val="00945F09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0784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272E"/>
    <w:rsid w:val="009D3A88"/>
    <w:rsid w:val="009D6B2F"/>
    <w:rsid w:val="009F7BBA"/>
    <w:rsid w:val="00A013D5"/>
    <w:rsid w:val="00A01957"/>
    <w:rsid w:val="00A03BDA"/>
    <w:rsid w:val="00A05D84"/>
    <w:rsid w:val="00A06D5C"/>
    <w:rsid w:val="00A10873"/>
    <w:rsid w:val="00A124B7"/>
    <w:rsid w:val="00A1597D"/>
    <w:rsid w:val="00A20A7A"/>
    <w:rsid w:val="00A32E4D"/>
    <w:rsid w:val="00A3336C"/>
    <w:rsid w:val="00A34327"/>
    <w:rsid w:val="00A348C0"/>
    <w:rsid w:val="00A40987"/>
    <w:rsid w:val="00A44D65"/>
    <w:rsid w:val="00A45C0A"/>
    <w:rsid w:val="00A47347"/>
    <w:rsid w:val="00A67B3D"/>
    <w:rsid w:val="00A70B07"/>
    <w:rsid w:val="00A75CCF"/>
    <w:rsid w:val="00A84F65"/>
    <w:rsid w:val="00A87249"/>
    <w:rsid w:val="00A91852"/>
    <w:rsid w:val="00A92D5C"/>
    <w:rsid w:val="00AA7AC2"/>
    <w:rsid w:val="00AB174A"/>
    <w:rsid w:val="00AB180F"/>
    <w:rsid w:val="00AB5340"/>
    <w:rsid w:val="00AB6309"/>
    <w:rsid w:val="00AC68A1"/>
    <w:rsid w:val="00AC74E1"/>
    <w:rsid w:val="00AD2D38"/>
    <w:rsid w:val="00AE3283"/>
    <w:rsid w:val="00AE36E9"/>
    <w:rsid w:val="00AE5F43"/>
    <w:rsid w:val="00AE744C"/>
    <w:rsid w:val="00AF1270"/>
    <w:rsid w:val="00AF1826"/>
    <w:rsid w:val="00AF20B5"/>
    <w:rsid w:val="00B04F4B"/>
    <w:rsid w:val="00B11A47"/>
    <w:rsid w:val="00B20CE6"/>
    <w:rsid w:val="00B21600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614EA"/>
    <w:rsid w:val="00B621E6"/>
    <w:rsid w:val="00B62E95"/>
    <w:rsid w:val="00B63843"/>
    <w:rsid w:val="00B63A91"/>
    <w:rsid w:val="00B80F34"/>
    <w:rsid w:val="00B81F7D"/>
    <w:rsid w:val="00B9270F"/>
    <w:rsid w:val="00B928E5"/>
    <w:rsid w:val="00B93726"/>
    <w:rsid w:val="00BA721A"/>
    <w:rsid w:val="00BB4F5E"/>
    <w:rsid w:val="00BC08DB"/>
    <w:rsid w:val="00BC227B"/>
    <w:rsid w:val="00BC2C41"/>
    <w:rsid w:val="00BC4C84"/>
    <w:rsid w:val="00BC586B"/>
    <w:rsid w:val="00BD31EC"/>
    <w:rsid w:val="00BD42FC"/>
    <w:rsid w:val="00BE42F2"/>
    <w:rsid w:val="00BF3756"/>
    <w:rsid w:val="00BF4173"/>
    <w:rsid w:val="00BF52C1"/>
    <w:rsid w:val="00C0155D"/>
    <w:rsid w:val="00C13D0C"/>
    <w:rsid w:val="00C20ECF"/>
    <w:rsid w:val="00C31DD7"/>
    <w:rsid w:val="00C32C06"/>
    <w:rsid w:val="00C40FC6"/>
    <w:rsid w:val="00C45671"/>
    <w:rsid w:val="00C463E5"/>
    <w:rsid w:val="00C55A75"/>
    <w:rsid w:val="00C56C53"/>
    <w:rsid w:val="00C63A2F"/>
    <w:rsid w:val="00C661AA"/>
    <w:rsid w:val="00C6747C"/>
    <w:rsid w:val="00C72FBE"/>
    <w:rsid w:val="00C756D5"/>
    <w:rsid w:val="00C75AA7"/>
    <w:rsid w:val="00C775EC"/>
    <w:rsid w:val="00C849DC"/>
    <w:rsid w:val="00C86465"/>
    <w:rsid w:val="00C93200"/>
    <w:rsid w:val="00C971AB"/>
    <w:rsid w:val="00CA0430"/>
    <w:rsid w:val="00CA2C74"/>
    <w:rsid w:val="00CA6810"/>
    <w:rsid w:val="00CB20AF"/>
    <w:rsid w:val="00CB36FE"/>
    <w:rsid w:val="00CB68BE"/>
    <w:rsid w:val="00CB7EDF"/>
    <w:rsid w:val="00CC6E53"/>
    <w:rsid w:val="00CD0921"/>
    <w:rsid w:val="00CD39E4"/>
    <w:rsid w:val="00CD4ECB"/>
    <w:rsid w:val="00CD7BD3"/>
    <w:rsid w:val="00CE6806"/>
    <w:rsid w:val="00D012F4"/>
    <w:rsid w:val="00D013E4"/>
    <w:rsid w:val="00D01790"/>
    <w:rsid w:val="00D15FF0"/>
    <w:rsid w:val="00D23928"/>
    <w:rsid w:val="00D32F07"/>
    <w:rsid w:val="00D417EF"/>
    <w:rsid w:val="00D4656D"/>
    <w:rsid w:val="00D50ADF"/>
    <w:rsid w:val="00D528B5"/>
    <w:rsid w:val="00D52C0F"/>
    <w:rsid w:val="00D62FF1"/>
    <w:rsid w:val="00D646FB"/>
    <w:rsid w:val="00D7512B"/>
    <w:rsid w:val="00D80375"/>
    <w:rsid w:val="00D809C1"/>
    <w:rsid w:val="00D8536F"/>
    <w:rsid w:val="00D872F6"/>
    <w:rsid w:val="00D87666"/>
    <w:rsid w:val="00D97424"/>
    <w:rsid w:val="00D97F7D"/>
    <w:rsid w:val="00DB254F"/>
    <w:rsid w:val="00DB41A9"/>
    <w:rsid w:val="00DC0AB7"/>
    <w:rsid w:val="00DC20F2"/>
    <w:rsid w:val="00DC2FA4"/>
    <w:rsid w:val="00DD12E3"/>
    <w:rsid w:val="00DD3DAA"/>
    <w:rsid w:val="00DE05C2"/>
    <w:rsid w:val="00DF1F82"/>
    <w:rsid w:val="00E01C08"/>
    <w:rsid w:val="00E04986"/>
    <w:rsid w:val="00E04A31"/>
    <w:rsid w:val="00E04F46"/>
    <w:rsid w:val="00E135FC"/>
    <w:rsid w:val="00E16E2C"/>
    <w:rsid w:val="00E205C6"/>
    <w:rsid w:val="00E22F8F"/>
    <w:rsid w:val="00E2673A"/>
    <w:rsid w:val="00E30EE9"/>
    <w:rsid w:val="00E32B5A"/>
    <w:rsid w:val="00E32FA6"/>
    <w:rsid w:val="00E33389"/>
    <w:rsid w:val="00E35908"/>
    <w:rsid w:val="00E46662"/>
    <w:rsid w:val="00E50428"/>
    <w:rsid w:val="00E50C3B"/>
    <w:rsid w:val="00E65166"/>
    <w:rsid w:val="00E6652D"/>
    <w:rsid w:val="00E73F25"/>
    <w:rsid w:val="00E76B7D"/>
    <w:rsid w:val="00E80698"/>
    <w:rsid w:val="00E83040"/>
    <w:rsid w:val="00E84A99"/>
    <w:rsid w:val="00E97419"/>
    <w:rsid w:val="00EB0757"/>
    <w:rsid w:val="00EB0E51"/>
    <w:rsid w:val="00EB2D9E"/>
    <w:rsid w:val="00EB4AAE"/>
    <w:rsid w:val="00EC13F7"/>
    <w:rsid w:val="00EC1F52"/>
    <w:rsid w:val="00EC3239"/>
    <w:rsid w:val="00EC7AC1"/>
    <w:rsid w:val="00ED0547"/>
    <w:rsid w:val="00ED21A6"/>
    <w:rsid w:val="00ED4FA8"/>
    <w:rsid w:val="00EF6AC9"/>
    <w:rsid w:val="00F0114A"/>
    <w:rsid w:val="00F01A3B"/>
    <w:rsid w:val="00F049D7"/>
    <w:rsid w:val="00F05FF2"/>
    <w:rsid w:val="00F0684B"/>
    <w:rsid w:val="00F10575"/>
    <w:rsid w:val="00F10AE3"/>
    <w:rsid w:val="00F300A9"/>
    <w:rsid w:val="00F40DE8"/>
    <w:rsid w:val="00F41B71"/>
    <w:rsid w:val="00F47897"/>
    <w:rsid w:val="00F51D95"/>
    <w:rsid w:val="00F55891"/>
    <w:rsid w:val="00F55A2A"/>
    <w:rsid w:val="00F647F6"/>
    <w:rsid w:val="00F660EE"/>
    <w:rsid w:val="00F673A7"/>
    <w:rsid w:val="00F674C0"/>
    <w:rsid w:val="00F67775"/>
    <w:rsid w:val="00F70304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A453B3-23C0-40D9-9DCF-25C71024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Raster1">
    <w:name w:val="Helles Raster1"/>
    <w:basedOn w:val="NormaleTabelle"/>
    <w:next w:val="HellesRaster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TabellenInhalt">
    <w:name w:val="Tabellen Inhalt"/>
    <w:basedOn w:val="Standard"/>
    <w:rsid w:val="005536F3"/>
    <w:pPr>
      <w:suppressLineNumbers/>
      <w:spacing w:after="120" w:line="264" w:lineRule="auto"/>
    </w:pPr>
    <w:rPr>
      <w:rFonts w:asciiTheme="minorHAnsi" w:hAnsiTheme="minorHAnsi"/>
      <w:sz w:val="21"/>
      <w:szCs w:val="21"/>
      <w:lang w:val="de-AT"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49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eader" Target="header1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4BHELS_5_TEACHER_Hofstaetter_Exercis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ropbox\Schule\4-Jahrgang\Labor\TILL\3_RC-Oscillator\Vcc-Abh&#228;ngigke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Vcc Dependency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Frequenz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Tabelle1!$A$3:$A$15</c:f>
              <c:numCache>
                <c:formatCode>General\ \V</c:formatCode>
                <c:ptCount val="13"/>
                <c:pt idx="0">
                  <c:v>3.8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</c:numCache>
            </c:numRef>
          </c:xVal>
          <c:yVal>
            <c:numRef>
              <c:f>Tabelle1!$B$3:$B$15</c:f>
              <c:numCache>
                <c:formatCode>General\ \H\z</c:formatCode>
                <c:ptCount val="13"/>
                <c:pt idx="0">
                  <c:v>320.5</c:v>
                </c:pt>
                <c:pt idx="1">
                  <c:v>318.89999999999998</c:v>
                </c:pt>
                <c:pt idx="2">
                  <c:v>305.60000000000002</c:v>
                </c:pt>
                <c:pt idx="3">
                  <c:v>315.3</c:v>
                </c:pt>
                <c:pt idx="4">
                  <c:v>319.7</c:v>
                </c:pt>
                <c:pt idx="5">
                  <c:v>321.8</c:v>
                </c:pt>
                <c:pt idx="6">
                  <c:v>322.10000000000002</c:v>
                </c:pt>
                <c:pt idx="7">
                  <c:v>322.2</c:v>
                </c:pt>
                <c:pt idx="8">
                  <c:v>322.2</c:v>
                </c:pt>
                <c:pt idx="9">
                  <c:v>322.2</c:v>
                </c:pt>
                <c:pt idx="10">
                  <c:v>322.2</c:v>
                </c:pt>
                <c:pt idx="11">
                  <c:v>322.2</c:v>
                </c:pt>
                <c:pt idx="12">
                  <c:v>322.2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495320"/>
        <c:axId val="226493360"/>
      </c:scatterChart>
      <c:valAx>
        <c:axId val="226495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b="1" cap="none">
                    <a:latin typeface="+mj-lt"/>
                  </a:rPr>
                  <a:t>Supply</a:t>
                </a:r>
                <a:r>
                  <a:rPr lang="de-AT" b="1" cap="none" baseline="0">
                    <a:latin typeface="+mj-lt"/>
                  </a:rPr>
                  <a:t> Voltage</a:t>
                </a:r>
                <a:endParaRPr lang="de-AT" b="1" cap="none">
                  <a:latin typeface="+mj-lt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\ \V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6493360"/>
        <c:crosses val="autoZero"/>
        <c:crossBetween val="midCat"/>
      </c:valAx>
      <c:valAx>
        <c:axId val="22649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b="1" cap="none">
                    <a:latin typeface="+mj-lt"/>
                  </a:rPr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\ \H\z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6495320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D2FEBDAB4749099F20C1261D7E73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E0E597-ADC5-4642-B016-6CFB5185AAA5}"/>
      </w:docPartPr>
      <w:docPartBody>
        <w:p w:rsidR="007A6D58" w:rsidRDefault="00346A9A">
          <w:pPr>
            <w:pStyle w:val="C6D2FEBDAB4749099F20C1261D7E738F"/>
          </w:pPr>
          <w:r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8"/>
    <w:rsid w:val="0001700D"/>
    <w:rsid w:val="000C6E55"/>
    <w:rsid w:val="000E1405"/>
    <w:rsid w:val="00346A9A"/>
    <w:rsid w:val="0041526D"/>
    <w:rsid w:val="00631C28"/>
    <w:rsid w:val="007A6D58"/>
    <w:rsid w:val="00932C11"/>
    <w:rsid w:val="00C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72BD2"/>
    <w:rPr>
      <w:color w:val="808080"/>
    </w:rPr>
  </w:style>
  <w:style w:type="paragraph" w:customStyle="1" w:styleId="C6D2FEBDAB4749099F20C1261D7E738F">
    <w:name w:val="C6D2FEBDAB4749099F20C1261D7E7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0F4D6C9-12BD-457E-84E4-65417EC6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4BHELS_5_TEACHER_Hofstaetter_Exercise.dotx</Template>
  <TotalTime>0</TotalTime>
  <Pages>7</Pages>
  <Words>501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RC-Sine-Wave-Oscillator</vt:lpstr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RC-Sine-Wave-Oscillator</dc:title>
  <dc:subject/>
  <dc:creator>Alexander Hofstätter</dc:creator>
  <cp:keywords/>
  <dc:description/>
  <cp:lastModifiedBy>a.hofstaetter@htlstp.at</cp:lastModifiedBy>
  <cp:revision>82</cp:revision>
  <cp:lastPrinted>2015-02-16T21:31:00Z</cp:lastPrinted>
  <dcterms:created xsi:type="dcterms:W3CDTF">2014-12-15T17:27:00Z</dcterms:created>
  <dcterms:modified xsi:type="dcterms:W3CDTF">2015-02-18T09:01:00Z</dcterms:modified>
</cp:coreProperties>
</file>