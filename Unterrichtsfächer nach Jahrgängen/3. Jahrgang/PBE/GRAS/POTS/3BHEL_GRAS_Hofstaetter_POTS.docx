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318" w:rsidRPr="0076698D" w:rsidRDefault="00B373DF" w:rsidP="00176318">
      <w:pPr>
        <w:rPr>
          <w:rFonts w:eastAsia="Times New Roman" w:cs="Times New Roman"/>
          <w:sz w:val="24"/>
          <w:szCs w:val="24"/>
        </w:rPr>
      </w:pPr>
      <w:r w:rsidRPr="0076698D">
        <w:rPr>
          <w:rFonts w:eastAsia="Times New Roman" w:cs="Times New Roman"/>
          <w:noProof/>
          <w:sz w:val="24"/>
          <w:szCs w:val="24"/>
          <w:lang w:val="de-AT" w:eastAsia="de-A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2EEEFCB" wp14:editId="2371E26A">
                <wp:simplePos x="0" y="0"/>
                <wp:positionH relativeFrom="column">
                  <wp:posOffset>-14936</wp:posOffset>
                </wp:positionH>
                <wp:positionV relativeFrom="paragraph">
                  <wp:posOffset>6350</wp:posOffset>
                </wp:positionV>
                <wp:extent cx="5156200" cy="1905000"/>
                <wp:effectExtent l="0" t="0" r="25400" b="19050"/>
                <wp:wrapThrough wrapText="bothSides">
                  <wp:wrapPolygon edited="0">
                    <wp:start x="0" y="0"/>
                    <wp:lineTo x="0" y="21600"/>
                    <wp:lineTo x="21627" y="21600"/>
                    <wp:lineTo x="21627" y="0"/>
                    <wp:lineTo x="0" y="0"/>
                  </wp:wrapPolygon>
                </wp:wrapThrough>
                <wp:docPr id="29" name="Rechtec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62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93E" w:rsidRPr="00986872" w:rsidRDefault="004560FE" w:rsidP="00B63843">
                            <w:pPr>
                              <w:spacing w:line="276" w:lineRule="auto"/>
                              <w:jc w:val="center"/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</w:pPr>
                            <w:r w:rsidRPr="00986872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</w:rPr>
                              <w:t>PROTOCOL</w:t>
                            </w:r>
                            <w:r w:rsidR="0011393E" w:rsidRPr="00986872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</w:rPr>
                              <w:br/>
                            </w:r>
                            <w:r w:rsidR="0044578D"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  <w:t>to</w:t>
                            </w:r>
                            <w:r w:rsidRPr="00986872"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  <w:t xml:space="preserve"> laboratory exercise</w:t>
                            </w:r>
                          </w:p>
                          <w:p w:rsidR="0011393E" w:rsidRPr="00986872" w:rsidRDefault="0011393E" w:rsidP="00B63843">
                            <w:pPr>
                              <w:spacing w:line="276" w:lineRule="auto"/>
                              <w:jc w:val="center"/>
                              <w:rPr>
                                <w:rFonts w:asciiTheme="majorHAnsi" w:hAnsiTheme="majorHAnsi" w:cs="Arial"/>
                                <w:sz w:val="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b/>
                                <w:i/>
                                <w:sz w:val="44"/>
                                <w:szCs w:val="40"/>
                              </w:rPr>
                              <w:alias w:val="Titel"/>
                              <w:tag w:val=""/>
                              <w:id w:val="2072388912"/>
                              <w:placeholder>
                                <w:docPart w:val="D5359BD5381C45149313B1A6B0E2585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57F6E" w:rsidRPr="00257F6E" w:rsidRDefault="002231A7" w:rsidP="00257F6E">
                                <w:pPr>
                                  <w:spacing w:line="276" w:lineRule="auto"/>
                                  <w:jc w:val="center"/>
                                  <w:rPr>
                                    <w:b/>
                                    <w:i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44"/>
                                    <w:szCs w:val="40"/>
                                  </w:rPr>
                                  <w:t>POTS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EEFCB" id="Rechteck 29" o:spid="_x0000_s1026" style="position:absolute;margin-left:-1.2pt;margin-top:.5pt;width:406pt;height:15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">
                <v:textbox>
                  <w:txbxContent>
                    <w:p w:rsidR="0011393E" w:rsidRPr="00986872" w:rsidRDefault="004560FE" w:rsidP="00B63843">
                      <w:pPr>
                        <w:spacing w:line="276" w:lineRule="auto"/>
                        <w:jc w:val="center"/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</w:pPr>
                      <w:r w:rsidRPr="00986872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</w:rPr>
                        <w:t>PROTOCOL</w:t>
                      </w:r>
                      <w:r w:rsidR="0011393E" w:rsidRPr="00986872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</w:rPr>
                        <w:br/>
                      </w:r>
                      <w:r w:rsidR="0044578D"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  <w:t>to</w:t>
                      </w:r>
                      <w:r w:rsidRPr="00986872"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  <w:t xml:space="preserve"> laboratory exercise</w:t>
                      </w:r>
                    </w:p>
                    <w:p w:rsidR="0011393E" w:rsidRPr="00986872" w:rsidRDefault="0011393E" w:rsidP="00B63843">
                      <w:pPr>
                        <w:spacing w:line="276" w:lineRule="auto"/>
                        <w:jc w:val="center"/>
                        <w:rPr>
                          <w:rFonts w:asciiTheme="majorHAnsi" w:hAnsiTheme="majorHAnsi" w:cs="Arial"/>
                          <w:sz w:val="8"/>
                          <w:szCs w:val="28"/>
                        </w:rPr>
                      </w:pPr>
                    </w:p>
                    <w:sdt>
                      <w:sdtPr>
                        <w:rPr>
                          <w:b/>
                          <w:i/>
                          <w:sz w:val="44"/>
                          <w:szCs w:val="40"/>
                        </w:rPr>
                        <w:alias w:val="Titel"/>
                        <w:tag w:val=""/>
                        <w:id w:val="2072388912"/>
                        <w:placeholder>
                          <w:docPart w:val="D5359BD5381C45149313B1A6B0E25856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257F6E" w:rsidRPr="00257F6E" w:rsidRDefault="002231A7" w:rsidP="00257F6E">
                          <w:pPr>
                            <w:spacing w:line="276" w:lineRule="auto"/>
                            <w:jc w:val="center"/>
                            <w:rPr>
                              <w:b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i/>
                              <w:sz w:val="44"/>
                              <w:szCs w:val="40"/>
                            </w:rPr>
                            <w:t>POTS</w:t>
                          </w:r>
                        </w:p>
                      </w:sdtContent>
                    </w:sdt>
                  </w:txbxContent>
                </v:textbox>
                <w10:wrap type="through"/>
              </v:rect>
            </w:pict>
          </mc:Fallback>
        </mc:AlternateContent>
      </w:r>
      <w:r w:rsidR="005F4515">
        <w:rPr>
          <w:rFonts w:eastAsia="Times New Roman" w:cs="Times New Roman"/>
          <w:noProof/>
          <w:sz w:val="24"/>
          <w:szCs w:val="24"/>
          <w:lang w:val="de-AT" w:eastAsia="de-AT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849C5C2" wp14:editId="01348603">
                <wp:simplePos x="0" y="0"/>
                <wp:positionH relativeFrom="margin">
                  <wp:posOffset>5430824</wp:posOffset>
                </wp:positionH>
                <wp:positionV relativeFrom="margin">
                  <wp:posOffset>19050</wp:posOffset>
                </wp:positionV>
                <wp:extent cx="1296035" cy="1893570"/>
                <wp:effectExtent l="19050" t="19050" r="18415" b="11430"/>
                <wp:wrapSquare wrapText="bothSides"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035" cy="1893570"/>
                          <a:chOff x="0" y="0"/>
                          <a:chExt cx="1296035" cy="1893570"/>
                        </a:xfrm>
                      </wpg:grpSpPr>
                      <pic:pic xmlns:pic="http://schemas.openxmlformats.org/drawingml/2006/picture">
                        <pic:nvPicPr>
                          <pic:cNvPr id="21" name="Bild 21" descr="EL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73150"/>
                            <a:ext cx="1294765" cy="820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Bild 2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035" cy="10712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712CD5" id="Gruppieren 6" o:spid="_x0000_s1026" style="position:absolute;margin-left:427.6pt;margin-top:1.5pt;width:102.05pt;height:149.1pt;z-index:251657728;mso-position-horizontal-relative:margin;mso-position-vertical-relative:margin;mso-width-relative:margin;mso-height-relative:margin" coordsize="12960,18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 21" o:spid="_x0000_s1027" type="#_x0000_t75" alt="EL" style="position:absolute;top:10731;width:12947;height:8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EEhXEAAAA2wAAAA8AAABkcnMvZG93bnJldi54bWxEj8FqwzAQRO+F/oPYQi+lkW1KKG6UYEIM&#10;uRSaOB+wtrayqbVyLTV2/r4KBHIcZuYNs9rMthdnGn3nWEG6SEAQN053bBScqvL1HYQPyBp7x6Tg&#10;Qh4268eHFebaTXyg8zEYESHsc1TQhjDkUvqmJYt+4Qbi6H270WKIcjRSjzhFuO1lliRLabHjuNDi&#10;QNuWmp/jn1XwW3+a5VTVu33Xu8tLORRvxZdR6vlpLj5ABJrDPXxr77WCLIXrl/gD5P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sEEhXEAAAA2wAAAA8AAAAAAAAAAAAAAAAA&#10;nwIAAGRycy9kb3ducmV2LnhtbFBLBQYAAAAABAAEAPcAAACQAwAAAAA=&#10;" stroked="t" strokecolor="black [3213]">
                  <v:imagedata r:id="rId10" o:title="EL"/>
                  <v:path arrowok="t"/>
                </v:shape>
                <v:shape id="Bild 22" o:spid="_x0000_s1028" type="#_x0000_t75" style="position:absolute;width:12960;height:10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Xpk/FAAAA2wAAAA8AAABkcnMvZG93bnJldi54bWxEj0FrwkAUhO+F/oflFbwU3RhKldRVRFA8&#10;FRojeHxkn0no7tuQXZPor+8WCj0OM/MNs9qM1oieOt84VjCfJSCIS6cbrhQUp/10CcIHZI3GMSm4&#10;k4fN+vlphZl2A39Rn4dKRAj7DBXUIbSZlL6syaKfuZY4elfXWQxRdpXUHQ4Rbo1Mk+RdWmw4LtTY&#10;0q6m8ju/WQXVW38YXvNPdzHX5emxuJ+LW2GUmryM2w8QgcbwH/5rH7WCNIXfL/EHyP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V6ZPxQAAANsAAAAPAAAAAAAAAAAAAAAA&#10;AJ8CAABkcnMvZG93bnJldi54bWxQSwUGAAAAAAQABAD3AAAAkQMAAAAA&#10;" stroked="t" strokecolor="black [3213]">
                  <v:imagedata r:id="rId11" o:title=""/>
                  <v:path arrowok="t"/>
                </v:shape>
                <w10:wrap type="square" anchorx="margin" anchory="margin"/>
              </v:group>
            </w:pict>
          </mc:Fallback>
        </mc:AlternateContent>
      </w:r>
    </w:p>
    <w:tbl>
      <w:tblPr>
        <w:tblStyle w:val="Tabellenraster"/>
        <w:tblW w:w="10632" w:type="dxa"/>
        <w:tblInd w:w="-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3969"/>
      </w:tblGrid>
      <w:tr w:rsidR="00176318" w:rsidRPr="0076698D" w:rsidTr="00B373DF"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76318" w:rsidRPr="0076698D" w:rsidRDefault="004560FE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Class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76318" w:rsidRPr="0076698D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Secretary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76318" w:rsidRPr="0076698D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Signature</w:t>
            </w:r>
          </w:p>
        </w:tc>
      </w:tr>
      <w:tr w:rsidR="00176318" w:rsidRPr="0076698D" w:rsidTr="00B373DF">
        <w:trPr>
          <w:trHeight w:val="851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76318" w:rsidRPr="0076698D" w:rsidRDefault="00176318" w:rsidP="005353C2">
            <w:pPr>
              <w:ind w:left="-142" w:firstLine="142"/>
              <w:jc w:val="center"/>
              <w:rPr>
                <w:rFonts w:cs="Arial"/>
                <w:b/>
                <w:sz w:val="28"/>
                <w:szCs w:val="28"/>
              </w:rPr>
            </w:pPr>
            <w:r w:rsidRPr="0076698D">
              <w:rPr>
                <w:rFonts w:cs="Arial"/>
                <w:b/>
                <w:sz w:val="28"/>
                <w:szCs w:val="28"/>
              </w:rPr>
              <w:t>3BHEL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76318" w:rsidRPr="004310B4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  <w:r w:rsidRPr="004310B4">
              <w:rPr>
                <w:rFonts w:cs="Arial"/>
                <w:b/>
                <w:sz w:val="28"/>
                <w:szCs w:val="28"/>
              </w:rPr>
              <w:t>HOFSTÄTTER A.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76318" w:rsidRPr="0076698D" w:rsidRDefault="00176318" w:rsidP="005353C2">
            <w:pPr>
              <w:ind w:firstLine="142"/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176318" w:rsidRPr="0076698D" w:rsidTr="00B373DF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:rsidR="00176318" w:rsidRPr="0076698D" w:rsidRDefault="004560FE" w:rsidP="004560FE">
            <w:pPr>
              <w:ind w:left="-142" w:firstLine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</w:t>
            </w:r>
            <w:r w:rsidRPr="004560FE">
              <w:rPr>
                <w:rFonts w:cs="Arial"/>
                <w:sz w:val="16"/>
                <w:szCs w:val="16"/>
              </w:rPr>
              <w:t>xercise</w:t>
            </w:r>
            <w:r w:rsidR="00986872">
              <w:rPr>
                <w:rFonts w:cs="Arial"/>
                <w:sz w:val="16"/>
                <w:szCs w:val="16"/>
              </w:rPr>
              <w:t>-</w:t>
            </w:r>
            <w:r w:rsidRPr="004560FE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 xml:space="preserve">/ </w:t>
            </w:r>
            <w:r w:rsidR="00A92D5C">
              <w:rPr>
                <w:rFonts w:cs="Arial"/>
                <w:sz w:val="16"/>
                <w:szCs w:val="16"/>
              </w:rPr>
              <w:t>Delivery</w:t>
            </w:r>
            <w:r w:rsidR="00A92D5C" w:rsidRPr="004560FE">
              <w:rPr>
                <w:rFonts w:cs="Arial"/>
                <w:sz w:val="16"/>
                <w:szCs w:val="16"/>
              </w:rPr>
              <w:t xml:space="preserve"> date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</w:tcBorders>
            <w:vAlign w:val="center"/>
          </w:tcPr>
          <w:p w:rsidR="00176318" w:rsidRPr="0076698D" w:rsidRDefault="004560FE" w:rsidP="004560FE">
            <w:pPr>
              <w:ind w:firstLine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Employee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:rsidR="00176318" w:rsidRPr="0076698D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Signature</w:t>
            </w:r>
          </w:p>
        </w:tc>
      </w:tr>
      <w:tr w:rsidR="00176318" w:rsidRPr="0076698D" w:rsidTr="00B373DF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</w:tcBorders>
            <w:vAlign w:val="center"/>
          </w:tcPr>
          <w:p w:rsidR="004560FE" w:rsidRDefault="008B0928" w:rsidP="005353C2">
            <w:pPr>
              <w:ind w:left="-142" w:firstLine="142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17</w:t>
            </w:r>
            <w:r w:rsidRPr="008B0928">
              <w:rPr>
                <w:rFonts w:cs="Arial"/>
                <w:sz w:val="24"/>
                <w:szCs w:val="24"/>
                <w:vertAlign w:val="superscript"/>
              </w:rPr>
              <w:t>th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="004560FE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Feb</w:t>
            </w:r>
            <w:r w:rsidR="004560FE" w:rsidRPr="0076698D">
              <w:rPr>
                <w:rFonts w:cs="Arial"/>
                <w:sz w:val="24"/>
                <w:szCs w:val="24"/>
              </w:rPr>
              <w:t xml:space="preserve"> 201</w:t>
            </w:r>
            <w:r>
              <w:rPr>
                <w:rFonts w:cs="Arial"/>
                <w:sz w:val="24"/>
                <w:szCs w:val="24"/>
              </w:rPr>
              <w:t>4</w:t>
            </w:r>
          </w:p>
          <w:p w:rsidR="00176318" w:rsidRPr="008B0928" w:rsidRDefault="008B0928" w:rsidP="008B0928">
            <w:pPr>
              <w:ind w:left="-142" w:firstLine="142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17</w:t>
            </w:r>
            <w:r w:rsidRPr="008B0928">
              <w:rPr>
                <w:rFonts w:cs="Arial"/>
                <w:sz w:val="24"/>
                <w:szCs w:val="24"/>
                <w:vertAlign w:val="superscript"/>
              </w:rPr>
              <w:t>th</w:t>
            </w:r>
            <w:r>
              <w:rPr>
                <w:rFonts w:cs="Arial"/>
                <w:sz w:val="24"/>
                <w:szCs w:val="24"/>
              </w:rPr>
              <w:t xml:space="preserve">  Feb</w:t>
            </w:r>
            <w:r w:rsidRPr="0076698D">
              <w:rPr>
                <w:rFonts w:cs="Arial"/>
                <w:sz w:val="24"/>
                <w:szCs w:val="24"/>
              </w:rPr>
              <w:t xml:space="preserve"> 201</w:t>
            </w:r>
            <w:r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3969" w:type="dxa"/>
            <w:tcBorders>
              <w:top w:val="nil"/>
              <w:bottom w:val="single" w:sz="12" w:space="0" w:color="auto"/>
              <w:tr2bl w:val="nil"/>
            </w:tcBorders>
            <w:vAlign w:val="center"/>
          </w:tcPr>
          <w:p w:rsidR="00176318" w:rsidRPr="004310B4" w:rsidRDefault="000F517A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STRASSER A.</w:t>
            </w:r>
          </w:p>
        </w:tc>
        <w:tc>
          <w:tcPr>
            <w:tcW w:w="3969" w:type="dxa"/>
            <w:tcBorders>
              <w:top w:val="nil"/>
              <w:bottom w:val="single" w:sz="12" w:space="0" w:color="auto"/>
              <w:right w:val="single" w:sz="8" w:space="0" w:color="auto"/>
              <w:tr2bl w:val="nil"/>
            </w:tcBorders>
            <w:vAlign w:val="center"/>
          </w:tcPr>
          <w:p w:rsidR="00176318" w:rsidRPr="0076698D" w:rsidRDefault="00176318" w:rsidP="005353C2">
            <w:pPr>
              <w:ind w:firstLine="142"/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176318" w:rsidRPr="0076698D" w:rsidTr="002231A7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:rsidR="00176318" w:rsidRPr="0076698D" w:rsidRDefault="004560FE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Teacher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</w:tcBorders>
            <w:vAlign w:val="center"/>
          </w:tcPr>
          <w:p w:rsidR="00176318" w:rsidRPr="0076698D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Employee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:rsidR="00176318" w:rsidRPr="0076698D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Signature</w:t>
            </w:r>
          </w:p>
        </w:tc>
      </w:tr>
      <w:tr w:rsidR="00176318" w:rsidRPr="0076698D" w:rsidTr="002231A7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</w:tcBorders>
            <w:vAlign w:val="center"/>
          </w:tcPr>
          <w:p w:rsidR="00176318" w:rsidRPr="0076698D" w:rsidRDefault="002231A7" w:rsidP="00F05FF2">
            <w:pPr>
              <w:ind w:left="-142" w:firstLine="142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GRASINGER</w:t>
            </w:r>
          </w:p>
        </w:tc>
        <w:tc>
          <w:tcPr>
            <w:tcW w:w="3969" w:type="dxa"/>
            <w:tcBorders>
              <w:top w:val="nil"/>
              <w:bottom w:val="single" w:sz="12" w:space="0" w:color="auto"/>
              <w:tr2bl w:val="nil"/>
            </w:tcBorders>
            <w:vAlign w:val="center"/>
          </w:tcPr>
          <w:p w:rsidR="00176318" w:rsidRPr="002231A7" w:rsidRDefault="002231A7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  <w:r w:rsidRPr="002231A7">
              <w:rPr>
                <w:rFonts w:cs="Arial"/>
                <w:b/>
                <w:sz w:val="28"/>
                <w:szCs w:val="28"/>
              </w:rPr>
              <w:t>ROTT M.</w:t>
            </w:r>
          </w:p>
        </w:tc>
        <w:tc>
          <w:tcPr>
            <w:tcW w:w="3969" w:type="dxa"/>
            <w:tcBorders>
              <w:top w:val="nil"/>
              <w:bottom w:val="single" w:sz="12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176318" w:rsidRPr="0076698D" w:rsidRDefault="00176318" w:rsidP="005353C2">
            <w:pPr>
              <w:ind w:firstLine="142"/>
              <w:jc w:val="center"/>
              <w:rPr>
                <w:rFonts w:cs="Arial"/>
                <w:sz w:val="32"/>
                <w:szCs w:val="32"/>
              </w:rPr>
            </w:pPr>
          </w:p>
        </w:tc>
      </w:tr>
      <w:tr w:rsidR="00176318" w:rsidRPr="0076698D" w:rsidTr="00B373DF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:rsidR="00176318" w:rsidRPr="0076698D" w:rsidRDefault="004560FE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Grade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</w:tcBorders>
            <w:vAlign w:val="center"/>
          </w:tcPr>
          <w:p w:rsidR="00176318" w:rsidRPr="0076698D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Employee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:rsidR="00176318" w:rsidRPr="0076698D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Signature</w:t>
            </w:r>
          </w:p>
        </w:tc>
      </w:tr>
      <w:tr w:rsidR="00176318" w:rsidRPr="0076698D" w:rsidTr="005353C2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:rsidR="00176318" w:rsidRPr="0076698D" w:rsidRDefault="00176318" w:rsidP="0090201E">
            <w:pPr>
              <w:ind w:left="-142" w:firstLine="142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tr2bl w:val="single" w:sz="4" w:space="0" w:color="auto"/>
            </w:tcBorders>
            <w:vAlign w:val="center"/>
          </w:tcPr>
          <w:p w:rsidR="00176318" w:rsidRPr="0076698D" w:rsidRDefault="00176318" w:rsidP="005353C2">
            <w:pPr>
              <w:ind w:firstLine="142"/>
              <w:rPr>
                <w:rFonts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176318" w:rsidRPr="0076698D" w:rsidRDefault="00176318" w:rsidP="005353C2">
            <w:pPr>
              <w:ind w:firstLine="142"/>
              <w:jc w:val="center"/>
              <w:rPr>
                <w:rFonts w:cs="Arial"/>
                <w:sz w:val="24"/>
                <w:szCs w:val="24"/>
              </w:rPr>
            </w:pPr>
          </w:p>
          <w:p w:rsidR="00176318" w:rsidRPr="0076698D" w:rsidRDefault="00176318" w:rsidP="005353C2">
            <w:pPr>
              <w:ind w:firstLine="142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176318" w:rsidRPr="0076698D" w:rsidTr="005F4515">
        <w:trPr>
          <w:trHeight w:val="2170"/>
        </w:trPr>
        <w:tc>
          <w:tcPr>
            <w:tcW w:w="3969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sdt>
            <w:sdtPr>
              <w:rPr>
                <w:b/>
                <w:i/>
                <w:sz w:val="40"/>
                <w:szCs w:val="40"/>
              </w:rPr>
              <w:alias w:val="Titel"/>
              <w:tag w:val=""/>
              <w:id w:val="-1325888251"/>
              <w:placeholder>
                <w:docPart w:val="9B9667B6934F48CDB7CC0A92AB88B47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B63843" w:rsidRPr="00986872" w:rsidRDefault="002231A7" w:rsidP="00B63843">
                <w:pPr>
                  <w:jc w:val="center"/>
                  <w:rPr>
                    <w:rFonts w:asciiTheme="majorHAnsi" w:hAnsiTheme="majorHAnsi" w:cs="Arial"/>
                    <w:i/>
                    <w:sz w:val="32"/>
                    <w:szCs w:val="28"/>
                  </w:rPr>
                </w:pPr>
                <w:r>
                  <w:rPr>
                    <w:b/>
                    <w:i/>
                    <w:sz w:val="40"/>
                    <w:szCs w:val="40"/>
                    <w:lang w:val="de-AT"/>
                  </w:rPr>
                  <w:t>POTS</w:t>
                </w:r>
              </w:p>
            </w:sdtContent>
          </w:sdt>
          <w:p w:rsidR="00176318" w:rsidRPr="00892B95" w:rsidRDefault="00176318" w:rsidP="005353C2">
            <w:pPr>
              <w:jc w:val="center"/>
              <w:rPr>
                <w:rFonts w:asciiTheme="majorHAnsi" w:hAnsiTheme="majorHAnsi" w:cs="Arial"/>
                <w:b/>
                <w:i/>
                <w:sz w:val="16"/>
                <w:szCs w:val="40"/>
              </w:rPr>
            </w:pPr>
          </w:p>
          <w:p w:rsidR="00176318" w:rsidRPr="004310B4" w:rsidRDefault="00B63843" w:rsidP="00990DBB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B63843">
              <w:rPr>
                <w:b/>
                <w:i/>
                <w:sz w:val="36"/>
                <w:szCs w:val="40"/>
              </w:rPr>
              <w:t>[</w:t>
            </w:r>
            <w:proofErr w:type="spellStart"/>
            <w:r w:rsidRPr="00B63843">
              <w:rPr>
                <w:rFonts w:asciiTheme="majorHAnsi" w:hAnsiTheme="majorHAnsi"/>
                <w:b/>
                <w:i/>
                <w:sz w:val="36"/>
                <w:szCs w:val="40"/>
              </w:rPr>
              <w:t>Messobjekt</w:t>
            </w:r>
            <w:proofErr w:type="spellEnd"/>
            <w:r w:rsidRPr="00B63843">
              <w:rPr>
                <w:rFonts w:asciiTheme="majorHAnsi" w:hAnsiTheme="majorHAnsi"/>
                <w:b/>
                <w:i/>
                <w:sz w:val="36"/>
                <w:szCs w:val="40"/>
              </w:rPr>
              <w:t>]</w:t>
            </w:r>
          </w:p>
        </w:tc>
      </w:tr>
      <w:tr w:rsidR="00176318" w:rsidRPr="0076698D" w:rsidTr="005F4515">
        <w:trPr>
          <w:trHeight w:val="5342"/>
        </w:trPr>
        <w:tc>
          <w:tcPr>
            <w:tcW w:w="3969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318" w:rsidRPr="00986872" w:rsidRDefault="00EB0757" w:rsidP="005353C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  <w:r w:rsidRPr="00986872">
              <w:rPr>
                <w:rFonts w:cs="Arial"/>
                <w:b/>
                <w:sz w:val="36"/>
                <w:szCs w:val="36"/>
              </w:rPr>
              <w:t>Used Devices</w:t>
            </w:r>
          </w:p>
          <w:p w:rsidR="00176318" w:rsidRPr="00986872" w:rsidRDefault="00176318" w:rsidP="005353C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</w:p>
          <w:tbl>
            <w:tblPr>
              <w:tblStyle w:val="HellesRast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9"/>
              <w:gridCol w:w="3071"/>
              <w:gridCol w:w="2408"/>
              <w:gridCol w:w="2229"/>
              <w:gridCol w:w="2189"/>
            </w:tblGrid>
            <w:tr w:rsidR="00174707" w:rsidRPr="00B63843" w:rsidTr="001747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" w:type="pct"/>
                </w:tcPr>
                <w:p w:rsidR="00174707" w:rsidRPr="00986872" w:rsidRDefault="00174707" w:rsidP="00174707">
                  <w:pPr>
                    <w:jc w:val="center"/>
                    <w:rPr>
                      <w:rFonts w:asciiTheme="majorHAnsi" w:hAnsiTheme="majorHAnsi" w:cs="Arial"/>
                    </w:rPr>
                  </w:pPr>
                  <w:r w:rsidRPr="00986872">
                    <w:rPr>
                      <w:rFonts w:asciiTheme="majorHAnsi" w:hAnsiTheme="majorHAnsi"/>
                    </w:rPr>
                    <w:t>Nr.</w:t>
                  </w:r>
                </w:p>
              </w:tc>
              <w:tc>
                <w:tcPr>
                  <w:tcW w:w="1477" w:type="pct"/>
                </w:tcPr>
                <w:p w:rsidR="00174707" w:rsidRPr="00986872" w:rsidRDefault="00EB0757" w:rsidP="001747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986872">
                    <w:rPr>
                      <w:rFonts w:asciiTheme="majorHAnsi" w:hAnsiTheme="majorHAnsi" w:cs="Arial"/>
                    </w:rPr>
                    <w:t>Device</w:t>
                  </w:r>
                </w:p>
              </w:tc>
              <w:tc>
                <w:tcPr>
                  <w:tcW w:w="1158" w:type="pct"/>
                </w:tcPr>
                <w:p w:rsidR="00174707" w:rsidRPr="00986872" w:rsidRDefault="00986872" w:rsidP="001747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M</w:t>
                  </w:r>
                  <w:r w:rsidRPr="00986872">
                    <w:rPr>
                      <w:rFonts w:asciiTheme="majorHAnsi" w:hAnsiTheme="majorHAnsi" w:cs="Arial"/>
                    </w:rPr>
                    <w:t>anufacturer</w:t>
                  </w:r>
                </w:p>
              </w:tc>
              <w:tc>
                <w:tcPr>
                  <w:tcW w:w="1072" w:type="pct"/>
                </w:tcPr>
                <w:p w:rsidR="00174707" w:rsidRPr="00986872" w:rsidRDefault="00174707" w:rsidP="001747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986872">
                    <w:rPr>
                      <w:rFonts w:asciiTheme="majorHAnsi" w:hAnsiTheme="majorHAnsi" w:cs="Arial"/>
                    </w:rPr>
                    <w:t>Type</w:t>
                  </w:r>
                </w:p>
              </w:tc>
              <w:tc>
                <w:tcPr>
                  <w:tcW w:w="1053" w:type="pct"/>
                </w:tcPr>
                <w:p w:rsidR="00174707" w:rsidRPr="00986872" w:rsidRDefault="00EB0757" w:rsidP="001747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986872">
                    <w:rPr>
                      <w:rFonts w:asciiTheme="majorHAnsi" w:hAnsiTheme="majorHAnsi" w:cs="Arial"/>
                    </w:rPr>
                    <w:t>Place Nr.</w:t>
                  </w:r>
                </w:p>
              </w:tc>
            </w:tr>
            <w:tr w:rsidR="00174707" w:rsidRPr="00B63843" w:rsidTr="001747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" w:type="pct"/>
                </w:tcPr>
                <w:p w:rsidR="00174707" w:rsidRPr="00986872" w:rsidRDefault="00174707" w:rsidP="00174707">
                  <w:pPr>
                    <w:jc w:val="center"/>
                    <w:rPr>
                      <w:rFonts w:asciiTheme="majorHAnsi" w:hAnsiTheme="majorHAnsi" w:cs="Arial"/>
                    </w:rPr>
                  </w:pPr>
                  <w:r w:rsidRPr="00986872">
                    <w:rPr>
                      <w:rFonts w:asciiTheme="majorHAnsi" w:hAnsiTheme="majorHAnsi" w:cs="Arial"/>
                    </w:rPr>
                    <w:t>1.</w:t>
                  </w:r>
                </w:p>
              </w:tc>
              <w:tc>
                <w:tcPr>
                  <w:tcW w:w="1477" w:type="pct"/>
                </w:tcPr>
                <w:p w:rsidR="00174707" w:rsidRPr="00986872" w:rsidRDefault="008B0928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proofErr w:type="spellStart"/>
                  <w:r>
                    <w:rPr>
                      <w:rFonts w:asciiTheme="majorHAnsi" w:hAnsiTheme="majorHAnsi" w:cs="Arial"/>
                      <w:b/>
                    </w:rPr>
                    <w:t>Telephonecenter</w:t>
                  </w:r>
                  <w:proofErr w:type="spellEnd"/>
                </w:p>
              </w:tc>
              <w:tc>
                <w:tcPr>
                  <w:tcW w:w="1158" w:type="pct"/>
                </w:tcPr>
                <w:p w:rsidR="00174707" w:rsidRPr="00986872" w:rsidRDefault="008B0928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proofErr w:type="spellStart"/>
                  <w:r>
                    <w:rPr>
                      <w:rFonts w:asciiTheme="majorHAnsi" w:hAnsiTheme="majorHAnsi" w:cs="Arial"/>
                      <w:b/>
                    </w:rPr>
                    <w:t>Auersworld</w:t>
                  </w:r>
                  <w:proofErr w:type="spellEnd"/>
                </w:p>
              </w:tc>
              <w:tc>
                <w:tcPr>
                  <w:tcW w:w="1072" w:type="pct"/>
                </w:tcPr>
                <w:p w:rsidR="00174707" w:rsidRPr="00986872" w:rsidRDefault="008B0928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-</w:t>
                  </w:r>
                </w:p>
              </w:tc>
              <w:tc>
                <w:tcPr>
                  <w:tcW w:w="1053" w:type="pct"/>
                </w:tcPr>
                <w:p w:rsidR="00174707" w:rsidRPr="00986872" w:rsidRDefault="00174707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986872">
                    <w:rPr>
                      <w:rFonts w:asciiTheme="majorHAnsi" w:hAnsiTheme="majorHAnsi" w:cs="Arial"/>
                    </w:rPr>
                    <w:t>-</w:t>
                  </w:r>
                </w:p>
              </w:tc>
            </w:tr>
            <w:tr w:rsidR="008B0928" w:rsidRPr="00B63843" w:rsidTr="0017470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" w:type="pct"/>
                </w:tcPr>
                <w:p w:rsidR="008B0928" w:rsidRPr="00986872" w:rsidRDefault="008B0928" w:rsidP="00174707">
                  <w:pPr>
                    <w:jc w:val="center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2.</w:t>
                  </w:r>
                </w:p>
              </w:tc>
              <w:tc>
                <w:tcPr>
                  <w:tcW w:w="1477" w:type="pct"/>
                </w:tcPr>
                <w:p w:rsidR="008B0928" w:rsidRPr="00986872" w:rsidRDefault="008B0928" w:rsidP="0017470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Telephone</w:t>
                  </w:r>
                </w:p>
              </w:tc>
              <w:tc>
                <w:tcPr>
                  <w:tcW w:w="1158" w:type="pct"/>
                </w:tcPr>
                <w:p w:rsidR="008B0928" w:rsidRPr="00986872" w:rsidRDefault="008B0928" w:rsidP="0017470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proofErr w:type="spellStart"/>
                  <w:r>
                    <w:rPr>
                      <w:rFonts w:asciiTheme="majorHAnsi" w:hAnsiTheme="majorHAnsi" w:cs="Arial"/>
                      <w:b/>
                    </w:rPr>
                    <w:t>Kapsch</w:t>
                  </w:r>
                  <w:proofErr w:type="spellEnd"/>
                </w:p>
              </w:tc>
              <w:tc>
                <w:tcPr>
                  <w:tcW w:w="1072" w:type="pct"/>
                </w:tcPr>
                <w:p w:rsidR="008B0928" w:rsidRPr="00986872" w:rsidRDefault="008B0928" w:rsidP="0017470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-</w:t>
                  </w:r>
                </w:p>
              </w:tc>
              <w:tc>
                <w:tcPr>
                  <w:tcW w:w="1053" w:type="pct"/>
                </w:tcPr>
                <w:p w:rsidR="008B0928" w:rsidRPr="00986872" w:rsidRDefault="008B0928" w:rsidP="0017470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-</w:t>
                  </w:r>
                </w:p>
              </w:tc>
            </w:tr>
            <w:tr w:rsidR="008B0928" w:rsidRPr="00B63843" w:rsidTr="001747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" w:type="pct"/>
                </w:tcPr>
                <w:p w:rsidR="008B0928" w:rsidRPr="00986872" w:rsidRDefault="008B0928" w:rsidP="00174707">
                  <w:pPr>
                    <w:jc w:val="center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3.</w:t>
                  </w:r>
                </w:p>
              </w:tc>
              <w:tc>
                <w:tcPr>
                  <w:tcW w:w="1477" w:type="pct"/>
                </w:tcPr>
                <w:p w:rsidR="008B0928" w:rsidRPr="00986872" w:rsidRDefault="008B0928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Telephone</w:t>
                  </w:r>
                </w:p>
              </w:tc>
              <w:tc>
                <w:tcPr>
                  <w:tcW w:w="1158" w:type="pct"/>
                </w:tcPr>
                <w:p w:rsidR="008B0928" w:rsidRPr="00986872" w:rsidRDefault="008B0928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proofErr w:type="spellStart"/>
                  <w:r>
                    <w:rPr>
                      <w:rFonts w:asciiTheme="majorHAnsi" w:hAnsiTheme="majorHAnsi" w:cs="Arial"/>
                      <w:b/>
                    </w:rPr>
                    <w:t>Kapsch</w:t>
                  </w:r>
                  <w:proofErr w:type="spellEnd"/>
                </w:p>
              </w:tc>
              <w:tc>
                <w:tcPr>
                  <w:tcW w:w="1072" w:type="pct"/>
                </w:tcPr>
                <w:p w:rsidR="008B0928" w:rsidRPr="00986872" w:rsidRDefault="008B0928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-</w:t>
                  </w:r>
                </w:p>
              </w:tc>
              <w:tc>
                <w:tcPr>
                  <w:tcW w:w="1053" w:type="pct"/>
                </w:tcPr>
                <w:p w:rsidR="008B0928" w:rsidRPr="00986872" w:rsidRDefault="008B0928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-</w:t>
                  </w:r>
                </w:p>
              </w:tc>
            </w:tr>
            <w:tr w:rsidR="008B0928" w:rsidRPr="00B63843" w:rsidTr="0017470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" w:type="pct"/>
                </w:tcPr>
                <w:p w:rsidR="008B0928" w:rsidRPr="00986872" w:rsidRDefault="008B0928" w:rsidP="00174707">
                  <w:pPr>
                    <w:jc w:val="center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4.</w:t>
                  </w:r>
                </w:p>
              </w:tc>
              <w:tc>
                <w:tcPr>
                  <w:tcW w:w="1477" w:type="pct"/>
                </w:tcPr>
                <w:p w:rsidR="008B0928" w:rsidRPr="00986872" w:rsidRDefault="008B0928" w:rsidP="0017470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Telephone</w:t>
                  </w:r>
                </w:p>
              </w:tc>
              <w:tc>
                <w:tcPr>
                  <w:tcW w:w="1158" w:type="pct"/>
                </w:tcPr>
                <w:p w:rsidR="008B0928" w:rsidRPr="00986872" w:rsidRDefault="008B0928" w:rsidP="0017470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proofErr w:type="spellStart"/>
                  <w:r>
                    <w:rPr>
                      <w:rFonts w:asciiTheme="majorHAnsi" w:hAnsiTheme="majorHAnsi" w:cs="Arial"/>
                      <w:b/>
                    </w:rPr>
                    <w:t>COMfortel</w:t>
                  </w:r>
                  <w:proofErr w:type="spellEnd"/>
                </w:p>
              </w:tc>
              <w:tc>
                <w:tcPr>
                  <w:tcW w:w="1072" w:type="pct"/>
                </w:tcPr>
                <w:p w:rsidR="008B0928" w:rsidRPr="00986872" w:rsidRDefault="008B0928" w:rsidP="0017470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2500</w:t>
                  </w:r>
                </w:p>
              </w:tc>
              <w:tc>
                <w:tcPr>
                  <w:tcW w:w="1053" w:type="pct"/>
                </w:tcPr>
                <w:p w:rsidR="008B0928" w:rsidRPr="00986872" w:rsidRDefault="008B0928" w:rsidP="0017470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-</w:t>
                  </w:r>
                </w:p>
              </w:tc>
            </w:tr>
            <w:tr w:rsidR="008B0928" w:rsidRPr="00B63843" w:rsidTr="001747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" w:type="pct"/>
                </w:tcPr>
                <w:p w:rsidR="008B0928" w:rsidRPr="00986872" w:rsidRDefault="008B0928" w:rsidP="00174707">
                  <w:pPr>
                    <w:jc w:val="center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5.</w:t>
                  </w:r>
                </w:p>
              </w:tc>
              <w:tc>
                <w:tcPr>
                  <w:tcW w:w="1477" w:type="pct"/>
                </w:tcPr>
                <w:p w:rsidR="008B0928" w:rsidRPr="00986872" w:rsidRDefault="008B0928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Telephone</w:t>
                  </w:r>
                </w:p>
              </w:tc>
              <w:tc>
                <w:tcPr>
                  <w:tcW w:w="1158" w:type="pct"/>
                </w:tcPr>
                <w:p w:rsidR="008B0928" w:rsidRPr="00986872" w:rsidRDefault="008B0928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proofErr w:type="spellStart"/>
                  <w:r>
                    <w:rPr>
                      <w:rFonts w:asciiTheme="majorHAnsi" w:hAnsiTheme="majorHAnsi" w:cs="Arial"/>
                      <w:b/>
                    </w:rPr>
                    <w:t>Schrak</w:t>
                  </w:r>
                  <w:proofErr w:type="spellEnd"/>
                </w:p>
              </w:tc>
              <w:tc>
                <w:tcPr>
                  <w:tcW w:w="1072" w:type="pct"/>
                </w:tcPr>
                <w:p w:rsidR="008B0928" w:rsidRPr="00986872" w:rsidRDefault="008B0928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DIALOG A140</w:t>
                  </w:r>
                </w:p>
              </w:tc>
              <w:tc>
                <w:tcPr>
                  <w:tcW w:w="1053" w:type="pct"/>
                </w:tcPr>
                <w:p w:rsidR="008B0928" w:rsidRPr="00986872" w:rsidRDefault="008B0928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-</w:t>
                  </w:r>
                </w:p>
              </w:tc>
            </w:tr>
          </w:tbl>
          <w:p w:rsidR="008761A2" w:rsidRPr="00986872" w:rsidRDefault="008761A2" w:rsidP="008761A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</w:p>
          <w:p w:rsidR="00176318" w:rsidRPr="0076698D" w:rsidRDefault="00174707" w:rsidP="005353C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 xml:space="preserve"> </w:t>
            </w:r>
          </w:p>
        </w:tc>
      </w:tr>
    </w:tbl>
    <w:p w:rsidR="004E405C" w:rsidRPr="0076698D" w:rsidRDefault="004E405C" w:rsidP="00BD31EC">
      <w:pPr>
        <w:sectPr w:rsidR="004E405C" w:rsidRPr="0076698D" w:rsidSect="0088371A">
          <w:headerReference w:type="default" r:id="rId12"/>
          <w:footerReference w:type="even" r:id="rId13"/>
          <w:footerReference w:type="default" r:id="rId14"/>
          <w:pgSz w:w="11900" w:h="16840"/>
          <w:pgMar w:top="720" w:right="701" w:bottom="454" w:left="720" w:header="708" w:footer="423" w:gutter="0"/>
          <w:cols w:space="708"/>
          <w:titlePg/>
          <w:docGrid w:linePitch="360"/>
        </w:sectPr>
      </w:pPr>
    </w:p>
    <w:p w:rsidR="004E405C" w:rsidRPr="0076698D" w:rsidRDefault="004E405C" w:rsidP="00BD31EC">
      <w:r w:rsidRPr="0076698D">
        <w:rPr>
          <w:noProof/>
          <w:lang w:val="de-AT" w:eastAsia="de-AT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76E76D5" wp14:editId="76AB456B">
                <wp:simplePos x="0" y="0"/>
                <wp:positionH relativeFrom="column">
                  <wp:posOffset>-2870835</wp:posOffset>
                </wp:positionH>
                <wp:positionV relativeFrom="paragraph">
                  <wp:posOffset>2521585</wp:posOffset>
                </wp:positionV>
                <wp:extent cx="1435735" cy="563880"/>
                <wp:effectExtent l="0" t="0" r="12700" b="1333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93E" w:rsidRDefault="0011393E" w:rsidP="00BD31EC">
                            <w:r>
                              <w:t>ÜBUNGS-/ABGABE-DATUM</w:t>
                            </w:r>
                          </w:p>
                          <w:p w:rsidR="0011393E" w:rsidRDefault="0011393E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E76D5" id="Rectangle 18" o:spid="_x0000_s1027" style="position:absolute;margin-left:-226.05pt;margin-top:198.55pt;width:113.05pt;height:44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">
                <v:textbox>
                  <w:txbxContent>
                    <w:p w:rsidR="0011393E" w:rsidRDefault="0011393E" w:rsidP="00BD31EC">
                      <w:r>
                        <w:t>ÜBUNGS-/ABGABE-DATUM</w:t>
                      </w:r>
                    </w:p>
                    <w:p w:rsidR="0011393E" w:rsidRDefault="0011393E" w:rsidP="00BD31EC"/>
                  </w:txbxContent>
                </v:textbox>
              </v:rect>
            </w:pict>
          </mc:Fallback>
        </mc:AlternateContent>
      </w:r>
      <w:r w:rsidRPr="0076698D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5BFBF7" wp14:editId="23930698">
                <wp:simplePos x="0" y="0"/>
                <wp:positionH relativeFrom="column">
                  <wp:posOffset>-2882900</wp:posOffset>
                </wp:positionH>
                <wp:positionV relativeFrom="paragraph">
                  <wp:posOffset>1231900</wp:posOffset>
                </wp:positionV>
                <wp:extent cx="1541780" cy="584200"/>
                <wp:effectExtent l="0" t="0" r="7620" b="12700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178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93E" w:rsidRDefault="0011393E" w:rsidP="00BD31EC">
                            <w:proofErr w:type="spellStart"/>
                            <w:r>
                              <w:t>Klasse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Gruppe</w:t>
                            </w:r>
                            <w:proofErr w:type="spellEnd"/>
                          </w:p>
                          <w:p w:rsidR="0011393E" w:rsidRDefault="0011393E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BFBF7" id="Rectangle 20" o:spid="_x0000_s1028" style="position:absolute;margin-left:-227pt;margin-top:97pt;width:121.4pt;height:4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">
                <v:textbox>
                  <w:txbxContent>
                    <w:p w:rsidR="0011393E" w:rsidRDefault="0011393E" w:rsidP="00BD31EC">
                      <w:proofErr w:type="spellStart"/>
                      <w:r>
                        <w:t>Klasse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Gruppe</w:t>
                      </w:r>
                      <w:proofErr w:type="spellEnd"/>
                    </w:p>
                    <w:p w:rsidR="0011393E" w:rsidRDefault="0011393E" w:rsidP="00BD31EC"/>
                  </w:txbxContent>
                </v:textbox>
              </v:rect>
            </w:pict>
          </mc:Fallback>
        </mc:AlternateContent>
      </w:r>
      <w:r w:rsidRPr="0076698D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ABB7217" wp14:editId="7C7DC2BB">
                <wp:simplePos x="0" y="0"/>
                <wp:positionH relativeFrom="column">
                  <wp:posOffset>-2904490</wp:posOffset>
                </wp:positionH>
                <wp:positionV relativeFrom="paragraph">
                  <wp:posOffset>3161030</wp:posOffset>
                </wp:positionV>
                <wp:extent cx="1424940" cy="606425"/>
                <wp:effectExtent l="3810" t="0" r="19050" b="17145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93E" w:rsidRDefault="0011393E" w:rsidP="00BD31EC">
                            <w:r>
                              <w:t>NOTE</w:t>
                            </w:r>
                          </w:p>
                          <w:p w:rsidR="0011393E" w:rsidRDefault="0011393E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B7217" id="Rectangle 19" o:spid="_x0000_s1029" style="position:absolute;margin-left:-228.7pt;margin-top:248.9pt;width:112.2pt;height:4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">
                <v:textbox>
                  <w:txbxContent>
                    <w:p w:rsidR="0011393E" w:rsidRDefault="0011393E" w:rsidP="00BD31EC">
                      <w:r>
                        <w:t>NOTE</w:t>
                      </w:r>
                    </w:p>
                    <w:p w:rsidR="0011393E" w:rsidRDefault="0011393E" w:rsidP="00BD31EC"/>
                  </w:txbxContent>
                </v:textbox>
              </v:rect>
            </w:pict>
          </mc:Fallback>
        </mc:AlternateContent>
      </w:r>
      <w:r w:rsidRPr="0076698D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95C50CF" wp14:editId="7FA480CF">
                <wp:simplePos x="0" y="0"/>
                <wp:positionH relativeFrom="column">
                  <wp:posOffset>-2996565</wp:posOffset>
                </wp:positionH>
                <wp:positionV relativeFrom="paragraph">
                  <wp:posOffset>1824990</wp:posOffset>
                </wp:positionV>
                <wp:extent cx="1563370" cy="563880"/>
                <wp:effectExtent l="635" t="0" r="10795" b="11430"/>
                <wp:wrapNone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337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93E" w:rsidRDefault="0011393E" w:rsidP="00BD31EC">
                            <w:r>
                              <w:t>LEHRER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C50CF" id="Rectangle 17" o:spid="_x0000_s1030" style="position:absolute;margin-left:-235.95pt;margin-top:143.7pt;width:123.1pt;height:44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">
                <v:textbox>
                  <w:txbxContent>
                    <w:p w:rsidR="0011393E" w:rsidRDefault="0011393E" w:rsidP="00BD31EC">
                      <w:r>
                        <w:t>LEHRER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Ref371543621" w:displacedByCustomXml="next"/>
    <w:bookmarkStart w:id="1" w:name="_Toc380408233" w:displacedByCustomXml="next"/>
    <w:sdt>
      <w:sdtPr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id w:val="-7787192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End w:id="0" w:displacedByCustomXml="prev"/>
        <w:p w:rsidR="00B447FB" w:rsidRPr="00B447FB" w:rsidRDefault="00986872" w:rsidP="00BD31EC">
          <w:pPr>
            <w:pStyle w:val="berschrift1"/>
          </w:pPr>
          <w:r>
            <w:t>Contents</w:t>
          </w:r>
          <w:bookmarkEnd w:id="1"/>
        </w:p>
        <w:p w:rsidR="008B0928" w:rsidRDefault="00904515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r>
            <w:rPr>
              <w:b w:val="0"/>
              <w:caps w:val="0"/>
            </w:rPr>
            <w:fldChar w:fldCharType="begin"/>
          </w:r>
          <w:r>
            <w:rPr>
              <w:b w:val="0"/>
              <w:caps w:val="0"/>
            </w:rPr>
            <w:instrText xml:space="preserve"> TOC \o "1-4" \h \z \u </w:instrText>
          </w:r>
          <w:r>
            <w:rPr>
              <w:b w:val="0"/>
              <w:caps w:val="0"/>
            </w:rPr>
            <w:fldChar w:fldCharType="separate"/>
          </w:r>
          <w:hyperlink w:anchor="_Toc380408233" w:history="1">
            <w:r w:rsidR="008B0928" w:rsidRPr="0043627F">
              <w:rPr>
                <w:rStyle w:val="Hyperlink"/>
                <w:noProof/>
              </w:rPr>
              <w:t>1</w:t>
            </w:r>
            <w:r w:rsidR="008B0928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8B0928" w:rsidRPr="0043627F">
              <w:rPr>
                <w:rStyle w:val="Hyperlink"/>
                <w:noProof/>
              </w:rPr>
              <w:t>Contents</w:t>
            </w:r>
            <w:r w:rsidR="008B0928">
              <w:rPr>
                <w:noProof/>
                <w:webHidden/>
              </w:rPr>
              <w:tab/>
            </w:r>
            <w:r w:rsidR="008B0928">
              <w:rPr>
                <w:noProof/>
                <w:webHidden/>
              </w:rPr>
              <w:fldChar w:fldCharType="begin"/>
            </w:r>
            <w:r w:rsidR="008B0928">
              <w:rPr>
                <w:noProof/>
                <w:webHidden/>
              </w:rPr>
              <w:instrText xml:space="preserve"> PAGEREF _Toc380408233 \h </w:instrText>
            </w:r>
            <w:r w:rsidR="008B0928">
              <w:rPr>
                <w:noProof/>
                <w:webHidden/>
              </w:rPr>
            </w:r>
            <w:r w:rsidR="008B0928">
              <w:rPr>
                <w:noProof/>
                <w:webHidden/>
              </w:rPr>
              <w:fldChar w:fldCharType="separate"/>
            </w:r>
            <w:r w:rsidR="008B0928">
              <w:rPr>
                <w:noProof/>
                <w:webHidden/>
              </w:rPr>
              <w:t>2</w:t>
            </w:r>
            <w:r w:rsidR="008B0928">
              <w:rPr>
                <w:noProof/>
                <w:webHidden/>
              </w:rPr>
              <w:fldChar w:fldCharType="end"/>
            </w:r>
          </w:hyperlink>
        </w:p>
        <w:p w:rsidR="008B0928" w:rsidRDefault="00781432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80408234" w:history="1">
            <w:r w:rsidR="008B0928" w:rsidRPr="0043627F">
              <w:rPr>
                <w:rStyle w:val="Hyperlink"/>
                <w:noProof/>
              </w:rPr>
              <w:t>2</w:t>
            </w:r>
            <w:r w:rsidR="008B0928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8B0928" w:rsidRPr="0043627F">
              <w:rPr>
                <w:rStyle w:val="Hyperlink"/>
                <w:noProof/>
              </w:rPr>
              <w:t>Tasks</w:t>
            </w:r>
            <w:r w:rsidR="008B0928">
              <w:rPr>
                <w:noProof/>
                <w:webHidden/>
              </w:rPr>
              <w:tab/>
            </w:r>
            <w:r w:rsidR="008B0928">
              <w:rPr>
                <w:noProof/>
                <w:webHidden/>
              </w:rPr>
              <w:fldChar w:fldCharType="begin"/>
            </w:r>
            <w:r w:rsidR="008B0928">
              <w:rPr>
                <w:noProof/>
                <w:webHidden/>
              </w:rPr>
              <w:instrText xml:space="preserve"> PAGEREF _Toc380408234 \h </w:instrText>
            </w:r>
            <w:r w:rsidR="008B0928">
              <w:rPr>
                <w:noProof/>
                <w:webHidden/>
              </w:rPr>
            </w:r>
            <w:r w:rsidR="008B0928">
              <w:rPr>
                <w:noProof/>
                <w:webHidden/>
              </w:rPr>
              <w:fldChar w:fldCharType="separate"/>
            </w:r>
            <w:r w:rsidR="008B0928">
              <w:rPr>
                <w:noProof/>
                <w:webHidden/>
              </w:rPr>
              <w:t>3</w:t>
            </w:r>
            <w:r w:rsidR="008B0928">
              <w:rPr>
                <w:noProof/>
                <w:webHidden/>
              </w:rPr>
              <w:fldChar w:fldCharType="end"/>
            </w:r>
          </w:hyperlink>
        </w:p>
        <w:p w:rsidR="008B0928" w:rsidRDefault="00781432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80408235" w:history="1">
            <w:r w:rsidR="008B0928" w:rsidRPr="0043627F">
              <w:rPr>
                <w:rStyle w:val="Hyperlink"/>
                <w:noProof/>
              </w:rPr>
              <w:t>2.1</w:t>
            </w:r>
            <w:r w:rsidR="008B0928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8B0928" w:rsidRPr="0043627F">
              <w:rPr>
                <w:rStyle w:val="Hyperlink"/>
                <w:noProof/>
              </w:rPr>
              <w:t>Circuit</w:t>
            </w:r>
            <w:r w:rsidR="008B0928">
              <w:rPr>
                <w:noProof/>
                <w:webHidden/>
              </w:rPr>
              <w:tab/>
            </w:r>
            <w:r w:rsidR="008B0928">
              <w:rPr>
                <w:noProof/>
                <w:webHidden/>
              </w:rPr>
              <w:fldChar w:fldCharType="begin"/>
            </w:r>
            <w:r w:rsidR="008B0928">
              <w:rPr>
                <w:noProof/>
                <w:webHidden/>
              </w:rPr>
              <w:instrText xml:space="preserve"> PAGEREF _Toc380408235 \h </w:instrText>
            </w:r>
            <w:r w:rsidR="008B0928">
              <w:rPr>
                <w:noProof/>
                <w:webHidden/>
              </w:rPr>
            </w:r>
            <w:r w:rsidR="008B0928">
              <w:rPr>
                <w:noProof/>
                <w:webHidden/>
              </w:rPr>
              <w:fldChar w:fldCharType="separate"/>
            </w:r>
            <w:r w:rsidR="008B0928">
              <w:rPr>
                <w:noProof/>
                <w:webHidden/>
              </w:rPr>
              <w:t>3</w:t>
            </w:r>
            <w:r w:rsidR="008B0928">
              <w:rPr>
                <w:noProof/>
                <w:webHidden/>
              </w:rPr>
              <w:fldChar w:fldCharType="end"/>
            </w:r>
          </w:hyperlink>
        </w:p>
        <w:p w:rsidR="008B0928" w:rsidRDefault="00781432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80408236" w:history="1">
            <w:r w:rsidR="008B0928" w:rsidRPr="0043627F">
              <w:rPr>
                <w:rStyle w:val="Hyperlink"/>
                <w:noProof/>
              </w:rPr>
              <w:t>3</w:t>
            </w:r>
            <w:r w:rsidR="008B0928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8B0928" w:rsidRPr="0043627F">
              <w:rPr>
                <w:rStyle w:val="Hyperlink"/>
                <w:noProof/>
              </w:rPr>
              <w:t>Measurements</w:t>
            </w:r>
            <w:r w:rsidR="008B0928">
              <w:rPr>
                <w:noProof/>
                <w:webHidden/>
              </w:rPr>
              <w:tab/>
            </w:r>
            <w:r w:rsidR="008B0928">
              <w:rPr>
                <w:noProof/>
                <w:webHidden/>
              </w:rPr>
              <w:fldChar w:fldCharType="begin"/>
            </w:r>
            <w:r w:rsidR="008B0928">
              <w:rPr>
                <w:noProof/>
                <w:webHidden/>
              </w:rPr>
              <w:instrText xml:space="preserve"> PAGEREF _Toc380408236 \h </w:instrText>
            </w:r>
            <w:r w:rsidR="008B0928">
              <w:rPr>
                <w:noProof/>
                <w:webHidden/>
              </w:rPr>
            </w:r>
            <w:r w:rsidR="008B0928">
              <w:rPr>
                <w:noProof/>
                <w:webHidden/>
              </w:rPr>
              <w:fldChar w:fldCharType="separate"/>
            </w:r>
            <w:r w:rsidR="008B0928">
              <w:rPr>
                <w:noProof/>
                <w:webHidden/>
              </w:rPr>
              <w:t>3</w:t>
            </w:r>
            <w:r w:rsidR="008B0928">
              <w:rPr>
                <w:noProof/>
                <w:webHidden/>
              </w:rPr>
              <w:fldChar w:fldCharType="end"/>
            </w:r>
          </w:hyperlink>
        </w:p>
        <w:p w:rsidR="008B0928" w:rsidRDefault="00781432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80408237" w:history="1">
            <w:r w:rsidR="008B0928" w:rsidRPr="0043627F">
              <w:rPr>
                <w:rStyle w:val="Hyperlink"/>
                <w:noProof/>
              </w:rPr>
              <w:t>3.1</w:t>
            </w:r>
            <w:r w:rsidR="008B0928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8B0928" w:rsidRPr="0043627F">
              <w:rPr>
                <w:rStyle w:val="Hyperlink"/>
                <w:noProof/>
              </w:rPr>
              <w:t>Pick up</w:t>
            </w:r>
            <w:r w:rsidR="008B0928">
              <w:rPr>
                <w:noProof/>
                <w:webHidden/>
              </w:rPr>
              <w:tab/>
            </w:r>
            <w:r w:rsidR="008B0928">
              <w:rPr>
                <w:noProof/>
                <w:webHidden/>
              </w:rPr>
              <w:fldChar w:fldCharType="begin"/>
            </w:r>
            <w:r w:rsidR="008B0928">
              <w:rPr>
                <w:noProof/>
                <w:webHidden/>
              </w:rPr>
              <w:instrText xml:space="preserve"> PAGEREF _Toc380408237 \h </w:instrText>
            </w:r>
            <w:r w:rsidR="008B0928">
              <w:rPr>
                <w:noProof/>
                <w:webHidden/>
              </w:rPr>
            </w:r>
            <w:r w:rsidR="008B0928">
              <w:rPr>
                <w:noProof/>
                <w:webHidden/>
              </w:rPr>
              <w:fldChar w:fldCharType="separate"/>
            </w:r>
            <w:r w:rsidR="008B0928">
              <w:rPr>
                <w:noProof/>
                <w:webHidden/>
              </w:rPr>
              <w:t>3</w:t>
            </w:r>
            <w:r w:rsidR="008B0928">
              <w:rPr>
                <w:noProof/>
                <w:webHidden/>
              </w:rPr>
              <w:fldChar w:fldCharType="end"/>
            </w:r>
          </w:hyperlink>
        </w:p>
        <w:p w:rsidR="008B0928" w:rsidRDefault="00781432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80408238" w:history="1">
            <w:r w:rsidR="008B0928" w:rsidRPr="0043627F">
              <w:rPr>
                <w:rStyle w:val="Hyperlink"/>
                <w:noProof/>
              </w:rPr>
              <w:t>3.2</w:t>
            </w:r>
            <w:r w:rsidR="008B0928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8B0928" w:rsidRPr="0043627F">
              <w:rPr>
                <w:rStyle w:val="Hyperlink"/>
                <w:noProof/>
              </w:rPr>
              <w:t>Ringing</w:t>
            </w:r>
            <w:r w:rsidR="008B0928">
              <w:rPr>
                <w:noProof/>
                <w:webHidden/>
              </w:rPr>
              <w:tab/>
            </w:r>
            <w:r w:rsidR="008B0928">
              <w:rPr>
                <w:noProof/>
                <w:webHidden/>
              </w:rPr>
              <w:fldChar w:fldCharType="begin"/>
            </w:r>
            <w:r w:rsidR="008B0928">
              <w:rPr>
                <w:noProof/>
                <w:webHidden/>
              </w:rPr>
              <w:instrText xml:space="preserve"> PAGEREF _Toc380408238 \h </w:instrText>
            </w:r>
            <w:r w:rsidR="008B0928">
              <w:rPr>
                <w:noProof/>
                <w:webHidden/>
              </w:rPr>
            </w:r>
            <w:r w:rsidR="008B0928">
              <w:rPr>
                <w:noProof/>
                <w:webHidden/>
              </w:rPr>
              <w:fldChar w:fldCharType="separate"/>
            </w:r>
            <w:r w:rsidR="008B0928">
              <w:rPr>
                <w:noProof/>
                <w:webHidden/>
              </w:rPr>
              <w:t>4</w:t>
            </w:r>
            <w:r w:rsidR="008B0928">
              <w:rPr>
                <w:noProof/>
                <w:webHidden/>
              </w:rPr>
              <w:fldChar w:fldCharType="end"/>
            </w:r>
          </w:hyperlink>
        </w:p>
        <w:p w:rsidR="008B0928" w:rsidRDefault="00781432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80408239" w:history="1">
            <w:r w:rsidR="008B0928" w:rsidRPr="0043627F">
              <w:rPr>
                <w:rStyle w:val="Hyperlink"/>
                <w:noProof/>
              </w:rPr>
              <w:t>3.3</w:t>
            </w:r>
            <w:r w:rsidR="008B0928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8B0928" w:rsidRPr="0043627F">
              <w:rPr>
                <w:rStyle w:val="Hyperlink"/>
                <w:noProof/>
              </w:rPr>
              <w:t>Dial</w:t>
            </w:r>
            <w:r w:rsidR="008B0928">
              <w:rPr>
                <w:noProof/>
                <w:webHidden/>
              </w:rPr>
              <w:tab/>
            </w:r>
            <w:r w:rsidR="008B0928">
              <w:rPr>
                <w:noProof/>
                <w:webHidden/>
              </w:rPr>
              <w:fldChar w:fldCharType="begin"/>
            </w:r>
            <w:r w:rsidR="008B0928">
              <w:rPr>
                <w:noProof/>
                <w:webHidden/>
              </w:rPr>
              <w:instrText xml:space="preserve"> PAGEREF _Toc380408239 \h </w:instrText>
            </w:r>
            <w:r w:rsidR="008B0928">
              <w:rPr>
                <w:noProof/>
                <w:webHidden/>
              </w:rPr>
            </w:r>
            <w:r w:rsidR="008B0928">
              <w:rPr>
                <w:noProof/>
                <w:webHidden/>
              </w:rPr>
              <w:fldChar w:fldCharType="separate"/>
            </w:r>
            <w:r w:rsidR="008B0928">
              <w:rPr>
                <w:noProof/>
                <w:webHidden/>
              </w:rPr>
              <w:t>4</w:t>
            </w:r>
            <w:r w:rsidR="008B0928">
              <w:rPr>
                <w:noProof/>
                <w:webHidden/>
              </w:rPr>
              <w:fldChar w:fldCharType="end"/>
            </w:r>
          </w:hyperlink>
        </w:p>
        <w:p w:rsidR="008B0928" w:rsidRDefault="00781432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80408240" w:history="1">
            <w:r w:rsidR="008B0928" w:rsidRPr="0043627F">
              <w:rPr>
                <w:rStyle w:val="Hyperlink"/>
                <w:noProof/>
              </w:rPr>
              <w:t>3.4</w:t>
            </w:r>
            <w:r w:rsidR="008B0928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8B0928" w:rsidRPr="0043627F">
              <w:rPr>
                <w:rStyle w:val="Hyperlink"/>
                <w:noProof/>
              </w:rPr>
              <w:t>Conversation</w:t>
            </w:r>
            <w:r w:rsidR="008B0928">
              <w:rPr>
                <w:noProof/>
                <w:webHidden/>
              </w:rPr>
              <w:tab/>
            </w:r>
            <w:r w:rsidR="008B0928">
              <w:rPr>
                <w:noProof/>
                <w:webHidden/>
              </w:rPr>
              <w:fldChar w:fldCharType="begin"/>
            </w:r>
            <w:r w:rsidR="008B0928">
              <w:rPr>
                <w:noProof/>
                <w:webHidden/>
              </w:rPr>
              <w:instrText xml:space="preserve"> PAGEREF _Toc380408240 \h </w:instrText>
            </w:r>
            <w:r w:rsidR="008B0928">
              <w:rPr>
                <w:noProof/>
                <w:webHidden/>
              </w:rPr>
            </w:r>
            <w:r w:rsidR="008B0928">
              <w:rPr>
                <w:noProof/>
                <w:webHidden/>
              </w:rPr>
              <w:fldChar w:fldCharType="separate"/>
            </w:r>
            <w:r w:rsidR="008B0928">
              <w:rPr>
                <w:noProof/>
                <w:webHidden/>
              </w:rPr>
              <w:t>5</w:t>
            </w:r>
            <w:r w:rsidR="008B0928">
              <w:rPr>
                <w:noProof/>
                <w:webHidden/>
              </w:rPr>
              <w:fldChar w:fldCharType="end"/>
            </w:r>
          </w:hyperlink>
        </w:p>
        <w:p w:rsidR="008B0928" w:rsidRDefault="00781432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80408241" w:history="1">
            <w:r w:rsidR="008B0928" w:rsidRPr="0043627F">
              <w:rPr>
                <w:rStyle w:val="Hyperlink"/>
                <w:noProof/>
              </w:rPr>
              <w:t>3.5</w:t>
            </w:r>
            <w:r w:rsidR="008B0928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8B0928" w:rsidRPr="0043627F">
              <w:rPr>
                <w:rStyle w:val="Hyperlink"/>
                <w:noProof/>
              </w:rPr>
              <w:t>Hang up</w:t>
            </w:r>
            <w:r w:rsidR="008B0928">
              <w:rPr>
                <w:noProof/>
                <w:webHidden/>
              </w:rPr>
              <w:tab/>
            </w:r>
            <w:r w:rsidR="008B0928">
              <w:rPr>
                <w:noProof/>
                <w:webHidden/>
              </w:rPr>
              <w:fldChar w:fldCharType="begin"/>
            </w:r>
            <w:r w:rsidR="008B0928">
              <w:rPr>
                <w:noProof/>
                <w:webHidden/>
              </w:rPr>
              <w:instrText xml:space="preserve"> PAGEREF _Toc380408241 \h </w:instrText>
            </w:r>
            <w:r w:rsidR="008B0928">
              <w:rPr>
                <w:noProof/>
                <w:webHidden/>
              </w:rPr>
            </w:r>
            <w:r w:rsidR="008B0928">
              <w:rPr>
                <w:noProof/>
                <w:webHidden/>
              </w:rPr>
              <w:fldChar w:fldCharType="separate"/>
            </w:r>
            <w:r w:rsidR="008B0928">
              <w:rPr>
                <w:noProof/>
                <w:webHidden/>
              </w:rPr>
              <w:t>5</w:t>
            </w:r>
            <w:r w:rsidR="008B0928">
              <w:rPr>
                <w:noProof/>
                <w:webHidden/>
              </w:rPr>
              <w:fldChar w:fldCharType="end"/>
            </w:r>
          </w:hyperlink>
        </w:p>
        <w:p w:rsidR="008B0928" w:rsidRDefault="00781432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80408242" w:history="1">
            <w:r w:rsidR="008B0928" w:rsidRPr="0043627F">
              <w:rPr>
                <w:rStyle w:val="Hyperlink"/>
                <w:noProof/>
              </w:rPr>
              <w:t>3.6</w:t>
            </w:r>
            <w:r w:rsidR="008B0928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8B0928" w:rsidRPr="0043627F">
              <w:rPr>
                <w:rStyle w:val="Hyperlink"/>
                <w:noProof/>
              </w:rPr>
              <w:t>FFT of Conversation</w:t>
            </w:r>
            <w:r w:rsidR="008B0928">
              <w:rPr>
                <w:noProof/>
                <w:webHidden/>
              </w:rPr>
              <w:tab/>
            </w:r>
            <w:r w:rsidR="008B0928">
              <w:rPr>
                <w:noProof/>
                <w:webHidden/>
              </w:rPr>
              <w:fldChar w:fldCharType="begin"/>
            </w:r>
            <w:r w:rsidR="008B0928">
              <w:rPr>
                <w:noProof/>
                <w:webHidden/>
              </w:rPr>
              <w:instrText xml:space="preserve"> PAGEREF _Toc380408242 \h </w:instrText>
            </w:r>
            <w:r w:rsidR="008B0928">
              <w:rPr>
                <w:noProof/>
                <w:webHidden/>
              </w:rPr>
            </w:r>
            <w:r w:rsidR="008B0928">
              <w:rPr>
                <w:noProof/>
                <w:webHidden/>
              </w:rPr>
              <w:fldChar w:fldCharType="separate"/>
            </w:r>
            <w:r w:rsidR="008B0928">
              <w:rPr>
                <w:noProof/>
                <w:webHidden/>
              </w:rPr>
              <w:t>6</w:t>
            </w:r>
            <w:r w:rsidR="008B0928">
              <w:rPr>
                <w:noProof/>
                <w:webHidden/>
              </w:rPr>
              <w:fldChar w:fldCharType="end"/>
            </w:r>
          </w:hyperlink>
        </w:p>
        <w:p w:rsidR="00B447FB" w:rsidRDefault="00904515" w:rsidP="00BD31EC">
          <w:r>
            <w:rPr>
              <w:b/>
              <w:caps/>
              <w:u w:val="single"/>
            </w:rPr>
            <w:fldChar w:fldCharType="end"/>
          </w:r>
        </w:p>
      </w:sdtContent>
    </w:sdt>
    <w:p w:rsidR="008B15F4" w:rsidRPr="0076698D" w:rsidRDefault="008B15F4" w:rsidP="00BD31EC">
      <w:r w:rsidRPr="0076698D">
        <w:br w:type="page"/>
      </w:r>
    </w:p>
    <w:p w:rsidR="00D013E4" w:rsidRDefault="00986872" w:rsidP="00BD31EC">
      <w:pPr>
        <w:pStyle w:val="berschrift1"/>
      </w:pPr>
      <w:bookmarkStart w:id="2" w:name="_Toc380408234"/>
      <w:r>
        <w:lastRenderedPageBreak/>
        <w:t>Tasks</w:t>
      </w:r>
      <w:bookmarkEnd w:id="2"/>
    </w:p>
    <w:p w:rsidR="00841F69" w:rsidRDefault="00841F69" w:rsidP="00841F69">
      <w:r>
        <w:t xml:space="preserve">Take it to the call-processing signals for an active and a passive conversation on the subscriber line with an oscilloscope </w:t>
      </w:r>
      <w:r w:rsidRPr="00426291">
        <w:t>and</w:t>
      </w:r>
      <w:r>
        <w:t xml:space="preserve"> </w:t>
      </w:r>
      <w:r w:rsidRPr="00426291">
        <w:t>record</w:t>
      </w:r>
      <w:r>
        <w:t xml:space="preserve"> </w:t>
      </w:r>
      <w:r w:rsidRPr="00426291">
        <w:t>them</w:t>
      </w:r>
      <w:r>
        <w:t>.</w:t>
      </w:r>
    </w:p>
    <w:p w:rsidR="00D62694" w:rsidRDefault="00841F69" w:rsidP="00D62694">
      <w:r>
        <w:t xml:space="preserve">Show the phases for the </w:t>
      </w:r>
      <w:r w:rsidRPr="00426291">
        <w:t>fo</w:t>
      </w:r>
      <w:bookmarkStart w:id="3" w:name="_GoBack"/>
      <w:bookmarkEnd w:id="3"/>
      <w:r w:rsidRPr="00426291">
        <w:t>llowing</w:t>
      </w:r>
      <w:r>
        <w:t xml:space="preserve"> </w:t>
      </w:r>
      <w:r w:rsidRPr="00EC0A7F">
        <w:t>conversation</w:t>
      </w:r>
      <w:r>
        <w:t>:</w:t>
      </w:r>
    </w:p>
    <w:p w:rsidR="00841F69" w:rsidRDefault="00841F69" w:rsidP="00D62694">
      <w:pPr>
        <w:pStyle w:val="Listenabsatz"/>
        <w:numPr>
          <w:ilvl w:val="0"/>
          <w:numId w:val="20"/>
        </w:numPr>
      </w:pPr>
      <w:r>
        <w:t>Active conversation (pick up, dial tone, dial, conversation, hang up, FFT)</w:t>
      </w:r>
    </w:p>
    <w:p w:rsidR="00841F69" w:rsidRDefault="00841F69" w:rsidP="00841F69"/>
    <w:p w:rsidR="00841F69" w:rsidRDefault="00841F69" w:rsidP="007648DF">
      <w:pPr>
        <w:pStyle w:val="berschrift2"/>
      </w:pPr>
      <w:bookmarkStart w:id="4" w:name="_Toc380408235"/>
      <w:r w:rsidRPr="00245D6E">
        <w:t>Circuit</w:t>
      </w:r>
      <w:bookmarkEnd w:id="4"/>
    </w:p>
    <w:p w:rsidR="00841F69" w:rsidRDefault="00841F69" w:rsidP="00841F69">
      <w:pPr>
        <w:rPr>
          <w:u w:val="single"/>
        </w:rPr>
      </w:pPr>
      <w:r>
        <w:rPr>
          <w:noProof/>
          <w:u w:val="single"/>
          <w:lang w:val="de-AT" w:eastAsia="de-AT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61595</wp:posOffset>
                </wp:positionV>
                <wp:extent cx="2527935" cy="1405890"/>
                <wp:effectExtent l="8890" t="5080" r="6350" b="8255"/>
                <wp:wrapNone/>
                <wp:docPr id="40" name="Rechteck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793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5DC6F4" id="Rechteck 40" o:spid="_x0000_s1026" style="position:absolute;margin-left:109.85pt;margin-top:4.85pt;width:199.05pt;height:110.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"/>
            </w:pict>
          </mc:Fallback>
        </mc:AlternateContent>
      </w:r>
    </w:p>
    <w:p w:rsidR="00841F69" w:rsidRPr="00245D6E" w:rsidRDefault="00841F69" w:rsidP="00841F69">
      <w:pPr>
        <w:rPr>
          <w:u w:val="single"/>
        </w:rPr>
      </w:pPr>
    </w:p>
    <w:p w:rsidR="00841F69" w:rsidRDefault="00841F69" w:rsidP="00841F69"/>
    <w:p w:rsidR="00841F69" w:rsidRDefault="00841F69" w:rsidP="00841F69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102235</wp:posOffset>
                </wp:positionV>
                <wp:extent cx="1190625" cy="345440"/>
                <wp:effectExtent l="11430" t="5080" r="7620" b="11430"/>
                <wp:wrapNone/>
                <wp:docPr id="39" name="Textfeld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F69" w:rsidRPr="00245D6E" w:rsidRDefault="00841F69" w:rsidP="00841F69">
                            <w:pPr>
                              <w:rPr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lang w:val="de-AT"/>
                              </w:rPr>
                              <w:t>Telephonecenter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31" type="#_x0000_t202" style="position:absolute;margin-left:162.55pt;margin-top:8.05pt;width:93.75pt;height:27.2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">
                <v:textbox>
                  <w:txbxContent>
                    <w:p w:rsidR="00841F69" w:rsidRPr="00245D6E" w:rsidRDefault="00841F69" w:rsidP="00841F69">
                      <w:pPr>
                        <w:rPr>
                          <w:lang w:val="de-AT"/>
                        </w:rPr>
                      </w:pPr>
                      <w:proofErr w:type="spellStart"/>
                      <w:r>
                        <w:rPr>
                          <w:lang w:val="de-AT"/>
                        </w:rPr>
                        <w:t>Telephonecenter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3668395</wp:posOffset>
                </wp:positionH>
                <wp:positionV relativeFrom="paragraph">
                  <wp:posOffset>356870</wp:posOffset>
                </wp:positionV>
                <wp:extent cx="914400" cy="404495"/>
                <wp:effectExtent l="12700" t="5080" r="11430" b="13970"/>
                <wp:wrapNone/>
                <wp:docPr id="38" name="Gewinkelte Verbindung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914400" cy="4044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C73E9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38" o:spid="_x0000_s1026" type="#_x0000_t34" style="position:absolute;margin-left:288.85pt;margin-top:28.1pt;width:1in;height:31.85pt;rotation:-90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"/>
            </w:pict>
          </mc:Fallback>
        </mc:AlternateContent>
      </w:r>
    </w:p>
    <w:p w:rsidR="00841F69" w:rsidRDefault="00841F69" w:rsidP="00841F69">
      <w:pPr>
        <w:rPr>
          <w:u w:val="single"/>
        </w:rPr>
      </w:pPr>
    </w:p>
    <w:p w:rsidR="00841F69" w:rsidRPr="00380A4A" w:rsidRDefault="00841F69" w:rsidP="00841F69">
      <w:pPr>
        <w:tabs>
          <w:tab w:val="left" w:pos="6426"/>
        </w:tabs>
      </w:pPr>
      <w:r w:rsidRPr="00380A4A">
        <w:tab/>
      </w:r>
    </w:p>
    <w:p w:rsidR="00841F69" w:rsidRDefault="00841F69" w:rsidP="00841F69">
      <w:pPr>
        <w:rPr>
          <w:u w:val="single"/>
        </w:rPr>
      </w:pPr>
      <w:r>
        <w:rPr>
          <w:noProof/>
          <w:u w:val="single"/>
          <w:lang w:val="de-AT" w:eastAsia="de-AT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-4445</wp:posOffset>
                </wp:positionV>
                <wp:extent cx="621665" cy="509270"/>
                <wp:effectExtent l="6350" t="10160" r="10160" b="13970"/>
                <wp:wrapNone/>
                <wp:docPr id="37" name="Gewinkelte Verbindung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1665" cy="509270"/>
                        </a:xfrm>
                        <a:prstGeom prst="bentConnector3">
                          <a:avLst>
                            <a:gd name="adj1" fmla="val 4994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AB0E0" id="Gewinkelte Verbindung 37" o:spid="_x0000_s1026" type="#_x0000_t34" style="position:absolute;margin-left:60.9pt;margin-top:-.35pt;width:48.95pt;height:40.1pt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" adj="10789"/>
            </w:pict>
          </mc:Fallback>
        </mc:AlternateContent>
      </w:r>
    </w:p>
    <w:p w:rsidR="00841F69" w:rsidRDefault="00841F69" w:rsidP="00841F69">
      <w:pPr>
        <w:tabs>
          <w:tab w:val="left" w:pos="708"/>
          <w:tab w:val="left" w:pos="7282"/>
        </w:tabs>
        <w:rPr>
          <w:u w:val="single"/>
        </w:rPr>
      </w:pPr>
      <w:r>
        <w:tab/>
      </w:r>
      <w:r w:rsidRPr="00380A4A">
        <w:t>MFV</w:t>
      </w:r>
      <w:r>
        <w:tab/>
        <w:t>Digital</w:t>
      </w:r>
    </w:p>
    <w:p w:rsidR="00841F69" w:rsidRDefault="00841F69" w:rsidP="00841F69">
      <w:pPr>
        <w:rPr>
          <w:u w:val="single"/>
        </w:rPr>
      </w:pPr>
      <w:r>
        <w:rPr>
          <w:noProof/>
          <w:u w:val="single"/>
          <w:lang w:val="de-AT" w:eastAsia="de-A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177800</wp:posOffset>
                </wp:positionV>
                <wp:extent cx="440055" cy="290195"/>
                <wp:effectExtent l="6985" t="10795" r="7620" b="6350"/>
                <wp:wrapNone/>
                <wp:docPr id="36" name="Gewinkelte Verbindung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440055" cy="290195"/>
                        </a:xfrm>
                        <a:prstGeom prst="bentConnector3">
                          <a:avLst>
                            <a:gd name="adj1" fmla="val 4992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F7566" id="Gewinkelte Verbindung 36" o:spid="_x0000_s1026" type="#_x0000_t34" style="position:absolute;margin-left:133.8pt;margin-top:14pt;width:34.65pt;height:22.85pt;rotation:-90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" adj="10784"/>
            </w:pict>
          </mc:Fallback>
        </mc:AlternateContent>
      </w:r>
      <w:r>
        <w:rPr>
          <w:noProof/>
          <w:u w:val="single"/>
          <w:lang w:val="de-AT" w:eastAsia="de-A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3983355</wp:posOffset>
                </wp:positionH>
                <wp:positionV relativeFrom="paragraph">
                  <wp:posOffset>163830</wp:posOffset>
                </wp:positionV>
                <wp:extent cx="1199515" cy="715645"/>
                <wp:effectExtent l="6350" t="5080" r="13335" b="12700"/>
                <wp:wrapNone/>
                <wp:docPr id="35" name="Rechteck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9515" cy="71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76C89" id="Rechteck 35" o:spid="_x0000_s1026" style="position:absolute;margin-left:313.65pt;margin-top:12.9pt;width:94.45pt;height:56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"/>
            </w:pict>
          </mc:Fallback>
        </mc:AlternateContent>
      </w:r>
    </w:p>
    <w:p w:rsidR="00841F69" w:rsidRDefault="00841F69" w:rsidP="00841F69">
      <w:pPr>
        <w:rPr>
          <w:u w:val="single"/>
        </w:rPr>
      </w:pPr>
      <w:r>
        <w:rPr>
          <w:noProof/>
          <w:u w:val="single"/>
          <w:lang w:val="de-AT" w:eastAsia="de-AT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146050</wp:posOffset>
                </wp:positionV>
                <wp:extent cx="1199515" cy="715645"/>
                <wp:effectExtent l="11430" t="5080" r="8255" b="12700"/>
                <wp:wrapNone/>
                <wp:docPr id="34" name="Rechteck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9515" cy="71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29B7E" id="Rechteck 34" o:spid="_x0000_s1026" style="position:absolute;margin-left:162.55pt;margin-top:11.5pt;width:94.45pt;height:56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"/>
            </w:pict>
          </mc:Fallback>
        </mc:AlternateContent>
      </w:r>
      <w:r>
        <w:rPr>
          <w:noProof/>
          <w:u w:val="single"/>
          <w:lang w:val="de-AT" w:eastAsia="de-AT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-6350</wp:posOffset>
                </wp:positionV>
                <wp:extent cx="1199515" cy="715645"/>
                <wp:effectExtent l="9525" t="5080" r="10160" b="12700"/>
                <wp:wrapNone/>
                <wp:docPr id="33" name="Rechteck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9515" cy="71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CB7D7" id="Rechteck 33" o:spid="_x0000_s1026" style="position:absolute;margin-left:15.4pt;margin-top:-.5pt;width:94.45pt;height:56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"/>
            </w:pict>
          </mc:Fallback>
        </mc:AlternateContent>
      </w:r>
    </w:p>
    <w:p w:rsidR="00841F69" w:rsidRDefault="00841F69" w:rsidP="00841F69">
      <w:pPr>
        <w:rPr>
          <w:u w:val="single"/>
        </w:rPr>
      </w:pPr>
      <w:r>
        <w:rPr>
          <w:noProof/>
          <w:u w:val="single"/>
          <w:lang w:val="de-AT" w:eastAsia="de-AT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2214245</wp:posOffset>
                </wp:positionH>
                <wp:positionV relativeFrom="paragraph">
                  <wp:posOffset>141605</wp:posOffset>
                </wp:positionV>
                <wp:extent cx="897255" cy="336550"/>
                <wp:effectExtent l="8890" t="9525" r="8255" b="6350"/>
                <wp:wrapNone/>
                <wp:docPr id="32" name="Textfeld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F69" w:rsidRPr="00245D6E" w:rsidRDefault="00841F69" w:rsidP="00841F69">
                            <w:pPr>
                              <w:rPr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lang w:val="de-AT"/>
                              </w:rPr>
                              <w:t>Oszilloscop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32" o:spid="_x0000_s1032" type="#_x0000_t202" style="position:absolute;margin-left:174.35pt;margin-top:11.15pt;width:70.65pt;height:26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">
                <v:textbox>
                  <w:txbxContent>
                    <w:p w:rsidR="00841F69" w:rsidRPr="00245D6E" w:rsidRDefault="00841F69" w:rsidP="00841F69">
                      <w:pPr>
                        <w:rPr>
                          <w:lang w:val="de-AT"/>
                        </w:rPr>
                      </w:pPr>
                      <w:proofErr w:type="spellStart"/>
                      <w:r>
                        <w:rPr>
                          <w:lang w:val="de-AT"/>
                        </w:rPr>
                        <w:t>Oszilloscop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de-AT" w:eastAsia="de-AT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55880</wp:posOffset>
                </wp:positionV>
                <wp:extent cx="741680" cy="292735"/>
                <wp:effectExtent l="13970" t="9525" r="6350" b="12065"/>
                <wp:wrapNone/>
                <wp:docPr id="31" name="Textfeld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F69" w:rsidRPr="00245D6E" w:rsidRDefault="00841F69" w:rsidP="00841F69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Phone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31" o:spid="_x0000_s1033" type="#_x0000_t202" style="position:absolute;margin-left:31.5pt;margin-top:4.4pt;width:58.4pt;height:23.0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">
                <v:textbox>
                  <w:txbxContent>
                    <w:p w:rsidR="00841F69" w:rsidRPr="00245D6E" w:rsidRDefault="00841F69" w:rsidP="00841F69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Phone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de-AT" w:eastAsia="de-AT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4215765</wp:posOffset>
                </wp:positionH>
                <wp:positionV relativeFrom="paragraph">
                  <wp:posOffset>55880</wp:posOffset>
                </wp:positionV>
                <wp:extent cx="741680" cy="292735"/>
                <wp:effectExtent l="10160" t="9525" r="10160" b="12065"/>
                <wp:wrapNone/>
                <wp:docPr id="30" name="Textfeld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F69" w:rsidRPr="00245D6E" w:rsidRDefault="00841F69" w:rsidP="00841F69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Phone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30" o:spid="_x0000_s1034" type="#_x0000_t202" style="position:absolute;margin-left:331.95pt;margin-top:4.4pt;width:58.4pt;height:23.0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">
                <v:textbox>
                  <w:txbxContent>
                    <w:p w:rsidR="00841F69" w:rsidRPr="00245D6E" w:rsidRDefault="00841F69" w:rsidP="00841F69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Phone 2</w:t>
                      </w:r>
                    </w:p>
                  </w:txbxContent>
                </v:textbox>
              </v:shape>
            </w:pict>
          </mc:Fallback>
        </mc:AlternateContent>
      </w:r>
    </w:p>
    <w:p w:rsidR="00841F69" w:rsidRDefault="00841F69" w:rsidP="00841F69">
      <w:pPr>
        <w:rPr>
          <w:u w:val="single"/>
        </w:rPr>
      </w:pPr>
    </w:p>
    <w:p w:rsidR="00841F69" w:rsidRDefault="00841F69" w:rsidP="00841F69">
      <w:pPr>
        <w:rPr>
          <w:u w:val="single"/>
        </w:rPr>
      </w:pPr>
      <w:r>
        <w:rPr>
          <w:noProof/>
          <w:u w:val="single"/>
          <w:lang w:val="de-AT" w:eastAsia="de-AT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7620</wp:posOffset>
                </wp:positionV>
                <wp:extent cx="669290" cy="0"/>
                <wp:effectExtent l="8890" t="6985" r="7620" b="12065"/>
                <wp:wrapNone/>
                <wp:docPr id="28" name="Gerade Verbindung mit Pfei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669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4A70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8" o:spid="_x0000_s1026" type="#_x0000_t32" style="position:absolute;margin-left:109.85pt;margin-top:.6pt;width:52.7pt;height:0;rotation:18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"/>
            </w:pict>
          </mc:Fallback>
        </mc:AlternateContent>
      </w:r>
    </w:p>
    <w:p w:rsidR="00841F69" w:rsidRDefault="00841F69" w:rsidP="00841F69">
      <w:pPr>
        <w:rPr>
          <w:u w:val="single"/>
        </w:rPr>
      </w:pPr>
    </w:p>
    <w:p w:rsidR="007648DF" w:rsidRDefault="007648DF" w:rsidP="00841F69">
      <w:pPr>
        <w:rPr>
          <w:u w:val="single"/>
        </w:rPr>
      </w:pPr>
    </w:p>
    <w:p w:rsidR="00841F69" w:rsidRDefault="00841F69" w:rsidP="007648DF">
      <w:pPr>
        <w:pStyle w:val="berschrift1"/>
      </w:pPr>
      <w:bookmarkStart w:id="5" w:name="_Toc380408236"/>
      <w:r w:rsidRPr="001A654E">
        <w:t>Measurements</w:t>
      </w:r>
      <w:bookmarkEnd w:id="5"/>
    </w:p>
    <w:p w:rsidR="00841F69" w:rsidRPr="00380A4A" w:rsidRDefault="00841F69" w:rsidP="007648DF">
      <w:pPr>
        <w:pStyle w:val="berschrift2"/>
      </w:pPr>
      <w:bookmarkStart w:id="6" w:name="_Toc380408237"/>
      <w:r>
        <w:t>Pick up</w:t>
      </w:r>
      <w:bookmarkEnd w:id="6"/>
    </w:p>
    <w:p w:rsidR="00841F69" w:rsidRDefault="00841F69" w:rsidP="007648DF">
      <w:r>
        <w:t>If someone picks up the phone the voltage goes up to 19V.</w:t>
      </w:r>
      <w:r w:rsidR="007648DF">
        <w:rPr>
          <w:noProof/>
          <w:lang w:val="de-AT" w:eastAsia="de-AT"/>
        </w:rPr>
        <w:drawing>
          <wp:inline distT="0" distB="0" distL="0" distR="0">
            <wp:extent cx="5038725" cy="32289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8" r="17618" b="11575"/>
                    <a:stretch/>
                  </pic:blipFill>
                  <pic:spPr bwMode="auto">
                    <a:xfrm>
                      <a:off x="0" y="0"/>
                      <a:ext cx="5038725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F69" w:rsidRDefault="00841F69" w:rsidP="00841F69"/>
    <w:p w:rsidR="00841F69" w:rsidRDefault="00841F69" w:rsidP="00841F69"/>
    <w:p w:rsidR="00841F69" w:rsidRDefault="00B027B8" w:rsidP="00B027B8">
      <w:pPr>
        <w:pStyle w:val="berschrift2"/>
      </w:pPr>
      <w:bookmarkStart w:id="7" w:name="_Toc380408238"/>
      <w:r>
        <w:lastRenderedPageBreak/>
        <w:t>Ringing</w:t>
      </w:r>
      <w:bookmarkEnd w:id="7"/>
    </w:p>
    <w:p w:rsidR="00841F69" w:rsidRDefault="00841F69" w:rsidP="00841F69">
      <w:r>
        <w:t>During the ringing the Voltage is between +30V to -70V.</w:t>
      </w:r>
      <w:r w:rsidR="00B027B8">
        <w:t xml:space="preserve"> </w:t>
      </w:r>
      <w:r>
        <w:t xml:space="preserve">The </w:t>
      </w:r>
      <w:proofErr w:type="spellStart"/>
      <w:r>
        <w:t>Frequenz</w:t>
      </w:r>
      <w:proofErr w:type="spellEnd"/>
      <w:r>
        <w:t xml:space="preserve"> is about 25Hz.</w:t>
      </w:r>
    </w:p>
    <w:p w:rsidR="00B027B8" w:rsidRDefault="00B027B8" w:rsidP="00841F69"/>
    <w:p w:rsidR="00841F69" w:rsidRDefault="00B027B8" w:rsidP="00841F69">
      <w:r>
        <w:rPr>
          <w:noProof/>
          <w:lang w:val="de-AT" w:eastAsia="de-AT"/>
        </w:rPr>
        <w:drawing>
          <wp:inline distT="0" distB="0" distL="0" distR="0">
            <wp:extent cx="5600700" cy="356120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1" r="17463" b="12318"/>
                    <a:stretch/>
                  </pic:blipFill>
                  <pic:spPr bwMode="auto">
                    <a:xfrm>
                      <a:off x="0" y="0"/>
                      <a:ext cx="5611560" cy="3568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7B8" w:rsidRPr="000028B2" w:rsidRDefault="00B027B8" w:rsidP="00841F69"/>
    <w:p w:rsidR="00841F69" w:rsidRDefault="00B027B8" w:rsidP="00B027B8">
      <w:pPr>
        <w:pStyle w:val="berschrift2"/>
      </w:pPr>
      <w:bookmarkStart w:id="8" w:name="_Toc380408239"/>
      <w:r>
        <w:t>Dial</w:t>
      </w:r>
      <w:bookmarkEnd w:id="8"/>
    </w:p>
    <w:p w:rsidR="00841F69" w:rsidRPr="00914E0C" w:rsidRDefault="00841F69" w:rsidP="00841F69">
      <w:pPr>
        <w:tabs>
          <w:tab w:val="left" w:pos="1599"/>
        </w:tabs>
      </w:pPr>
      <w:r>
        <w:t>In the picture below you can see the dialling process. One pulse is 100ms long and the voltage level is about 30V.</w:t>
      </w:r>
      <w:r w:rsidR="00B027B8">
        <w:t xml:space="preserve"> In this case number “0” was pressed.</w:t>
      </w:r>
    </w:p>
    <w:p w:rsidR="00841F69" w:rsidRPr="001C2245" w:rsidRDefault="00841F69" w:rsidP="00841F69">
      <w:pPr>
        <w:tabs>
          <w:tab w:val="left" w:pos="1599"/>
        </w:tabs>
        <w:rPr>
          <w:u w:val="single"/>
        </w:rPr>
      </w:pPr>
    </w:p>
    <w:p w:rsidR="00841F69" w:rsidRDefault="00B027B8" w:rsidP="00841F69">
      <w:pPr>
        <w:tabs>
          <w:tab w:val="left" w:pos="5720"/>
        </w:tabs>
      </w:pPr>
      <w:r>
        <w:rPr>
          <w:noProof/>
          <w:lang w:val="de-AT" w:eastAsia="de-AT"/>
        </w:rPr>
        <w:drawing>
          <wp:inline distT="0" distB="0" distL="0" distR="0">
            <wp:extent cx="5534025" cy="3364054"/>
            <wp:effectExtent l="0" t="0" r="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5" r="17307" b="11575"/>
                    <a:stretch/>
                  </pic:blipFill>
                  <pic:spPr bwMode="auto">
                    <a:xfrm>
                      <a:off x="0" y="0"/>
                      <a:ext cx="5558954" cy="3379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1F69">
        <w:tab/>
      </w:r>
    </w:p>
    <w:p w:rsidR="00841F69" w:rsidRPr="00EE1D74" w:rsidRDefault="00841F69" w:rsidP="00841F69"/>
    <w:p w:rsidR="00841F69" w:rsidRPr="00EE1D74" w:rsidRDefault="00841F69" w:rsidP="00841F69"/>
    <w:p w:rsidR="00841F69" w:rsidRDefault="00841F69" w:rsidP="00841F69">
      <w:pPr>
        <w:ind w:left="851"/>
      </w:pPr>
    </w:p>
    <w:p w:rsidR="00841F69" w:rsidRPr="00B027B8" w:rsidRDefault="00841F69" w:rsidP="00B027B8">
      <w:pPr>
        <w:pStyle w:val="berschrift2"/>
      </w:pPr>
      <w:bookmarkStart w:id="9" w:name="_Toc380408240"/>
      <w:r>
        <w:lastRenderedPageBreak/>
        <w:t>Conversation</w:t>
      </w:r>
      <w:bookmarkEnd w:id="9"/>
    </w:p>
    <w:p w:rsidR="00841F69" w:rsidRDefault="00841F69" w:rsidP="00B027B8">
      <w:r>
        <w:t>The voltage during the conversation is very low. It is around 5V.</w:t>
      </w:r>
    </w:p>
    <w:p w:rsidR="00841F69" w:rsidRDefault="00841F69" w:rsidP="00B027B8">
      <w:r>
        <w:t xml:space="preserve">When you </w:t>
      </w:r>
      <w:r w:rsidRPr="00106EDE">
        <w:t>superimpose</w:t>
      </w:r>
      <w:r>
        <w:t xml:space="preserve"> the two signals you can see that they are perfectly</w:t>
      </w:r>
      <w:r w:rsidR="00B027B8">
        <w:t xml:space="preserve"> </w:t>
      </w:r>
      <w:r>
        <w:t>symmetric.</w:t>
      </w:r>
    </w:p>
    <w:p w:rsidR="00B027B8" w:rsidRPr="00F67A57" w:rsidRDefault="00B027B8" w:rsidP="00B027B8"/>
    <w:p w:rsidR="00841F69" w:rsidRDefault="00B027B8" w:rsidP="00841F69">
      <w:r>
        <w:rPr>
          <w:noProof/>
          <w:lang w:val="de-AT" w:eastAsia="de-AT"/>
        </w:rPr>
        <w:drawing>
          <wp:inline distT="0" distB="0" distL="0" distR="0">
            <wp:extent cx="5524500" cy="348643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6" r="16824" b="11809"/>
                    <a:stretch/>
                  </pic:blipFill>
                  <pic:spPr bwMode="auto">
                    <a:xfrm>
                      <a:off x="0" y="0"/>
                      <a:ext cx="5544911" cy="3499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F69" w:rsidRPr="00EE1D74" w:rsidRDefault="00841F69" w:rsidP="00841F69"/>
    <w:p w:rsidR="00841F69" w:rsidRDefault="00841F69" w:rsidP="00B027B8">
      <w:pPr>
        <w:rPr>
          <w:u w:val="single"/>
        </w:rPr>
      </w:pPr>
    </w:p>
    <w:p w:rsidR="00841F69" w:rsidRDefault="00841F69" w:rsidP="00B027B8">
      <w:pPr>
        <w:pStyle w:val="berschrift2"/>
      </w:pPr>
      <w:bookmarkStart w:id="10" w:name="_Toc380408241"/>
      <w:r>
        <w:t>Hang up</w:t>
      </w:r>
      <w:bookmarkEnd w:id="10"/>
    </w:p>
    <w:p w:rsidR="00841F69" w:rsidRDefault="00841F69" w:rsidP="00B027B8">
      <w:r>
        <w:t xml:space="preserve">The hang up is similar to the </w:t>
      </w:r>
      <w:proofErr w:type="spellStart"/>
      <w:r>
        <w:t>pick up</w:t>
      </w:r>
      <w:proofErr w:type="spellEnd"/>
      <w:r>
        <w:t>. About 20 V.</w:t>
      </w:r>
    </w:p>
    <w:p w:rsidR="00D62694" w:rsidRDefault="00D62694" w:rsidP="00B027B8"/>
    <w:p w:rsidR="00841F69" w:rsidRDefault="00BD4123" w:rsidP="00BD4123">
      <w:pPr>
        <w:ind w:left="709" w:hanging="709"/>
      </w:pPr>
      <w:r>
        <w:rPr>
          <w:noProof/>
          <w:lang w:val="de-AT" w:eastAsia="de-AT"/>
        </w:rPr>
        <w:drawing>
          <wp:inline distT="0" distB="0" distL="0" distR="0">
            <wp:extent cx="5457825" cy="3512820"/>
            <wp:effectExtent l="0" t="0" r="9525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flegen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7" r="17444" b="11252"/>
                    <a:stretch/>
                  </pic:blipFill>
                  <pic:spPr bwMode="auto">
                    <a:xfrm>
                      <a:off x="0" y="0"/>
                      <a:ext cx="5457825" cy="351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1F69">
        <w:tab/>
      </w:r>
      <w:r w:rsidR="00841F69">
        <w:tab/>
      </w:r>
    </w:p>
    <w:p w:rsidR="00841F69" w:rsidRDefault="00841F69" w:rsidP="00841F69">
      <w:pPr>
        <w:ind w:left="851"/>
      </w:pPr>
    </w:p>
    <w:p w:rsidR="00841F69" w:rsidRPr="003B14BF" w:rsidRDefault="00841F69" w:rsidP="00B027B8">
      <w:pPr>
        <w:pStyle w:val="berschrift2"/>
      </w:pPr>
      <w:bookmarkStart w:id="11" w:name="_Toc380408242"/>
      <w:r w:rsidRPr="003B14BF">
        <w:t xml:space="preserve">FFT of </w:t>
      </w:r>
      <w:r w:rsidR="00BD4123">
        <w:t>C</w:t>
      </w:r>
      <w:r w:rsidRPr="003B14BF">
        <w:t>onversation</w:t>
      </w:r>
      <w:bookmarkEnd w:id="11"/>
    </w:p>
    <w:p w:rsidR="00841F69" w:rsidRDefault="00841F69" w:rsidP="00B027B8">
      <w:r>
        <w:t xml:space="preserve">Bandwidth of the speech signal was about </w:t>
      </w:r>
      <w:proofErr w:type="gramStart"/>
      <w:r>
        <w:t>10kHz-</w:t>
      </w:r>
      <w:proofErr w:type="gramEnd"/>
      <w:r>
        <w:t>12kHz. The voltage drops</w:t>
      </w:r>
      <w:r w:rsidR="00B027B8">
        <w:t xml:space="preserve"> </w:t>
      </w:r>
      <w:r>
        <w:t xml:space="preserve">at frequencies bigger than </w:t>
      </w:r>
      <w:proofErr w:type="gramStart"/>
      <w:r>
        <w:t>10kHz</w:t>
      </w:r>
      <w:proofErr w:type="gramEnd"/>
      <w:r>
        <w:t>.</w:t>
      </w:r>
    </w:p>
    <w:p w:rsidR="00841F69" w:rsidRDefault="00841F69" w:rsidP="00841F69">
      <w:pPr>
        <w:ind w:left="709" w:hanging="709"/>
      </w:pPr>
    </w:p>
    <w:p w:rsidR="00841F69" w:rsidRDefault="0067483E" w:rsidP="00D62694">
      <w:pPr>
        <w:ind w:left="709" w:hanging="709"/>
        <w:jc w:val="center"/>
      </w:pPr>
      <w:r>
        <w:rPr>
          <w:noProof/>
          <w:lang w:val="de-AT" w:eastAsia="de-AT"/>
        </w:rPr>
        <w:drawing>
          <wp:inline distT="0" distB="0" distL="0" distR="0">
            <wp:extent cx="3474720" cy="2734310"/>
            <wp:effectExtent l="0" t="0" r="0" b="8890"/>
            <wp:docPr id="8" name="Grafik 7" descr="IMAG0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0524.jpg"/>
                    <pic:cNvPicPr/>
                  </pic:nvPicPr>
                  <pic:blipFill rotWithShape="1">
                    <a:blip r:embed="rId2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98" t="12936" r="32768" b="14492"/>
                    <a:stretch/>
                  </pic:blipFill>
                  <pic:spPr bwMode="auto">
                    <a:xfrm>
                      <a:off x="0" y="0"/>
                      <a:ext cx="3474720" cy="273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F69" w:rsidRDefault="00841F69" w:rsidP="00841F69">
      <w:pPr>
        <w:ind w:left="709" w:hanging="709"/>
      </w:pPr>
    </w:p>
    <w:p w:rsidR="000B3D6C" w:rsidRPr="00BD4123" w:rsidRDefault="000B3D6C" w:rsidP="00BD4123">
      <w:pPr>
        <w:ind w:left="709" w:hanging="709"/>
      </w:pPr>
    </w:p>
    <w:sectPr w:rsidR="000B3D6C" w:rsidRPr="00BD4123" w:rsidSect="00257F6E">
      <w:pgSz w:w="11900" w:h="16840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432" w:rsidRDefault="00781432" w:rsidP="00BD31EC">
      <w:r>
        <w:separator/>
      </w:r>
    </w:p>
    <w:p w:rsidR="00781432" w:rsidRDefault="00781432" w:rsidP="00BD31EC"/>
    <w:p w:rsidR="00781432" w:rsidRDefault="00781432" w:rsidP="00BD31EC"/>
    <w:p w:rsidR="00781432" w:rsidRDefault="00781432" w:rsidP="00BD31EC"/>
    <w:p w:rsidR="00781432" w:rsidRDefault="00781432" w:rsidP="00BD31EC"/>
    <w:p w:rsidR="00781432" w:rsidRDefault="00781432" w:rsidP="00BD31EC"/>
  </w:endnote>
  <w:endnote w:type="continuationSeparator" w:id="0">
    <w:p w:rsidR="00781432" w:rsidRDefault="00781432" w:rsidP="00BD31EC">
      <w:r>
        <w:continuationSeparator/>
      </w:r>
    </w:p>
    <w:p w:rsidR="00781432" w:rsidRDefault="00781432" w:rsidP="00BD31EC"/>
    <w:p w:rsidR="00781432" w:rsidRDefault="00781432" w:rsidP="00BD31EC"/>
    <w:p w:rsidR="00781432" w:rsidRDefault="00781432" w:rsidP="00BD31EC"/>
    <w:p w:rsidR="00781432" w:rsidRDefault="00781432" w:rsidP="00BD31EC"/>
    <w:p w:rsidR="00781432" w:rsidRDefault="00781432" w:rsidP="00BD3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93E" w:rsidRPr="001C7206" w:rsidRDefault="0011393E" w:rsidP="00BD31EC">
    <w:pPr>
      <w:pStyle w:val="Fuzeile"/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93E" w:rsidRPr="00F01A3B" w:rsidRDefault="008B0928" w:rsidP="00CA2C74">
    <w:pPr>
      <w:pStyle w:val="Fuzeile"/>
      <w:pBdr>
        <w:top w:val="single" w:sz="8" w:space="1" w:color="auto"/>
      </w:pBdr>
    </w:pPr>
    <w:r>
      <w:t>17</w:t>
    </w:r>
    <w:r w:rsidR="00916BCC" w:rsidRPr="00916BCC">
      <w:rPr>
        <w:vertAlign w:val="superscript"/>
      </w:rPr>
      <w:t>th</w:t>
    </w:r>
    <w:r>
      <w:t xml:space="preserve"> </w:t>
    </w:r>
    <w:proofErr w:type="spellStart"/>
    <w:r>
      <w:t>Februar</w:t>
    </w:r>
    <w:proofErr w:type="spellEnd"/>
    <w:r>
      <w:t xml:space="preserve"> 2014</w:t>
    </w:r>
    <w:r w:rsidR="0011393E" w:rsidRPr="00F01A3B">
      <w:ptab w:relativeTo="margin" w:alignment="center" w:leader="none"/>
    </w:r>
    <w:r w:rsidR="0011393E" w:rsidRPr="00F01A3B">
      <w:t>Hofstätter</w:t>
    </w:r>
    <w:r w:rsidR="0011393E" w:rsidRPr="00F01A3B">
      <w:ptab w:relativeTo="margin" w:alignment="right" w:leader="none"/>
    </w:r>
    <w:sdt>
      <w:sdtPr>
        <w:alias w:val="[Titel]"/>
        <w:id w:val="20029954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231A7">
          <w:rPr>
            <w:lang w:val="de-AT"/>
          </w:rPr>
          <w:t>POTS</w:t>
        </w:r>
      </w:sdtContent>
    </w:sdt>
    <w:r w:rsidR="0011393E" w:rsidRPr="00F01A3B">
      <w:t xml:space="preserve"> | </w:t>
    </w:r>
    <w:r w:rsidR="0011393E" w:rsidRPr="00F01A3B">
      <w:fldChar w:fldCharType="begin"/>
    </w:r>
    <w:r w:rsidR="0011393E" w:rsidRPr="00F01A3B">
      <w:instrText xml:space="preserve"> PAGE </w:instrText>
    </w:r>
    <w:r w:rsidR="0011393E" w:rsidRPr="00F01A3B">
      <w:fldChar w:fldCharType="separate"/>
    </w:r>
    <w:r w:rsidR="00916BCC">
      <w:rPr>
        <w:noProof/>
      </w:rPr>
      <w:t>6</w:t>
    </w:r>
    <w:r w:rsidR="0011393E" w:rsidRPr="00F01A3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432" w:rsidRDefault="00781432" w:rsidP="00BD31EC">
      <w:r>
        <w:separator/>
      </w:r>
    </w:p>
    <w:p w:rsidR="00781432" w:rsidRDefault="00781432" w:rsidP="00BD31EC"/>
    <w:p w:rsidR="00781432" w:rsidRDefault="00781432" w:rsidP="00BD31EC"/>
    <w:p w:rsidR="00781432" w:rsidRDefault="00781432" w:rsidP="00BD31EC"/>
    <w:p w:rsidR="00781432" w:rsidRDefault="00781432" w:rsidP="00BD31EC"/>
    <w:p w:rsidR="00781432" w:rsidRDefault="00781432" w:rsidP="00BD31EC"/>
  </w:footnote>
  <w:footnote w:type="continuationSeparator" w:id="0">
    <w:p w:rsidR="00781432" w:rsidRDefault="00781432" w:rsidP="00BD31EC">
      <w:r>
        <w:continuationSeparator/>
      </w:r>
    </w:p>
    <w:p w:rsidR="00781432" w:rsidRDefault="00781432" w:rsidP="00BD31EC"/>
    <w:p w:rsidR="00781432" w:rsidRDefault="00781432" w:rsidP="00BD31EC"/>
    <w:p w:rsidR="00781432" w:rsidRDefault="00781432" w:rsidP="00BD31EC"/>
    <w:p w:rsidR="00781432" w:rsidRDefault="00781432" w:rsidP="00BD31EC"/>
    <w:p w:rsidR="00781432" w:rsidRDefault="00781432" w:rsidP="00BD31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93E" w:rsidRDefault="0011393E" w:rsidP="00CA2C74">
    <w:pPr>
      <w:pStyle w:val="Kopfzeile"/>
      <w:pBdr>
        <w:top w:val="single" w:sz="18" w:space="1" w:color="FFFFFF" w:themeColor="background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56A3"/>
    <w:multiLevelType w:val="hybridMultilevel"/>
    <w:tmpl w:val="077A15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E0572"/>
    <w:multiLevelType w:val="hybridMultilevel"/>
    <w:tmpl w:val="3788C2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F7EF5"/>
    <w:multiLevelType w:val="hybridMultilevel"/>
    <w:tmpl w:val="B9D0E6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34F50"/>
    <w:multiLevelType w:val="hybridMultilevel"/>
    <w:tmpl w:val="EF3C5D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46E1E"/>
    <w:multiLevelType w:val="hybridMultilevel"/>
    <w:tmpl w:val="6DB07330"/>
    <w:lvl w:ilvl="0" w:tplc="0C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B693071"/>
    <w:multiLevelType w:val="hybridMultilevel"/>
    <w:tmpl w:val="351E4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743C7"/>
    <w:multiLevelType w:val="hybridMultilevel"/>
    <w:tmpl w:val="CBB2F4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1B71AF"/>
    <w:multiLevelType w:val="hybridMultilevel"/>
    <w:tmpl w:val="36281A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0764D"/>
    <w:multiLevelType w:val="hybridMultilevel"/>
    <w:tmpl w:val="7E5AEA2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AC65FF"/>
    <w:multiLevelType w:val="hybridMultilevel"/>
    <w:tmpl w:val="59E07F4A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7010F4"/>
    <w:multiLevelType w:val="hybridMultilevel"/>
    <w:tmpl w:val="160AE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EB1174"/>
    <w:multiLevelType w:val="hybridMultilevel"/>
    <w:tmpl w:val="979A98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3B4A97"/>
    <w:multiLevelType w:val="hybridMultilevel"/>
    <w:tmpl w:val="5540DBF0"/>
    <w:lvl w:ilvl="0" w:tplc="86FE56E0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5FF80544"/>
    <w:multiLevelType w:val="hybridMultilevel"/>
    <w:tmpl w:val="A4BE8358"/>
    <w:lvl w:ilvl="0" w:tplc="9A9A8158">
      <w:start w:val="17"/>
      <w:numFmt w:val="bullet"/>
      <w:lvlText w:val="-"/>
      <w:lvlJc w:val="left"/>
      <w:pPr>
        <w:ind w:left="19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>
    <w:nsid w:val="679B0473"/>
    <w:multiLevelType w:val="hybridMultilevel"/>
    <w:tmpl w:val="B35C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873EF1"/>
    <w:multiLevelType w:val="hybridMultilevel"/>
    <w:tmpl w:val="DD28C4CC"/>
    <w:lvl w:ilvl="0" w:tplc="0C07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6">
    <w:nsid w:val="6F0616EB"/>
    <w:multiLevelType w:val="multilevel"/>
    <w:tmpl w:val="F80A2CF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4973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797D752C"/>
    <w:multiLevelType w:val="hybridMultilevel"/>
    <w:tmpl w:val="F65A6F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18"/>
  </w:num>
  <w:num w:numId="4">
    <w:abstractNumId w:val="14"/>
  </w:num>
  <w:num w:numId="5">
    <w:abstractNumId w:val="0"/>
  </w:num>
  <w:num w:numId="6">
    <w:abstractNumId w:val="16"/>
  </w:num>
  <w:num w:numId="7">
    <w:abstractNumId w:val="5"/>
  </w:num>
  <w:num w:numId="8">
    <w:abstractNumId w:val="10"/>
  </w:num>
  <w:num w:numId="9">
    <w:abstractNumId w:val="11"/>
  </w:num>
  <w:num w:numId="10">
    <w:abstractNumId w:val="13"/>
  </w:num>
  <w:num w:numId="11">
    <w:abstractNumId w:val="7"/>
  </w:num>
  <w:num w:numId="12">
    <w:abstractNumId w:val="2"/>
  </w:num>
  <w:num w:numId="13">
    <w:abstractNumId w:val="4"/>
  </w:num>
  <w:num w:numId="14">
    <w:abstractNumId w:val="12"/>
  </w:num>
  <w:num w:numId="15">
    <w:abstractNumId w:val="8"/>
  </w:num>
  <w:num w:numId="16">
    <w:abstractNumId w:val="17"/>
  </w:num>
  <w:num w:numId="17">
    <w:abstractNumId w:val="1"/>
  </w:num>
  <w:num w:numId="18">
    <w:abstractNumId w:val="9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1"/>
  <w:activeWritingStyle w:appName="MSWord" w:lang="de-AT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F69"/>
    <w:rsid w:val="00020D9D"/>
    <w:rsid w:val="00021ED9"/>
    <w:rsid w:val="0002339F"/>
    <w:rsid w:val="00023DEA"/>
    <w:rsid w:val="00034B7D"/>
    <w:rsid w:val="00037305"/>
    <w:rsid w:val="000453F1"/>
    <w:rsid w:val="000523EA"/>
    <w:rsid w:val="00065B3A"/>
    <w:rsid w:val="00076639"/>
    <w:rsid w:val="000860A1"/>
    <w:rsid w:val="00093FE5"/>
    <w:rsid w:val="00096F60"/>
    <w:rsid w:val="000A3E58"/>
    <w:rsid w:val="000A6C7F"/>
    <w:rsid w:val="000B3D6C"/>
    <w:rsid w:val="000B7978"/>
    <w:rsid w:val="000C56CD"/>
    <w:rsid w:val="000E40CB"/>
    <w:rsid w:val="000F517A"/>
    <w:rsid w:val="00100EDF"/>
    <w:rsid w:val="00104CC5"/>
    <w:rsid w:val="00105378"/>
    <w:rsid w:val="001058A5"/>
    <w:rsid w:val="00107595"/>
    <w:rsid w:val="00111C0C"/>
    <w:rsid w:val="00112943"/>
    <w:rsid w:val="0011393E"/>
    <w:rsid w:val="00120975"/>
    <w:rsid w:val="0013771E"/>
    <w:rsid w:val="001572B9"/>
    <w:rsid w:val="00160410"/>
    <w:rsid w:val="001604CC"/>
    <w:rsid w:val="00163AAE"/>
    <w:rsid w:val="001664DE"/>
    <w:rsid w:val="00171D74"/>
    <w:rsid w:val="001736EF"/>
    <w:rsid w:val="00174707"/>
    <w:rsid w:val="00176318"/>
    <w:rsid w:val="00182DB9"/>
    <w:rsid w:val="00192684"/>
    <w:rsid w:val="001A2651"/>
    <w:rsid w:val="001A3ACA"/>
    <w:rsid w:val="001A64FB"/>
    <w:rsid w:val="001B2490"/>
    <w:rsid w:val="001B5432"/>
    <w:rsid w:val="001B6F9E"/>
    <w:rsid w:val="001B7B00"/>
    <w:rsid w:val="001C0676"/>
    <w:rsid w:val="001C1FAF"/>
    <w:rsid w:val="001C5DFC"/>
    <w:rsid w:val="001C7206"/>
    <w:rsid w:val="001E5114"/>
    <w:rsid w:val="00213510"/>
    <w:rsid w:val="0021634A"/>
    <w:rsid w:val="00217BC2"/>
    <w:rsid w:val="002231A7"/>
    <w:rsid w:val="0024081A"/>
    <w:rsid w:val="0024380E"/>
    <w:rsid w:val="00256FC9"/>
    <w:rsid w:val="00257F6E"/>
    <w:rsid w:val="00261B0C"/>
    <w:rsid w:val="0026728C"/>
    <w:rsid w:val="00271BB5"/>
    <w:rsid w:val="0027382E"/>
    <w:rsid w:val="00276980"/>
    <w:rsid w:val="00277F0F"/>
    <w:rsid w:val="002A130F"/>
    <w:rsid w:val="002C4C3A"/>
    <w:rsid w:val="002D060B"/>
    <w:rsid w:val="002D1717"/>
    <w:rsid w:val="002D68A4"/>
    <w:rsid w:val="002F61A6"/>
    <w:rsid w:val="002F6D88"/>
    <w:rsid w:val="0030020E"/>
    <w:rsid w:val="00303964"/>
    <w:rsid w:val="00314CE2"/>
    <w:rsid w:val="00336975"/>
    <w:rsid w:val="003467C2"/>
    <w:rsid w:val="00346985"/>
    <w:rsid w:val="00351909"/>
    <w:rsid w:val="00356AC6"/>
    <w:rsid w:val="00374CB7"/>
    <w:rsid w:val="003853A4"/>
    <w:rsid w:val="003919B9"/>
    <w:rsid w:val="0039456B"/>
    <w:rsid w:val="003A06A5"/>
    <w:rsid w:val="003A359E"/>
    <w:rsid w:val="003A429A"/>
    <w:rsid w:val="003A5CEB"/>
    <w:rsid w:val="003B0390"/>
    <w:rsid w:val="003B5EDC"/>
    <w:rsid w:val="003C27E0"/>
    <w:rsid w:val="003C2EC0"/>
    <w:rsid w:val="003C4D3D"/>
    <w:rsid w:val="003D061A"/>
    <w:rsid w:val="003D3724"/>
    <w:rsid w:val="003D5CE3"/>
    <w:rsid w:val="003E0B8C"/>
    <w:rsid w:val="003E151D"/>
    <w:rsid w:val="003E4C67"/>
    <w:rsid w:val="003F4079"/>
    <w:rsid w:val="0040705D"/>
    <w:rsid w:val="00414585"/>
    <w:rsid w:val="004151D4"/>
    <w:rsid w:val="0042348B"/>
    <w:rsid w:val="004242B5"/>
    <w:rsid w:val="004310B4"/>
    <w:rsid w:val="00434285"/>
    <w:rsid w:val="004355A0"/>
    <w:rsid w:val="004376E5"/>
    <w:rsid w:val="00437821"/>
    <w:rsid w:val="00443DDC"/>
    <w:rsid w:val="0044578D"/>
    <w:rsid w:val="00450622"/>
    <w:rsid w:val="004560FE"/>
    <w:rsid w:val="0046103B"/>
    <w:rsid w:val="00483074"/>
    <w:rsid w:val="004860E7"/>
    <w:rsid w:val="00486F31"/>
    <w:rsid w:val="00495AB6"/>
    <w:rsid w:val="004A790D"/>
    <w:rsid w:val="004C1B0C"/>
    <w:rsid w:val="004C3D69"/>
    <w:rsid w:val="004C48B0"/>
    <w:rsid w:val="004E405C"/>
    <w:rsid w:val="004E6DC0"/>
    <w:rsid w:val="005073EB"/>
    <w:rsid w:val="00515FAF"/>
    <w:rsid w:val="0052195A"/>
    <w:rsid w:val="005353C2"/>
    <w:rsid w:val="00536F65"/>
    <w:rsid w:val="005371B7"/>
    <w:rsid w:val="0053739D"/>
    <w:rsid w:val="00552E17"/>
    <w:rsid w:val="005714D7"/>
    <w:rsid w:val="0057264D"/>
    <w:rsid w:val="00582E32"/>
    <w:rsid w:val="00584DAC"/>
    <w:rsid w:val="00585CE1"/>
    <w:rsid w:val="00585FCB"/>
    <w:rsid w:val="00587726"/>
    <w:rsid w:val="00587F60"/>
    <w:rsid w:val="005906CF"/>
    <w:rsid w:val="005A739B"/>
    <w:rsid w:val="005B14E1"/>
    <w:rsid w:val="005B6D4C"/>
    <w:rsid w:val="005C250B"/>
    <w:rsid w:val="005D221E"/>
    <w:rsid w:val="005D7A59"/>
    <w:rsid w:val="005D7AE1"/>
    <w:rsid w:val="005E2775"/>
    <w:rsid w:val="005F0E6C"/>
    <w:rsid w:val="005F4515"/>
    <w:rsid w:val="005F5314"/>
    <w:rsid w:val="006015AB"/>
    <w:rsid w:val="00602DB3"/>
    <w:rsid w:val="00607ACE"/>
    <w:rsid w:val="00612215"/>
    <w:rsid w:val="006215E9"/>
    <w:rsid w:val="00621B0C"/>
    <w:rsid w:val="00630BA3"/>
    <w:rsid w:val="00633B03"/>
    <w:rsid w:val="00633F5D"/>
    <w:rsid w:val="00635283"/>
    <w:rsid w:val="006374F9"/>
    <w:rsid w:val="00637F16"/>
    <w:rsid w:val="006431D4"/>
    <w:rsid w:val="0066082D"/>
    <w:rsid w:val="00660AC0"/>
    <w:rsid w:val="0067483E"/>
    <w:rsid w:val="00685AB7"/>
    <w:rsid w:val="0069527D"/>
    <w:rsid w:val="006970AA"/>
    <w:rsid w:val="006A14A4"/>
    <w:rsid w:val="006B25F1"/>
    <w:rsid w:val="006C6CD0"/>
    <w:rsid w:val="006E142F"/>
    <w:rsid w:val="006E20F5"/>
    <w:rsid w:val="006E4456"/>
    <w:rsid w:val="006F7AB8"/>
    <w:rsid w:val="0070629D"/>
    <w:rsid w:val="00722A38"/>
    <w:rsid w:val="0073780F"/>
    <w:rsid w:val="007452F6"/>
    <w:rsid w:val="00747E30"/>
    <w:rsid w:val="007648DF"/>
    <w:rsid w:val="00765610"/>
    <w:rsid w:val="00765BF0"/>
    <w:rsid w:val="0076698D"/>
    <w:rsid w:val="00781432"/>
    <w:rsid w:val="007927BF"/>
    <w:rsid w:val="00796FC5"/>
    <w:rsid w:val="007B4C2D"/>
    <w:rsid w:val="007C06F6"/>
    <w:rsid w:val="007C58E7"/>
    <w:rsid w:val="007D34F6"/>
    <w:rsid w:val="007F7EDD"/>
    <w:rsid w:val="008013AA"/>
    <w:rsid w:val="00807D68"/>
    <w:rsid w:val="00811ADD"/>
    <w:rsid w:val="00815821"/>
    <w:rsid w:val="008173F2"/>
    <w:rsid w:val="0082102E"/>
    <w:rsid w:val="008248EB"/>
    <w:rsid w:val="0082606F"/>
    <w:rsid w:val="008270E4"/>
    <w:rsid w:val="00830118"/>
    <w:rsid w:val="00841F69"/>
    <w:rsid w:val="0085297D"/>
    <w:rsid w:val="00854730"/>
    <w:rsid w:val="00863610"/>
    <w:rsid w:val="00865DD8"/>
    <w:rsid w:val="008761A2"/>
    <w:rsid w:val="0088371A"/>
    <w:rsid w:val="00892B95"/>
    <w:rsid w:val="008A32EA"/>
    <w:rsid w:val="008A545F"/>
    <w:rsid w:val="008A58A3"/>
    <w:rsid w:val="008B0928"/>
    <w:rsid w:val="008B15F4"/>
    <w:rsid w:val="008C2E6F"/>
    <w:rsid w:val="008C6A88"/>
    <w:rsid w:val="008C7C81"/>
    <w:rsid w:val="008D5054"/>
    <w:rsid w:val="008D7887"/>
    <w:rsid w:val="008E0FB6"/>
    <w:rsid w:val="008E1684"/>
    <w:rsid w:val="008E6276"/>
    <w:rsid w:val="0090201E"/>
    <w:rsid w:val="00904515"/>
    <w:rsid w:val="00907ECD"/>
    <w:rsid w:val="00913220"/>
    <w:rsid w:val="00916BCC"/>
    <w:rsid w:val="009211C4"/>
    <w:rsid w:val="00921FED"/>
    <w:rsid w:val="009231D4"/>
    <w:rsid w:val="009476ED"/>
    <w:rsid w:val="009525D0"/>
    <w:rsid w:val="00952965"/>
    <w:rsid w:val="00954052"/>
    <w:rsid w:val="009549C0"/>
    <w:rsid w:val="00957E2E"/>
    <w:rsid w:val="00962575"/>
    <w:rsid w:val="00966D7E"/>
    <w:rsid w:val="00967178"/>
    <w:rsid w:val="009802E1"/>
    <w:rsid w:val="009837F0"/>
    <w:rsid w:val="00984820"/>
    <w:rsid w:val="00986872"/>
    <w:rsid w:val="00990DBB"/>
    <w:rsid w:val="009941EB"/>
    <w:rsid w:val="00994B7D"/>
    <w:rsid w:val="009A657F"/>
    <w:rsid w:val="009A6A9B"/>
    <w:rsid w:val="009B0D84"/>
    <w:rsid w:val="009B290D"/>
    <w:rsid w:val="009B31DE"/>
    <w:rsid w:val="009B5981"/>
    <w:rsid w:val="009B7BC6"/>
    <w:rsid w:val="009B7FF8"/>
    <w:rsid w:val="009C2B72"/>
    <w:rsid w:val="009C56C6"/>
    <w:rsid w:val="009C5C53"/>
    <w:rsid w:val="009D183F"/>
    <w:rsid w:val="009D6B2F"/>
    <w:rsid w:val="009F7BBA"/>
    <w:rsid w:val="00A013D5"/>
    <w:rsid w:val="00A01957"/>
    <w:rsid w:val="00A03BDA"/>
    <w:rsid w:val="00A05D84"/>
    <w:rsid w:val="00A06D5C"/>
    <w:rsid w:val="00A10873"/>
    <w:rsid w:val="00A1597D"/>
    <w:rsid w:val="00A32E4D"/>
    <w:rsid w:val="00A40987"/>
    <w:rsid w:val="00A44D65"/>
    <w:rsid w:val="00A45C0A"/>
    <w:rsid w:val="00A47347"/>
    <w:rsid w:val="00A67B3D"/>
    <w:rsid w:val="00A70B07"/>
    <w:rsid w:val="00A75CCF"/>
    <w:rsid w:val="00A84F65"/>
    <w:rsid w:val="00A87249"/>
    <w:rsid w:val="00A91852"/>
    <w:rsid w:val="00A92D5C"/>
    <w:rsid w:val="00AA7AC2"/>
    <w:rsid w:val="00AB174A"/>
    <w:rsid w:val="00AB180F"/>
    <w:rsid w:val="00AB5340"/>
    <w:rsid w:val="00AB6309"/>
    <w:rsid w:val="00AC68A1"/>
    <w:rsid w:val="00AC74E1"/>
    <w:rsid w:val="00AD12FC"/>
    <w:rsid w:val="00AE3283"/>
    <w:rsid w:val="00AE36E9"/>
    <w:rsid w:val="00AE5F43"/>
    <w:rsid w:val="00AE744C"/>
    <w:rsid w:val="00AF20B5"/>
    <w:rsid w:val="00B027B8"/>
    <w:rsid w:val="00B04F4B"/>
    <w:rsid w:val="00B11A47"/>
    <w:rsid w:val="00B20CE6"/>
    <w:rsid w:val="00B30992"/>
    <w:rsid w:val="00B3518F"/>
    <w:rsid w:val="00B355D8"/>
    <w:rsid w:val="00B373DF"/>
    <w:rsid w:val="00B3777D"/>
    <w:rsid w:val="00B37843"/>
    <w:rsid w:val="00B4439A"/>
    <w:rsid w:val="00B447FB"/>
    <w:rsid w:val="00B46E04"/>
    <w:rsid w:val="00B55188"/>
    <w:rsid w:val="00B614EA"/>
    <w:rsid w:val="00B621E6"/>
    <w:rsid w:val="00B62E95"/>
    <w:rsid w:val="00B63843"/>
    <w:rsid w:val="00B81F7D"/>
    <w:rsid w:val="00B928E5"/>
    <w:rsid w:val="00B93726"/>
    <w:rsid w:val="00BB4F5E"/>
    <w:rsid w:val="00BC08DB"/>
    <w:rsid w:val="00BC227B"/>
    <w:rsid w:val="00BD31EC"/>
    <w:rsid w:val="00BD4123"/>
    <w:rsid w:val="00BD42FC"/>
    <w:rsid w:val="00BE42F2"/>
    <w:rsid w:val="00BF3756"/>
    <w:rsid w:val="00BF4173"/>
    <w:rsid w:val="00BF52C1"/>
    <w:rsid w:val="00C13D0C"/>
    <w:rsid w:val="00C20ECF"/>
    <w:rsid w:val="00C31DD7"/>
    <w:rsid w:val="00C32C06"/>
    <w:rsid w:val="00C45671"/>
    <w:rsid w:val="00C463E5"/>
    <w:rsid w:val="00C55A75"/>
    <w:rsid w:val="00C56C53"/>
    <w:rsid w:val="00C661AA"/>
    <w:rsid w:val="00C6747C"/>
    <w:rsid w:val="00C72FBE"/>
    <w:rsid w:val="00C756D5"/>
    <w:rsid w:val="00C849DC"/>
    <w:rsid w:val="00C971AB"/>
    <w:rsid w:val="00CA0430"/>
    <w:rsid w:val="00CA2C74"/>
    <w:rsid w:val="00CB36FE"/>
    <w:rsid w:val="00CB68BE"/>
    <w:rsid w:val="00CB7EDF"/>
    <w:rsid w:val="00CC6E53"/>
    <w:rsid w:val="00CD0921"/>
    <w:rsid w:val="00CD39E4"/>
    <w:rsid w:val="00CD7BD3"/>
    <w:rsid w:val="00CE6806"/>
    <w:rsid w:val="00D012F4"/>
    <w:rsid w:val="00D013E4"/>
    <w:rsid w:val="00D01790"/>
    <w:rsid w:val="00D23928"/>
    <w:rsid w:val="00D32F07"/>
    <w:rsid w:val="00D417EF"/>
    <w:rsid w:val="00D50ADF"/>
    <w:rsid w:val="00D528B5"/>
    <w:rsid w:val="00D62694"/>
    <w:rsid w:val="00D62FF1"/>
    <w:rsid w:val="00D646FB"/>
    <w:rsid w:val="00D7512B"/>
    <w:rsid w:val="00D80375"/>
    <w:rsid w:val="00D809C1"/>
    <w:rsid w:val="00D8536F"/>
    <w:rsid w:val="00D872F6"/>
    <w:rsid w:val="00D87666"/>
    <w:rsid w:val="00D97F7D"/>
    <w:rsid w:val="00DB254F"/>
    <w:rsid w:val="00DC20F2"/>
    <w:rsid w:val="00DD3DAA"/>
    <w:rsid w:val="00DE05C2"/>
    <w:rsid w:val="00DF1F82"/>
    <w:rsid w:val="00E01C08"/>
    <w:rsid w:val="00E04F46"/>
    <w:rsid w:val="00E16E2C"/>
    <w:rsid w:val="00E22F8F"/>
    <w:rsid w:val="00E2673A"/>
    <w:rsid w:val="00E30EE9"/>
    <w:rsid w:val="00E33389"/>
    <w:rsid w:val="00E46662"/>
    <w:rsid w:val="00E50428"/>
    <w:rsid w:val="00E50C3B"/>
    <w:rsid w:val="00E65166"/>
    <w:rsid w:val="00E6652D"/>
    <w:rsid w:val="00E73F25"/>
    <w:rsid w:val="00E80698"/>
    <w:rsid w:val="00E84A99"/>
    <w:rsid w:val="00E97419"/>
    <w:rsid w:val="00EB0757"/>
    <w:rsid w:val="00EB4AAE"/>
    <w:rsid w:val="00EC1F52"/>
    <w:rsid w:val="00EC7AC1"/>
    <w:rsid w:val="00ED0547"/>
    <w:rsid w:val="00ED21A6"/>
    <w:rsid w:val="00ED4FA8"/>
    <w:rsid w:val="00EF6AC9"/>
    <w:rsid w:val="00F01A3B"/>
    <w:rsid w:val="00F049D7"/>
    <w:rsid w:val="00F05FF2"/>
    <w:rsid w:val="00F0684B"/>
    <w:rsid w:val="00F10AE3"/>
    <w:rsid w:val="00F300A9"/>
    <w:rsid w:val="00F41B71"/>
    <w:rsid w:val="00F47897"/>
    <w:rsid w:val="00F51D95"/>
    <w:rsid w:val="00F55891"/>
    <w:rsid w:val="00F55A2A"/>
    <w:rsid w:val="00F674C0"/>
    <w:rsid w:val="00F67775"/>
    <w:rsid w:val="00F73EB0"/>
    <w:rsid w:val="00F76634"/>
    <w:rsid w:val="00F867A0"/>
    <w:rsid w:val="00F9187C"/>
    <w:rsid w:val="00F92303"/>
    <w:rsid w:val="00FA6C97"/>
    <w:rsid w:val="00FC3442"/>
    <w:rsid w:val="00FC50D4"/>
    <w:rsid w:val="00FE0348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3EAA0E2-707A-41B2-B00D-E12F4A10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31EC"/>
    <w:pPr>
      <w:ind w:firstLine="0"/>
    </w:pPr>
    <w:rPr>
      <w:rFonts w:ascii="Calibri" w:hAnsi="Calibri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0430"/>
    <w:pPr>
      <w:numPr>
        <w:numId w:val="6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0430"/>
    <w:pPr>
      <w:numPr>
        <w:ilvl w:val="1"/>
        <w:numId w:val="6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7B00"/>
    <w:pPr>
      <w:numPr>
        <w:ilvl w:val="2"/>
        <w:numId w:val="6"/>
      </w:numPr>
      <w:pBdr>
        <w:bottom w:val="single" w:sz="4" w:space="1" w:color="95B3D7" w:themeColor="accent1" w:themeTint="99"/>
      </w:pBdr>
      <w:spacing w:before="200" w:after="80"/>
      <w:ind w:left="426" w:hanging="425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0430"/>
    <w:pPr>
      <w:numPr>
        <w:ilvl w:val="3"/>
        <w:numId w:val="6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A0430"/>
    <w:pPr>
      <w:numPr>
        <w:ilvl w:val="4"/>
        <w:numId w:val="6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A0430"/>
    <w:pPr>
      <w:numPr>
        <w:ilvl w:val="5"/>
        <w:numId w:val="6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0430"/>
    <w:pPr>
      <w:numPr>
        <w:ilvl w:val="6"/>
        <w:numId w:val="6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0430"/>
    <w:pPr>
      <w:numPr>
        <w:ilvl w:val="7"/>
        <w:numId w:val="6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0430"/>
    <w:pPr>
      <w:numPr>
        <w:ilvl w:val="8"/>
        <w:numId w:val="6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Blocks">
    <w:name w:val="CodeBlocks"/>
    <w:basedOn w:val="Standard"/>
    <w:autoRedefine/>
    <w:rsid w:val="003C2EC0"/>
    <w:pPr>
      <w:spacing w:after="200" w:line="252" w:lineRule="auto"/>
    </w:pPr>
    <w:rPr>
      <w:rFonts w:ascii="Courier New" w:eastAsiaTheme="majorEastAsia" w:hAnsi="Courier New" w:cs="Courier New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43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043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7B0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043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043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043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043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CA0430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A0430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CA043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0430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0430"/>
    <w:rPr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CA0430"/>
    <w:rPr>
      <w:b/>
      <w:bCs/>
      <w:spacing w:val="0"/>
    </w:rPr>
  </w:style>
  <w:style w:type="character" w:styleId="Hervorhebung">
    <w:name w:val="Emphasis"/>
    <w:uiPriority w:val="20"/>
    <w:qFormat/>
    <w:rsid w:val="00CA0430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qFormat/>
    <w:rsid w:val="00CA0430"/>
  </w:style>
  <w:style w:type="paragraph" w:styleId="Listenabsatz">
    <w:name w:val="List Paragraph"/>
    <w:basedOn w:val="Standard"/>
    <w:uiPriority w:val="34"/>
    <w:qFormat/>
    <w:rsid w:val="00CA043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043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043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CA0430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CA0430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CA0430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CA0430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CA043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0430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rsid w:val="00CA0430"/>
  </w:style>
  <w:style w:type="paragraph" w:customStyle="1" w:styleId="PersonalName">
    <w:name w:val="Personal Name"/>
    <w:basedOn w:val="Titel"/>
    <w:rsid w:val="004E405C"/>
    <w:rPr>
      <w:b/>
      <w:caps/>
      <w:color w:val="000000"/>
      <w:sz w:val="28"/>
      <w:szCs w:val="28"/>
    </w:rPr>
  </w:style>
  <w:style w:type="table" w:styleId="Tabellenraster">
    <w:name w:val="Table Grid"/>
    <w:basedOn w:val="NormaleTabelle"/>
    <w:rsid w:val="004E405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685AB7"/>
    <w:pPr>
      <w:spacing w:before="240" w:after="120"/>
    </w:pPr>
    <w:rPr>
      <w:b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E405C"/>
    <w:rPr>
      <w:b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4E405C"/>
    <w:rPr>
      <w:smallCap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405C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405C"/>
    <w:rPr>
      <w:rFonts w:ascii="Lucida Grande" w:hAnsi="Lucida Grande" w:cs="Lucida Grande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4E405C"/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E405C"/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E405C"/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E405C"/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E405C"/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E405C"/>
  </w:style>
  <w:style w:type="table" w:styleId="HelleSchattierung">
    <w:name w:val="Light Shading"/>
    <w:basedOn w:val="NormaleTabelle"/>
    <w:uiPriority w:val="60"/>
    <w:rsid w:val="00515FA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515F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96F60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96F60"/>
    <w:rPr>
      <w:sz w:val="20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096F60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63610"/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63610"/>
    <w:rPr>
      <w:rFonts w:ascii="Lucida Grande" w:hAnsi="Lucida Grande" w:cs="Lucida Grande"/>
      <w:sz w:val="24"/>
      <w:szCs w:val="24"/>
    </w:rPr>
  </w:style>
  <w:style w:type="paragraph" w:styleId="berarbeitung">
    <w:name w:val="Revision"/>
    <w:hidden/>
    <w:uiPriority w:val="99"/>
    <w:semiHidden/>
    <w:rsid w:val="00863610"/>
    <w:pPr>
      <w:ind w:firstLine="0"/>
    </w:pPr>
  </w:style>
  <w:style w:type="character" w:styleId="Platzhaltertext">
    <w:name w:val="Placeholder Text"/>
    <w:basedOn w:val="Absatz-Standardschriftart"/>
    <w:uiPriority w:val="99"/>
    <w:semiHidden/>
    <w:rsid w:val="005F0E6C"/>
    <w:rPr>
      <w:color w:val="808080"/>
    </w:rPr>
  </w:style>
  <w:style w:type="table" w:styleId="HelleListe">
    <w:name w:val="Light List"/>
    <w:basedOn w:val="NormaleTabelle"/>
    <w:uiPriority w:val="61"/>
    <w:rsid w:val="00034B7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2">
    <w:name w:val="Light Shading Accent 2"/>
    <w:basedOn w:val="NormaleTabelle"/>
    <w:uiPriority w:val="60"/>
    <w:rsid w:val="00D8766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6">
    <w:name w:val="Light Shading Accent 6"/>
    <w:basedOn w:val="NormaleTabelle"/>
    <w:uiPriority w:val="60"/>
    <w:rsid w:val="00D8766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-Akzent6">
    <w:name w:val="Light List Accent 6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Liste-Akzent2">
    <w:name w:val="Light List Accent 2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5">
    <w:name w:val="Light List Accent 5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4">
    <w:name w:val="Light List Accent 4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3">
    <w:name w:val="Light List Accent 3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1">
    <w:name w:val="Light List Accent 1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5D221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chattierung1-Akzent1">
    <w:name w:val="Medium Shading 1 Accent 1"/>
    <w:basedOn w:val="NormaleTabelle"/>
    <w:uiPriority w:val="63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itternetztabelle4Akzent11">
    <w:name w:val="Gitternetztabelle 4 – Akzent 11"/>
    <w:basedOn w:val="NormaleTabelle"/>
    <w:uiPriority w:val="49"/>
    <w:rsid w:val="00120975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4151D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entabelle5dunkelAkzent11">
    <w:name w:val="Listentabelle 5 dunkel  – Akzent 11"/>
    <w:basedOn w:val="NormaleTabelle"/>
    <w:uiPriority w:val="50"/>
    <w:rsid w:val="004151D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1A2651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B0D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0D8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0D84"/>
    <w:rPr>
      <w:rFonts w:ascii="Calibri" w:hAnsi="Calibr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0D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0D84"/>
    <w:rPr>
      <w:rFonts w:ascii="Calibri" w:hAnsi="Calibri"/>
      <w:b/>
      <w:bCs/>
      <w:sz w:val="20"/>
      <w:szCs w:val="20"/>
    </w:rPr>
  </w:style>
  <w:style w:type="paragraph" w:customStyle="1" w:styleId="TableContents">
    <w:name w:val="Table Contents"/>
    <w:basedOn w:val="Standard"/>
    <w:rsid w:val="00104CC5"/>
    <w:pPr>
      <w:widowControl w:val="0"/>
      <w:suppressAutoHyphens/>
      <w:autoSpaceDE w:val="0"/>
    </w:pPr>
    <w:rPr>
      <w:rFonts w:ascii="Liberation Serif" w:eastAsia="DejaVu Sans" w:hAnsi="Liberation Serif" w:cs="Times New Roman"/>
      <w:sz w:val="24"/>
      <w:szCs w:val="24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9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Dropbox\Schule\Allgemein\Office%20Vorlagen\3BHEL_5_TEACHER_Hofstaetter_Exercise_Englis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9667B6934F48CDB7CC0A92AB88B4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5EBC5D-08AF-4C94-A65D-C122EC719984}"/>
      </w:docPartPr>
      <w:docPartBody>
        <w:p w:rsidR="00652BD3" w:rsidRDefault="00B1244B">
          <w:pPr>
            <w:pStyle w:val="9B9667B6934F48CDB7CC0A92AB88B47C"/>
          </w:pPr>
          <w:r w:rsidRPr="009662C9">
            <w:rPr>
              <w:rStyle w:val="Platzhaltertext"/>
            </w:rPr>
            <w:t>[Titel]</w:t>
          </w:r>
        </w:p>
      </w:docPartBody>
    </w:docPart>
    <w:docPart>
      <w:docPartPr>
        <w:name w:val="D5359BD5381C45149313B1A6B0E258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FCA087-4A90-4376-96B4-2D1520803941}"/>
      </w:docPartPr>
      <w:docPartBody>
        <w:p w:rsidR="00652BD3" w:rsidRDefault="00B1244B">
          <w:pPr>
            <w:pStyle w:val="D5359BD5381C45149313B1A6B0E25856"/>
          </w:pPr>
          <w:r w:rsidRPr="009662C9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4B"/>
    <w:rsid w:val="0025513C"/>
    <w:rsid w:val="00652BD3"/>
    <w:rsid w:val="008907E8"/>
    <w:rsid w:val="00B1244B"/>
    <w:rsid w:val="00FA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B9667B6934F48CDB7CC0A92AB88B47C">
    <w:name w:val="9B9667B6934F48CDB7CC0A92AB88B47C"/>
  </w:style>
  <w:style w:type="paragraph" w:customStyle="1" w:styleId="D5359BD5381C45149313B1A6B0E25856">
    <w:name w:val="D5359BD5381C45149313B1A6B0E258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88A7975F-51C0-4DD5-AD19-03ED783F5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3BHEL_5_TEACHER_Hofstaetter_Exercise_Englisch.dotx</Template>
  <TotalTime>0</TotalTime>
  <Pages>6</Pages>
  <Words>315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POTS</vt:lpstr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POTS</dc:title>
  <dc:subject/>
  <dc:creator>Alexander Hofstätter</dc:creator>
  <cp:keywords/>
  <dc:description/>
  <cp:lastModifiedBy>Alexander Hofstätter</cp:lastModifiedBy>
  <cp:revision>8</cp:revision>
  <cp:lastPrinted>2013-10-30T22:22:00Z</cp:lastPrinted>
  <dcterms:created xsi:type="dcterms:W3CDTF">2014-02-17T10:07:00Z</dcterms:created>
  <dcterms:modified xsi:type="dcterms:W3CDTF">2014-02-17T14:18:00Z</dcterms:modified>
</cp:coreProperties>
</file>