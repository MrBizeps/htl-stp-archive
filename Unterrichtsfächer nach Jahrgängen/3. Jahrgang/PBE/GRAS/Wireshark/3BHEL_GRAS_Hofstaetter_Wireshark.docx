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E8F6C" w14:textId="77777777" w:rsidR="00176318" w:rsidRPr="00AA2621" w:rsidRDefault="003B6E93" w:rsidP="00176318">
      <w:pPr>
        <w:rPr>
          <w:rFonts w:eastAsia="Times New Roman" w:cs="Times New Roman"/>
          <w:sz w:val="24"/>
          <w:szCs w:val="24"/>
        </w:rPr>
      </w:pPr>
      <w:r w:rsidRPr="00AA2621">
        <w:rPr>
          <w:rFonts w:eastAsia="Times New Roman" w:cs="Times New Roman"/>
          <w:noProof/>
          <w:sz w:val="24"/>
          <w:szCs w:val="24"/>
          <w:lang w:val="de-D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ECBBEC" wp14:editId="53F21F01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6796050" id="Gruppieren 6" o:spid="_x0000_s1026" style="position:absolute;margin-left:421pt;margin-top:1.4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1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2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B373DF" w:rsidRPr="00AA2621">
        <w:rPr>
          <w:rFonts w:eastAsia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9C5424" wp14:editId="2A549656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C013" w14:textId="77777777"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exercise</w:t>
                            </w:r>
                          </w:p>
                          <w:p w14:paraId="414D5033" w14:textId="77777777"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0A9050" w14:textId="77777777" w:rsidR="00AA2621" w:rsidRPr="00257F6E" w:rsidRDefault="005D687F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DE"/>
                                  </w:rPr>
                                  <w:t>Wireshark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-1.15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">
                <v:textbox>
                  <w:txbxContent>
                    <w:p w14:paraId="27D8C013" w14:textId="77777777"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exercise</w:t>
                      </w:r>
                    </w:p>
                    <w:p w14:paraId="414D5033" w14:textId="77777777"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45E853925C47452A8A33D8203952BC0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E0A9050" w14:textId="77777777" w:rsidR="00AA2621" w:rsidRPr="00257F6E" w:rsidRDefault="005D687F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DE"/>
                            </w:rPr>
                            <w:t>Wireshark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514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51"/>
      </w:tblGrid>
      <w:tr w:rsidR="00176318" w:rsidRPr="00AA2621" w14:paraId="6B9DC667" w14:textId="77777777" w:rsidTr="003B6E93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C30ECB6" w14:textId="77777777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Group / 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BF5F11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2EB33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5D3E1282" w14:textId="77777777" w:rsidTr="003B6E93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D14891" w14:textId="77777777" w:rsidR="00176318" w:rsidRPr="00AA2621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5 /</w:t>
            </w:r>
            <w:r w:rsidRPr="00AA2621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D9B2EC" w14:textId="77777777"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85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B1F62F" w14:textId="77777777" w:rsidR="00176318" w:rsidRPr="00AA2621" w:rsidRDefault="00176318" w:rsidP="009E63F2">
            <w:pPr>
              <w:ind w:firstLine="142"/>
              <w:rPr>
                <w:rFonts w:cs="Arial"/>
                <w:b/>
                <w:i/>
                <w:sz w:val="28"/>
                <w:szCs w:val="28"/>
              </w:rPr>
            </w:pPr>
          </w:p>
        </w:tc>
      </w:tr>
      <w:tr w:rsidR="00176318" w:rsidRPr="00AA2621" w14:paraId="55759D5D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158F03A" w14:textId="77777777" w:rsidR="00176318" w:rsidRPr="00AA2621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Exercise</w:t>
            </w:r>
            <w:r w:rsidR="00986872" w:rsidRPr="00AA2621">
              <w:rPr>
                <w:rFonts w:cs="Arial"/>
                <w:sz w:val="16"/>
                <w:szCs w:val="16"/>
              </w:rPr>
              <w:t>-</w:t>
            </w:r>
            <w:r w:rsidRPr="00AA2621">
              <w:rPr>
                <w:rFonts w:cs="Arial"/>
                <w:sz w:val="16"/>
                <w:szCs w:val="16"/>
              </w:rPr>
              <w:t xml:space="preserve"> / </w:t>
            </w:r>
            <w:r w:rsidR="00A92D5C" w:rsidRPr="00AA2621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14:paraId="3C04A33C" w14:textId="77777777" w:rsidR="00176318" w:rsidRPr="00AA2621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8F6F730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39966832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14:paraId="1C22EA14" w14:textId="77777777" w:rsidR="00176318" w:rsidRPr="00AA2621" w:rsidRDefault="005D687F" w:rsidP="00EE39A1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</w:t>
            </w:r>
            <w:r w:rsidR="00B86BCE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9B3805">
              <w:rPr>
                <w:rFonts w:cs="Arial"/>
                <w:sz w:val="24"/>
                <w:szCs w:val="24"/>
              </w:rPr>
              <w:t xml:space="preserve"> March</w:t>
            </w:r>
            <w:r w:rsidR="00EE39A1" w:rsidRPr="00AA2621">
              <w:rPr>
                <w:rFonts w:cs="Arial"/>
                <w:sz w:val="24"/>
                <w:szCs w:val="24"/>
              </w:rPr>
              <w:t xml:space="preserve"> 2014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14:paraId="027ACD52" w14:textId="77777777"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C238447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AA2621" w14:paraId="12796FB7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A280CD2" w14:textId="77777777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14:paraId="4D80B924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14:paraId="5E4B86A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3AEE302D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14:paraId="57BF780D" w14:textId="77777777" w:rsidR="00176318" w:rsidRPr="00AA2621" w:rsidRDefault="00EE39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GRASINGER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14:paraId="676D69E1" w14:textId="77777777" w:rsidR="00176318" w:rsidRPr="00481C6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B83D0CD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AA2621" w14:paraId="48C82546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EBAF0CF" w14:textId="77777777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14:paraId="44B51376" w14:textId="77777777" w:rsidR="00176318" w:rsidRPr="00481C62" w:rsidRDefault="004560FE" w:rsidP="005353C2">
            <w:pPr>
              <w:ind w:firstLine="142"/>
              <w:rPr>
                <w:rFonts w:cs="Arial"/>
                <w:b/>
                <w:sz w:val="16"/>
                <w:szCs w:val="16"/>
              </w:rPr>
            </w:pPr>
            <w:r w:rsidRPr="00481C62">
              <w:rPr>
                <w:rFonts w:cs="Arial"/>
                <w:b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14:paraId="71B85CAC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480E398F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414AD2C2" w14:textId="77777777" w:rsidR="00176318" w:rsidRPr="00AA2621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6E843EA1" w14:textId="77777777" w:rsidR="00176318" w:rsidRPr="00481C6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263A4BE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23B3E969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AA2621" w14:paraId="2D3DDE6C" w14:textId="77777777" w:rsidTr="003B6E93">
        <w:trPr>
          <w:trHeight w:val="2170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52"/>
                <w:szCs w:val="40"/>
              </w:rPr>
              <w:alias w:val="Titel"/>
              <w:tag w:val=""/>
              <w:id w:val="-1325888251"/>
              <w:placeholder>
                <w:docPart w:val="2726E1EF4DCA4A7BBD367B02946836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4C309AD" w14:textId="77777777" w:rsidR="00B63843" w:rsidRPr="00AA2621" w:rsidRDefault="005D687F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>
                  <w:rPr>
                    <w:b/>
                    <w:i/>
                    <w:sz w:val="52"/>
                    <w:szCs w:val="40"/>
                    <w:lang w:val="de-DE"/>
                  </w:rPr>
                  <w:t>Wireshark</w:t>
                </w:r>
              </w:p>
            </w:sdtContent>
          </w:sdt>
          <w:p w14:paraId="0B934EAC" w14:textId="2E33B975" w:rsidR="00176318" w:rsidRPr="00AA2621" w:rsidRDefault="00176318" w:rsidP="003F1F4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76318" w:rsidRPr="00AA2621" w14:paraId="14A36F1D" w14:textId="77777777" w:rsidTr="003B6E93">
        <w:trPr>
          <w:trHeight w:val="5604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AA914" w14:textId="77777777"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986872">
              <w:rPr>
                <w:rFonts w:cs="Arial"/>
                <w:b/>
                <w:sz w:val="36"/>
                <w:szCs w:val="36"/>
              </w:rPr>
              <w:t xml:space="preserve">Used </w:t>
            </w:r>
            <w:r w:rsidR="005D687F">
              <w:rPr>
                <w:rFonts w:cs="Arial"/>
                <w:b/>
                <w:sz w:val="36"/>
                <w:szCs w:val="36"/>
              </w:rPr>
              <w:t>Programs</w:t>
            </w:r>
          </w:p>
          <w:p w14:paraId="178547EC" w14:textId="77777777"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2915"/>
              <w:gridCol w:w="2380"/>
              <w:gridCol w:w="2204"/>
              <w:gridCol w:w="2165"/>
            </w:tblGrid>
            <w:tr w:rsidR="00481C62" w:rsidRPr="00B63843" w14:paraId="6C37C701" w14:textId="77777777" w:rsidTr="00B86B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6F24F289" w14:textId="77777777"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18" w:type="pct"/>
                </w:tcPr>
                <w:p w14:paraId="77796EBF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Device</w:t>
                  </w:r>
                </w:p>
              </w:tc>
              <w:tc>
                <w:tcPr>
                  <w:tcW w:w="1158" w:type="pct"/>
                </w:tcPr>
                <w:p w14:paraId="089A94B2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M</w:t>
                  </w:r>
                  <w:r w:rsidRPr="00986872">
                    <w:rPr>
                      <w:rFonts w:asciiTheme="majorHAnsi" w:hAnsiTheme="majorHAnsi" w:cs="Arial"/>
                    </w:rPr>
                    <w:t>anufacturer</w:t>
                  </w:r>
                </w:p>
              </w:tc>
              <w:tc>
                <w:tcPr>
                  <w:tcW w:w="1072" w:type="pct"/>
                </w:tcPr>
                <w:p w14:paraId="2D471528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14:paraId="1B03649E" w14:textId="77777777" w:rsidR="00481C62" w:rsidRPr="00986872" w:rsidRDefault="005D687F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481C62" w:rsidRPr="00B63843" w14:paraId="2EC42B48" w14:textId="77777777" w:rsidTr="00B86B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32DA67C0" w14:textId="77777777"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14:paraId="7FCB0A49" w14:textId="77777777" w:rsidR="00481C62" w:rsidRPr="00986872" w:rsidRDefault="005D687F" w:rsidP="00B86B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Wireshark</w:t>
                  </w:r>
                </w:p>
              </w:tc>
              <w:tc>
                <w:tcPr>
                  <w:tcW w:w="1158" w:type="pct"/>
                </w:tcPr>
                <w:p w14:paraId="2B56950C" w14:textId="77777777" w:rsidR="00481C62" w:rsidRPr="00986872" w:rsidRDefault="005D687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33A0B105" w14:textId="77777777" w:rsidR="00481C62" w:rsidRPr="00986872" w:rsidRDefault="005D687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Tool</w:t>
                  </w:r>
                </w:p>
              </w:tc>
              <w:tc>
                <w:tcPr>
                  <w:tcW w:w="1053" w:type="pct"/>
                </w:tcPr>
                <w:p w14:paraId="36B3E77B" w14:textId="77777777" w:rsidR="00481C62" w:rsidRPr="00986872" w:rsidRDefault="005D687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1.10.5</w:t>
                  </w:r>
                </w:p>
              </w:tc>
            </w:tr>
          </w:tbl>
          <w:p w14:paraId="36BD3B94" w14:textId="77777777" w:rsidR="00074F0B" w:rsidRPr="00AA2621" w:rsidRDefault="00074F0B" w:rsidP="00481C62">
            <w:pPr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5CEA76E9" w14:textId="77777777" w:rsidR="004E405C" w:rsidRPr="00AA2621" w:rsidRDefault="004E405C" w:rsidP="00BD31EC">
      <w:pPr>
        <w:sectPr w:rsidR="004E405C" w:rsidRPr="00AA2621" w:rsidSect="003B6E93">
          <w:headerReference w:type="default" r:id="rId13"/>
          <w:footerReference w:type="even" r:id="rId14"/>
          <w:footerReference w:type="default" r:id="rId15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14:paraId="29E0BE82" w14:textId="77777777" w:rsidR="005D687F" w:rsidRPr="00CA19F7" w:rsidRDefault="005D687F" w:rsidP="005D687F">
      <w:pPr>
        <w:rPr>
          <w:sz w:val="32"/>
          <w:u w:val="single"/>
          <w:lang w:val="en-US"/>
        </w:rPr>
      </w:pPr>
      <w:r w:rsidRPr="00CA19F7">
        <w:rPr>
          <w:sz w:val="32"/>
          <w:u w:val="single"/>
          <w:lang w:val="en-US"/>
        </w:rPr>
        <w:lastRenderedPageBreak/>
        <w:t>Task</w:t>
      </w:r>
    </w:p>
    <w:p w14:paraId="2DF9505A" w14:textId="77777777" w:rsidR="005D687F" w:rsidRPr="00CA19F7" w:rsidRDefault="005D687F" w:rsidP="005D687F">
      <w:pPr>
        <w:rPr>
          <w:sz w:val="28"/>
          <w:lang w:val="en-US"/>
        </w:rPr>
      </w:pPr>
    </w:p>
    <w:p w14:paraId="508C5F57" w14:textId="77777777" w:rsidR="005D687F" w:rsidRPr="00CA19F7" w:rsidRDefault="005D687F" w:rsidP="005D687F">
      <w:pPr>
        <w:rPr>
          <w:sz w:val="28"/>
          <w:lang w:val="en-US"/>
        </w:rPr>
      </w:pPr>
      <w:r w:rsidRPr="00CA19F7">
        <w:rPr>
          <w:sz w:val="28"/>
          <w:lang w:val="en-US"/>
        </w:rPr>
        <w:t>Describing the following commands:</w:t>
      </w:r>
    </w:p>
    <w:p w14:paraId="343273DC" w14:textId="77777777" w:rsidR="005D687F" w:rsidRPr="00CA19F7" w:rsidRDefault="005D687F" w:rsidP="005D687F">
      <w:pPr>
        <w:rPr>
          <w:sz w:val="28"/>
          <w:lang w:val="en-US"/>
        </w:rPr>
      </w:pPr>
    </w:p>
    <w:p w14:paraId="0E937DF1" w14:textId="77777777" w:rsidR="005D687F" w:rsidRPr="00CA19F7" w:rsidRDefault="005D687F" w:rsidP="005D687F">
      <w:pPr>
        <w:pStyle w:val="Listenabsatz"/>
        <w:numPr>
          <w:ilvl w:val="0"/>
          <w:numId w:val="19"/>
        </w:numPr>
        <w:rPr>
          <w:sz w:val="28"/>
          <w:lang w:val="en-US"/>
        </w:rPr>
      </w:pPr>
      <w:r w:rsidRPr="00CA19F7">
        <w:rPr>
          <w:sz w:val="28"/>
          <w:lang w:val="en-US"/>
        </w:rPr>
        <w:t>Ipconfig</w:t>
      </w:r>
      <w:r>
        <w:rPr>
          <w:sz w:val="28"/>
          <w:lang w:val="en-US"/>
        </w:rPr>
        <w:t xml:space="preserve"> /all</w:t>
      </w:r>
    </w:p>
    <w:p w14:paraId="4B5330CF" w14:textId="77777777" w:rsidR="005D687F" w:rsidRPr="00CA19F7" w:rsidRDefault="005D687F" w:rsidP="005D687F">
      <w:pPr>
        <w:pStyle w:val="Listenabsatz"/>
        <w:numPr>
          <w:ilvl w:val="0"/>
          <w:numId w:val="19"/>
        </w:numPr>
        <w:rPr>
          <w:sz w:val="28"/>
          <w:lang w:val="en-US"/>
        </w:rPr>
      </w:pPr>
      <w:proofErr w:type="gramStart"/>
      <w:r w:rsidRPr="00CA19F7">
        <w:rPr>
          <w:sz w:val="28"/>
          <w:lang w:val="en-US"/>
        </w:rPr>
        <w:t>ping</w:t>
      </w:r>
      <w:proofErr w:type="gramEnd"/>
    </w:p>
    <w:p w14:paraId="5184601F" w14:textId="77777777" w:rsidR="005D687F" w:rsidRPr="00CA19F7" w:rsidRDefault="005D687F" w:rsidP="005D687F">
      <w:pPr>
        <w:pStyle w:val="Listenabsatz"/>
        <w:numPr>
          <w:ilvl w:val="0"/>
          <w:numId w:val="19"/>
        </w:numPr>
        <w:rPr>
          <w:sz w:val="28"/>
          <w:lang w:val="en-US"/>
        </w:rPr>
      </w:pPr>
      <w:proofErr w:type="gramStart"/>
      <w:r w:rsidRPr="00CA19F7">
        <w:rPr>
          <w:sz w:val="28"/>
          <w:lang w:val="en-US"/>
        </w:rPr>
        <w:t>tracert</w:t>
      </w:r>
      <w:proofErr w:type="gramEnd"/>
    </w:p>
    <w:p w14:paraId="5E6866D1" w14:textId="77777777" w:rsidR="005D687F" w:rsidRPr="00000E2A" w:rsidRDefault="005D687F" w:rsidP="005D687F">
      <w:pPr>
        <w:pStyle w:val="Listenabsatz"/>
        <w:rPr>
          <w:lang w:val="en-US"/>
        </w:rPr>
      </w:pPr>
    </w:p>
    <w:p w14:paraId="663D4CCB" w14:textId="77777777" w:rsidR="005D687F" w:rsidRPr="00000E2A" w:rsidRDefault="005D687F" w:rsidP="005D687F">
      <w:pPr>
        <w:pStyle w:val="Listenabsatz"/>
        <w:rPr>
          <w:lang w:val="en-US"/>
        </w:rPr>
      </w:pPr>
    </w:p>
    <w:p w14:paraId="58B80506" w14:textId="77777777" w:rsidR="005D687F" w:rsidRDefault="005D687F" w:rsidP="005D687F">
      <w:pPr>
        <w:pStyle w:val="Listenabsatz"/>
        <w:rPr>
          <w:lang w:val="en-US"/>
        </w:rPr>
      </w:pPr>
    </w:p>
    <w:p w14:paraId="26A5ABFF" w14:textId="77777777" w:rsidR="005D687F" w:rsidRDefault="005D687F" w:rsidP="005D687F">
      <w:pPr>
        <w:pStyle w:val="Listenabsatz"/>
        <w:ind w:left="0"/>
        <w:rPr>
          <w:sz w:val="32"/>
          <w:u w:val="single"/>
          <w:lang w:val="en-US"/>
        </w:rPr>
      </w:pPr>
      <w:r w:rsidRPr="00CA19F7">
        <w:rPr>
          <w:sz w:val="32"/>
          <w:u w:val="single"/>
          <w:lang w:val="en-US"/>
        </w:rPr>
        <w:t>1.) Ipconfig</w:t>
      </w:r>
      <w:r>
        <w:rPr>
          <w:sz w:val="32"/>
          <w:u w:val="single"/>
          <w:lang w:val="en-US"/>
        </w:rPr>
        <w:t xml:space="preserve"> /all</w:t>
      </w:r>
    </w:p>
    <w:p w14:paraId="3CC40FEE" w14:textId="77777777" w:rsidR="005D687F" w:rsidRDefault="005D687F" w:rsidP="005D687F">
      <w:pPr>
        <w:pStyle w:val="Listenabsatz"/>
        <w:ind w:left="0"/>
        <w:rPr>
          <w:sz w:val="32"/>
          <w:u w:val="single"/>
          <w:lang w:val="en-US"/>
        </w:rPr>
      </w:pPr>
    </w:p>
    <w:p w14:paraId="48A40370" w14:textId="77777777" w:rsidR="005D687F" w:rsidRDefault="005D687F" w:rsidP="005D687F">
      <w:pPr>
        <w:pStyle w:val="Listenabsatz"/>
        <w:ind w:left="0"/>
        <w:rPr>
          <w:sz w:val="28"/>
          <w:lang w:val="en-US"/>
        </w:rPr>
      </w:pPr>
      <w:r>
        <w:rPr>
          <w:sz w:val="28"/>
          <w:lang w:val="en-US"/>
        </w:rPr>
        <w:t>This command is used to display all current network configurations.  With “/all” you get more details.</w:t>
      </w:r>
    </w:p>
    <w:p w14:paraId="5724C1B1" w14:textId="77777777" w:rsidR="005D687F" w:rsidRDefault="005D687F" w:rsidP="005D687F">
      <w:pPr>
        <w:pStyle w:val="Listenabsatz"/>
        <w:ind w:left="0"/>
        <w:rPr>
          <w:sz w:val="28"/>
          <w:lang w:val="en-US"/>
        </w:rPr>
      </w:pPr>
    </w:p>
    <w:p w14:paraId="3827939E" w14:textId="77777777" w:rsidR="005D687F" w:rsidRDefault="005D687F" w:rsidP="005D687F">
      <w:pPr>
        <w:pStyle w:val="Listenabsatz"/>
        <w:ind w:left="0"/>
        <w:rPr>
          <w:lang w:val="en-US"/>
        </w:rPr>
      </w:pPr>
      <w:r>
        <w:rPr>
          <w:noProof/>
          <w:lang w:val="de-DE"/>
        </w:rPr>
        <w:drawing>
          <wp:inline distT="0" distB="0" distL="0" distR="0" wp14:anchorId="0A182FFF" wp14:editId="5CF5F971">
            <wp:extent cx="5760720" cy="2910142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6F8F3" w14:textId="77777777" w:rsidR="005D687F" w:rsidRPr="0001230A" w:rsidRDefault="005D687F" w:rsidP="005D687F">
      <w:pPr>
        <w:pStyle w:val="Listenabsatz"/>
        <w:ind w:left="0"/>
        <w:rPr>
          <w:i/>
          <w:lang w:val="en-US"/>
        </w:rPr>
      </w:pPr>
      <w:r w:rsidRPr="0001230A">
        <w:rPr>
          <w:i/>
          <w:lang w:val="en-US"/>
        </w:rPr>
        <w:t>Fig.1: Ipconfig/all a very small part of the whole command</w:t>
      </w:r>
    </w:p>
    <w:p w14:paraId="60997956" w14:textId="77777777" w:rsidR="005D687F" w:rsidRDefault="005D687F" w:rsidP="005D687F">
      <w:pPr>
        <w:pStyle w:val="Listenabsatz"/>
        <w:ind w:left="0"/>
        <w:rPr>
          <w:lang w:val="en-US"/>
        </w:rPr>
      </w:pPr>
    </w:p>
    <w:p w14:paraId="7AD0CA21" w14:textId="77777777" w:rsidR="005D687F" w:rsidRPr="0001230A" w:rsidRDefault="005D687F" w:rsidP="005D687F">
      <w:pPr>
        <w:pStyle w:val="Listenabsatz"/>
        <w:ind w:left="0"/>
        <w:rPr>
          <w:sz w:val="28"/>
          <w:lang w:val="en-US"/>
        </w:rPr>
      </w:pPr>
      <w:r>
        <w:rPr>
          <w:sz w:val="28"/>
          <w:lang w:val="en-US"/>
        </w:rPr>
        <w:t>In this part of the command you can see my current ip address, standard gateway etc…</w:t>
      </w:r>
    </w:p>
    <w:p w14:paraId="36E757CA" w14:textId="77777777" w:rsidR="005D687F" w:rsidRPr="00000E2A" w:rsidRDefault="005D687F" w:rsidP="005D687F">
      <w:pPr>
        <w:pStyle w:val="Listenabsatz"/>
        <w:ind w:left="0"/>
        <w:rPr>
          <w:lang w:val="en-US"/>
        </w:rPr>
      </w:pPr>
    </w:p>
    <w:p w14:paraId="641FA757" w14:textId="77777777" w:rsidR="005D687F" w:rsidRDefault="005D687F" w:rsidP="005D687F">
      <w:pPr>
        <w:pStyle w:val="Listenabsatz"/>
        <w:ind w:left="0"/>
        <w:rPr>
          <w:sz w:val="32"/>
          <w:u w:val="single"/>
          <w:lang w:val="en-US"/>
        </w:rPr>
      </w:pPr>
    </w:p>
    <w:p w14:paraId="2D638EF8" w14:textId="77777777" w:rsidR="005D687F" w:rsidRPr="00CA19F7" w:rsidRDefault="005D687F" w:rsidP="005D687F">
      <w:pPr>
        <w:pStyle w:val="Listenabsatz"/>
        <w:ind w:left="0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2</w:t>
      </w:r>
      <w:r w:rsidRPr="00CA19F7">
        <w:rPr>
          <w:sz w:val="32"/>
          <w:u w:val="single"/>
          <w:lang w:val="en-US"/>
        </w:rPr>
        <w:t>.) Ping</w:t>
      </w:r>
    </w:p>
    <w:p w14:paraId="5F709C2E" w14:textId="77777777" w:rsidR="005D687F" w:rsidRPr="00CA19F7" w:rsidRDefault="005D687F" w:rsidP="005D687F">
      <w:pPr>
        <w:pStyle w:val="Listenabsatz"/>
        <w:ind w:left="0"/>
        <w:rPr>
          <w:sz w:val="28"/>
          <w:lang w:val="en-US"/>
        </w:rPr>
      </w:pPr>
    </w:p>
    <w:p w14:paraId="7E24739D" w14:textId="77777777" w:rsidR="005D687F" w:rsidRPr="00CA19F7" w:rsidRDefault="005D687F" w:rsidP="005D687F">
      <w:pPr>
        <w:pStyle w:val="Listenabsatz"/>
        <w:ind w:left="0"/>
        <w:rPr>
          <w:sz w:val="28"/>
          <w:lang w:val="en-US"/>
        </w:rPr>
      </w:pPr>
      <w:r w:rsidRPr="00CA19F7">
        <w:rPr>
          <w:sz w:val="28"/>
          <w:lang w:val="en-US"/>
        </w:rPr>
        <w:t xml:space="preserve">Ping is a simple </w:t>
      </w:r>
      <w:proofErr w:type="gramStart"/>
      <w:r w:rsidRPr="00CA19F7">
        <w:rPr>
          <w:sz w:val="28"/>
          <w:lang w:val="en-US"/>
        </w:rPr>
        <w:t>command which</w:t>
      </w:r>
      <w:proofErr w:type="gramEnd"/>
      <w:r w:rsidRPr="00CA19F7">
        <w:rPr>
          <w:sz w:val="28"/>
          <w:lang w:val="en-US"/>
        </w:rPr>
        <w:t xml:space="preserve"> is sending a package to an ip address and tests the connectivity. If the package arrives at the ip address a response will be send back.</w:t>
      </w:r>
    </w:p>
    <w:p w14:paraId="5774453F" w14:textId="77777777" w:rsidR="005D687F" w:rsidRDefault="005D687F" w:rsidP="005D687F">
      <w:pPr>
        <w:pStyle w:val="Listenabsatz"/>
        <w:ind w:left="0"/>
        <w:rPr>
          <w:lang w:val="en-US"/>
        </w:rPr>
      </w:pPr>
    </w:p>
    <w:p w14:paraId="22915B6E" w14:textId="77777777" w:rsidR="005D687F" w:rsidRDefault="005D687F" w:rsidP="005D687F">
      <w:pPr>
        <w:pStyle w:val="Listenabsatz"/>
        <w:ind w:left="0"/>
        <w:rPr>
          <w:lang w:val="en-US"/>
        </w:rPr>
      </w:pPr>
      <w:r>
        <w:rPr>
          <w:noProof/>
          <w:lang w:val="de-DE"/>
        </w:rPr>
        <w:lastRenderedPageBreak/>
        <w:drawing>
          <wp:inline distT="0" distB="0" distL="0" distR="0" wp14:anchorId="636F398B" wp14:editId="3CFF6D00">
            <wp:extent cx="5760720" cy="2910142"/>
            <wp:effectExtent l="19050" t="0" r="0" b="0"/>
            <wp:docPr id="3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D40C3" w14:textId="77777777" w:rsidR="005D687F" w:rsidRPr="00CA19F7" w:rsidRDefault="005D687F" w:rsidP="005D687F">
      <w:pPr>
        <w:pStyle w:val="Listenabsatz"/>
        <w:ind w:left="0"/>
        <w:rPr>
          <w:i/>
          <w:lang w:val="en-US"/>
        </w:rPr>
      </w:pPr>
      <w:r w:rsidRPr="00CA19F7">
        <w:rPr>
          <w:i/>
          <w:lang w:val="en-US"/>
        </w:rPr>
        <w:t>Fig.</w:t>
      </w:r>
      <w:r>
        <w:rPr>
          <w:i/>
          <w:lang w:val="en-US"/>
        </w:rPr>
        <w:t>2</w:t>
      </w:r>
      <w:r w:rsidRPr="00CA19F7">
        <w:rPr>
          <w:i/>
          <w:lang w:val="en-US"/>
        </w:rPr>
        <w:t>: Ping command to Lorenz Hirsch</w:t>
      </w:r>
    </w:p>
    <w:p w14:paraId="235A3C5A" w14:textId="77777777" w:rsidR="005D687F" w:rsidRDefault="005D687F" w:rsidP="005D687F">
      <w:pPr>
        <w:rPr>
          <w:lang w:val="en-US"/>
        </w:rPr>
      </w:pPr>
    </w:p>
    <w:p w14:paraId="57CA156C" w14:textId="77777777" w:rsidR="005D687F" w:rsidRDefault="005D687F" w:rsidP="005D687F">
      <w:pPr>
        <w:rPr>
          <w:sz w:val="28"/>
          <w:lang w:val="en-US"/>
        </w:rPr>
      </w:pPr>
      <w:r w:rsidRPr="00CA19F7">
        <w:rPr>
          <w:sz w:val="28"/>
          <w:lang w:val="en-US"/>
        </w:rPr>
        <w:t xml:space="preserve">Normally 4 packages will be </w:t>
      </w:r>
      <w:proofErr w:type="gramStart"/>
      <w:r w:rsidRPr="00CA19F7">
        <w:rPr>
          <w:sz w:val="28"/>
          <w:lang w:val="en-US"/>
        </w:rPr>
        <w:t>send</w:t>
      </w:r>
      <w:proofErr w:type="gramEnd"/>
      <w:r w:rsidRPr="00CA19F7">
        <w:rPr>
          <w:sz w:val="28"/>
          <w:lang w:val="en-US"/>
        </w:rPr>
        <w:t xml:space="preserve">. You can also see the </w:t>
      </w:r>
      <w:proofErr w:type="gramStart"/>
      <w:r w:rsidRPr="00CA19F7">
        <w:rPr>
          <w:sz w:val="28"/>
          <w:lang w:val="en-US"/>
        </w:rPr>
        <w:t>time,</w:t>
      </w:r>
      <w:proofErr w:type="gramEnd"/>
      <w:r w:rsidRPr="00CA19F7">
        <w:rPr>
          <w:sz w:val="28"/>
          <w:lang w:val="en-US"/>
        </w:rPr>
        <w:t xml:space="preserve"> the size of one package and how many packages arrived.</w:t>
      </w:r>
    </w:p>
    <w:p w14:paraId="7EA4AA12" w14:textId="77777777" w:rsidR="005D687F" w:rsidRDefault="005D687F" w:rsidP="005D687F">
      <w:pPr>
        <w:rPr>
          <w:sz w:val="28"/>
          <w:lang w:val="en-US"/>
        </w:rPr>
      </w:pPr>
    </w:p>
    <w:p w14:paraId="0E1D6C94" w14:textId="77777777" w:rsidR="005D687F" w:rsidRDefault="005D687F" w:rsidP="005D687F">
      <w:pPr>
        <w:rPr>
          <w:sz w:val="28"/>
          <w:lang w:val="en-US"/>
        </w:rPr>
      </w:pPr>
      <w:r>
        <w:rPr>
          <w:noProof/>
          <w:sz w:val="28"/>
          <w:lang w:val="de-DE"/>
        </w:rPr>
        <w:drawing>
          <wp:anchor distT="0" distB="0" distL="114300" distR="114300" simplePos="0" relativeHeight="251660800" behindDoc="0" locked="0" layoutInCell="1" allowOverlap="1" wp14:anchorId="2E057B3B" wp14:editId="2355654B">
            <wp:simplePos x="0" y="0"/>
            <wp:positionH relativeFrom="column">
              <wp:posOffset>-423545</wp:posOffset>
            </wp:positionH>
            <wp:positionV relativeFrom="paragraph">
              <wp:posOffset>358775</wp:posOffset>
            </wp:positionV>
            <wp:extent cx="6724650" cy="1152525"/>
            <wp:effectExtent l="19050" t="0" r="0" b="0"/>
            <wp:wrapSquare wrapText="bothSides"/>
            <wp:docPr id="5" name="Grafik 4" descr="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Wireshark is able to capture all pings and other traffic.  </w:t>
      </w:r>
    </w:p>
    <w:p w14:paraId="19DB1CF2" w14:textId="77777777" w:rsidR="005D687F" w:rsidRDefault="005D687F" w:rsidP="005D687F">
      <w:pPr>
        <w:rPr>
          <w:i/>
          <w:lang w:val="en-US"/>
        </w:rPr>
      </w:pPr>
      <w:r w:rsidRPr="0001230A">
        <w:rPr>
          <w:i/>
          <w:lang w:val="en-US"/>
        </w:rPr>
        <w:t>Fig.3: A ping captured with wireshark</w:t>
      </w:r>
    </w:p>
    <w:p w14:paraId="05F225B7" w14:textId="77777777" w:rsidR="005D687F" w:rsidRDefault="005D687F" w:rsidP="005D687F">
      <w:pPr>
        <w:rPr>
          <w:lang w:val="en-US"/>
        </w:rPr>
      </w:pPr>
    </w:p>
    <w:p w14:paraId="359DA0FE" w14:textId="77777777" w:rsidR="005D687F" w:rsidRDefault="005D687F" w:rsidP="005D687F">
      <w:pPr>
        <w:rPr>
          <w:sz w:val="32"/>
          <w:u w:val="single"/>
          <w:lang w:val="en-US"/>
        </w:rPr>
      </w:pPr>
      <w:r w:rsidRPr="00E11D6C">
        <w:rPr>
          <w:sz w:val="32"/>
          <w:u w:val="single"/>
          <w:lang w:val="en-US"/>
        </w:rPr>
        <w:t>3.) Tracert</w:t>
      </w:r>
    </w:p>
    <w:p w14:paraId="7B35FCFF" w14:textId="77777777" w:rsidR="005D687F" w:rsidRDefault="005D687F" w:rsidP="005D687F">
      <w:pPr>
        <w:rPr>
          <w:sz w:val="28"/>
          <w:lang w:val="en-US"/>
        </w:rPr>
      </w:pPr>
      <w:r>
        <w:rPr>
          <w:sz w:val="28"/>
          <w:lang w:val="en-US"/>
        </w:rPr>
        <w:t xml:space="preserve">Tracert (also called Traceroute) is a </w:t>
      </w:r>
      <w:proofErr w:type="gramStart"/>
      <w:r>
        <w:rPr>
          <w:sz w:val="28"/>
          <w:lang w:val="en-US"/>
        </w:rPr>
        <w:t>program which</w:t>
      </w:r>
      <w:proofErr w:type="gramEnd"/>
      <w:r>
        <w:rPr>
          <w:sz w:val="28"/>
          <w:lang w:val="en-US"/>
        </w:rPr>
        <w:t xml:space="preserve"> calculates the route of a package. It tells which router and </w:t>
      </w:r>
      <w:proofErr w:type="gramStart"/>
      <w:r>
        <w:rPr>
          <w:sz w:val="28"/>
          <w:lang w:val="en-US"/>
        </w:rPr>
        <w:t>internet</w:t>
      </w:r>
      <w:proofErr w:type="gramEnd"/>
      <w:r>
        <w:rPr>
          <w:sz w:val="28"/>
          <w:lang w:val="en-US"/>
        </w:rPr>
        <w:t xml:space="preserve"> knots ip data packages it had to pass to arrive at the computer.</w:t>
      </w:r>
    </w:p>
    <w:p w14:paraId="6137C2D6" w14:textId="77777777" w:rsidR="005D687F" w:rsidRDefault="005D687F" w:rsidP="005D687F">
      <w:pPr>
        <w:rPr>
          <w:sz w:val="28"/>
          <w:lang w:val="en-US"/>
        </w:rPr>
      </w:pPr>
    </w:p>
    <w:p w14:paraId="333A83DA" w14:textId="77777777" w:rsidR="005D687F" w:rsidRDefault="005D687F" w:rsidP="005D687F">
      <w:pPr>
        <w:rPr>
          <w:sz w:val="28"/>
          <w:lang w:val="en-US"/>
        </w:rPr>
      </w:pPr>
    </w:p>
    <w:p w14:paraId="66E1228D" w14:textId="77777777" w:rsidR="005D687F" w:rsidRDefault="005D687F" w:rsidP="005D687F">
      <w:pPr>
        <w:rPr>
          <w:sz w:val="28"/>
          <w:lang w:val="en-US"/>
        </w:rPr>
      </w:pPr>
    </w:p>
    <w:p w14:paraId="65F76BB0" w14:textId="77777777" w:rsidR="005D687F" w:rsidRDefault="005D687F" w:rsidP="005D687F">
      <w:pPr>
        <w:rPr>
          <w:sz w:val="28"/>
          <w:lang w:val="en-US"/>
        </w:rPr>
      </w:pPr>
    </w:p>
    <w:p w14:paraId="5FEB316D" w14:textId="77777777" w:rsidR="005D687F" w:rsidRDefault="005D687F" w:rsidP="005D687F">
      <w:pPr>
        <w:rPr>
          <w:sz w:val="28"/>
          <w:lang w:val="en-US"/>
        </w:rPr>
      </w:pPr>
    </w:p>
    <w:p w14:paraId="5CD4116A" w14:textId="77777777" w:rsidR="005D687F" w:rsidRDefault="005D687F" w:rsidP="005D687F">
      <w:pPr>
        <w:rPr>
          <w:sz w:val="28"/>
          <w:lang w:val="en-US"/>
        </w:rPr>
      </w:pPr>
    </w:p>
    <w:p w14:paraId="4EAD0226" w14:textId="77777777" w:rsidR="005D687F" w:rsidRDefault="005D687F" w:rsidP="005D687F">
      <w:pPr>
        <w:rPr>
          <w:sz w:val="28"/>
          <w:lang w:val="en-US"/>
        </w:rPr>
      </w:pPr>
    </w:p>
    <w:p w14:paraId="5E384232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traceroute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to wikipedia.de (130.94.122.197), 30 hops max, 40 byte packets</w:t>
      </w:r>
    </w:p>
    <w:p w14:paraId="2F506290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1  fli4l.Netz1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(192.168.0.1)  0.765 ms  0.651 ms  0.497 ms</w:t>
      </w:r>
    </w:p>
    <w:p w14:paraId="39E20574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2  217.5.98.7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(217.5.98.7)  14.499 ms  14.648 ms  21.394 ms</w:t>
      </w:r>
    </w:p>
    <w:p w14:paraId="2EF8167F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lastRenderedPageBreak/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3  217.237.152.46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(217.237.152.46)  14.831 ms  13.655 ms  13.403 ms</w:t>
      </w:r>
    </w:p>
    <w:p w14:paraId="7E83DA6D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4  62.154.14.134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(62.154.14.134)  118.090 ms  119.522 ms  119.665 ms</w:t>
      </w:r>
    </w:p>
    <w:p w14:paraId="235F9510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5  p16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-1-0-3.r20.asbnva01.us.bb.verio.net (129.250.9.141)  117.004 ms  117.370 ms  117.073 ms</w:t>
      </w:r>
    </w:p>
    <w:p w14:paraId="24E65E41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6  p64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-0-0-0.r21.asbnva01.us.bb.verio.net (129.250.2.35)  119.105 ms  119.284 ms  119.206 ms</w:t>
      </w:r>
    </w:p>
    <w:p w14:paraId="34BABC7B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7  p16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-0-1-2.r20.plalca01.us.bb.verio.net (129.250.2.192)  180.035 ms  195.498 ms  178.704 ms</w:t>
      </w:r>
    </w:p>
    <w:p w14:paraId="7ADD7E7E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8  p16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-1-0-0.r06.plalca01.us.bb.verio.net (129.250.3.81)  177.280 ms  177.263 ms  176.692 ms</w:t>
      </w:r>
    </w:p>
    <w:p w14:paraId="1E4A9060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</w:t>
      </w: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9  p4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-0-3-0.r00.sndgca01.us.bb.verio.net (129.250.3.10)  194.322 ms  193.477 ms  193.743 ms</w:t>
      </w:r>
    </w:p>
    <w:p w14:paraId="2D917C3B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lang w:eastAsia="de-AT"/>
        </w:rPr>
      </w:pP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10  ge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-1-1.a03.sndgca01.us.da.verio.net (129.250.27.84)  192.527 ms  193.003 ms  192.464 ms</w:t>
      </w:r>
    </w:p>
    <w:p w14:paraId="4157B69B" w14:textId="77777777" w:rsidR="005D687F" w:rsidRPr="00E11D6C" w:rsidRDefault="005D687F" w:rsidP="005D68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de-AT"/>
        </w:rPr>
      </w:pPr>
      <w:proofErr w:type="gramStart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>11  Pliny.wikipedia.org</w:t>
      </w:r>
      <w:proofErr w:type="gramEnd"/>
      <w:r w:rsidRPr="00E11D6C">
        <w:rPr>
          <w:rFonts w:ascii="Courier New" w:eastAsia="Times New Roman" w:hAnsi="Courier New" w:cs="Courier New"/>
          <w:color w:val="000000"/>
          <w:sz w:val="19"/>
          <w:lang w:eastAsia="de-AT"/>
        </w:rPr>
        <w:t xml:space="preserve"> (130.94.122.197)  192.604 ms  193.875 ms  194.254 ms</w:t>
      </w:r>
    </w:p>
    <w:p w14:paraId="5D05239C" w14:textId="1D644C4C" w:rsidR="005D687F" w:rsidRPr="00E11D6C" w:rsidRDefault="005D687F" w:rsidP="005D687F">
      <w:pPr>
        <w:rPr>
          <w:i/>
          <w:sz w:val="20"/>
          <w:lang w:val="en-US"/>
        </w:rPr>
      </w:pPr>
      <w:r w:rsidRPr="00E11D6C">
        <w:rPr>
          <w:i/>
          <w:sz w:val="20"/>
          <w:lang w:val="en-US"/>
        </w:rPr>
        <w:t>Fig.4: Short sample of traceroute</w:t>
      </w:r>
    </w:p>
    <w:p w14:paraId="29340691" w14:textId="77777777" w:rsidR="00481C62" w:rsidRPr="00AA2621" w:rsidRDefault="00481C62" w:rsidP="000B3D6C"/>
    <w:sectPr w:rsidR="00481C62" w:rsidRPr="00AA2621" w:rsidSect="005A2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BCD03" w14:textId="77777777" w:rsidR="00892DB8" w:rsidRDefault="00892DB8" w:rsidP="00BD31EC">
      <w:r>
        <w:separator/>
      </w:r>
    </w:p>
    <w:p w14:paraId="37C4AD5A" w14:textId="77777777" w:rsidR="00892DB8" w:rsidRDefault="00892DB8" w:rsidP="00BD31EC"/>
    <w:p w14:paraId="0F3B378E" w14:textId="77777777" w:rsidR="00892DB8" w:rsidRDefault="00892DB8" w:rsidP="00BD31EC"/>
    <w:p w14:paraId="6DCEFE9A" w14:textId="77777777" w:rsidR="00892DB8" w:rsidRDefault="00892DB8" w:rsidP="00BD31EC"/>
    <w:p w14:paraId="390A46BE" w14:textId="77777777" w:rsidR="00892DB8" w:rsidRDefault="00892DB8" w:rsidP="00BD31EC"/>
    <w:p w14:paraId="5A48B6F8" w14:textId="77777777" w:rsidR="00892DB8" w:rsidRDefault="00892DB8" w:rsidP="00BD31EC"/>
  </w:endnote>
  <w:endnote w:type="continuationSeparator" w:id="0">
    <w:p w14:paraId="48EB89D3" w14:textId="77777777" w:rsidR="00892DB8" w:rsidRDefault="00892DB8" w:rsidP="00BD31EC">
      <w:r>
        <w:continuationSeparator/>
      </w:r>
    </w:p>
    <w:p w14:paraId="0F134D28" w14:textId="77777777" w:rsidR="00892DB8" w:rsidRDefault="00892DB8" w:rsidP="00BD31EC"/>
    <w:p w14:paraId="7283A16A" w14:textId="77777777" w:rsidR="00892DB8" w:rsidRDefault="00892DB8" w:rsidP="00BD31EC"/>
    <w:p w14:paraId="3ED44DF4" w14:textId="77777777" w:rsidR="00892DB8" w:rsidRDefault="00892DB8" w:rsidP="00BD31EC"/>
    <w:p w14:paraId="71BF5996" w14:textId="77777777" w:rsidR="00892DB8" w:rsidRDefault="00892DB8" w:rsidP="00BD31EC"/>
    <w:p w14:paraId="54DCC86D" w14:textId="77777777" w:rsidR="00892DB8" w:rsidRDefault="00892DB8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182A2" w14:textId="77777777" w:rsidR="00AA2621" w:rsidRPr="001C7206" w:rsidRDefault="00AA26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A776" w14:textId="77777777" w:rsidR="00AA2621" w:rsidRPr="00F01A3B" w:rsidRDefault="004E75ED" w:rsidP="00CA2C74">
    <w:pPr>
      <w:pStyle w:val="Fuzeile"/>
      <w:pBdr>
        <w:top w:val="single" w:sz="8" w:space="1" w:color="auto"/>
      </w:pBdr>
    </w:pPr>
    <w:r>
      <w:t>1</w:t>
    </w:r>
    <w:r w:rsidR="005D687F">
      <w:t>7</w:t>
    </w:r>
    <w:r>
      <w:rPr>
        <w:vertAlign w:val="superscript"/>
      </w:rPr>
      <w:t>th</w:t>
    </w:r>
    <w:r w:rsidR="00F21FB1">
      <w:t xml:space="preserve"> March</w:t>
    </w:r>
    <w:r w:rsidR="00AA2621" w:rsidRPr="00407AA4">
      <w:t xml:space="preserve"> 2014</w:t>
    </w:r>
    <w:r w:rsidR="00AA2621" w:rsidRPr="00F01A3B">
      <w:ptab w:relativeTo="margin" w:alignment="center" w:leader="none"/>
    </w:r>
    <w:r w:rsidR="00AA2621" w:rsidRPr="00F01A3B">
      <w:t>Hofstätter</w:t>
    </w:r>
    <w:r w:rsidR="00AA2621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D687F">
          <w:rPr>
            <w:lang w:val="de-DE"/>
          </w:rPr>
          <w:t>Wireshark</w:t>
        </w:r>
      </w:sdtContent>
    </w:sdt>
    <w:r w:rsidR="00AA2621" w:rsidRPr="00F01A3B">
      <w:t xml:space="preserve"> | </w:t>
    </w:r>
    <w:r w:rsidR="00AA2621" w:rsidRPr="00F01A3B">
      <w:fldChar w:fldCharType="begin"/>
    </w:r>
    <w:r w:rsidR="00AA2621" w:rsidRPr="00F01A3B">
      <w:instrText xml:space="preserve"> PAGE </w:instrText>
    </w:r>
    <w:r w:rsidR="00AA2621" w:rsidRPr="00F01A3B">
      <w:fldChar w:fldCharType="separate"/>
    </w:r>
    <w:r w:rsidR="00E6488A">
      <w:rPr>
        <w:noProof/>
      </w:rPr>
      <w:t>2</w:t>
    </w:r>
    <w:r w:rsidR="00AA2621" w:rsidRPr="00F01A3B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BC670" w14:textId="77777777" w:rsidR="00892DB8" w:rsidRDefault="00892DB8" w:rsidP="00BD31EC">
      <w:r>
        <w:separator/>
      </w:r>
    </w:p>
    <w:p w14:paraId="2A988883" w14:textId="77777777" w:rsidR="00892DB8" w:rsidRDefault="00892DB8" w:rsidP="00BD31EC"/>
    <w:p w14:paraId="38B9CA8E" w14:textId="77777777" w:rsidR="00892DB8" w:rsidRDefault="00892DB8" w:rsidP="00BD31EC"/>
    <w:p w14:paraId="4A9C6F92" w14:textId="77777777" w:rsidR="00892DB8" w:rsidRDefault="00892DB8" w:rsidP="00BD31EC"/>
    <w:p w14:paraId="6E71008A" w14:textId="77777777" w:rsidR="00892DB8" w:rsidRDefault="00892DB8" w:rsidP="00BD31EC"/>
    <w:p w14:paraId="002E996F" w14:textId="77777777" w:rsidR="00892DB8" w:rsidRDefault="00892DB8" w:rsidP="00BD31EC"/>
  </w:footnote>
  <w:footnote w:type="continuationSeparator" w:id="0">
    <w:p w14:paraId="029D84E8" w14:textId="77777777" w:rsidR="00892DB8" w:rsidRDefault="00892DB8" w:rsidP="00BD31EC">
      <w:r>
        <w:continuationSeparator/>
      </w:r>
    </w:p>
    <w:p w14:paraId="70007913" w14:textId="77777777" w:rsidR="00892DB8" w:rsidRDefault="00892DB8" w:rsidP="00BD31EC"/>
    <w:p w14:paraId="5D31B429" w14:textId="77777777" w:rsidR="00892DB8" w:rsidRDefault="00892DB8" w:rsidP="00BD31EC"/>
    <w:p w14:paraId="56D97F5B" w14:textId="77777777" w:rsidR="00892DB8" w:rsidRDefault="00892DB8" w:rsidP="00BD31EC"/>
    <w:p w14:paraId="70F7A690" w14:textId="77777777" w:rsidR="00892DB8" w:rsidRDefault="00892DB8" w:rsidP="00BD31EC"/>
    <w:p w14:paraId="67BDE0B7" w14:textId="77777777" w:rsidR="00892DB8" w:rsidRDefault="00892DB8" w:rsidP="00BD31E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FA9FB" w14:textId="77777777" w:rsidR="00AA2621" w:rsidRDefault="00AA26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707A4"/>
    <w:multiLevelType w:val="hybridMultilevel"/>
    <w:tmpl w:val="B61AAA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7"/>
  </w:num>
  <w:num w:numId="4">
    <w:abstractNumId w:val="14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7"/>
  </w:num>
  <w:num w:numId="16">
    <w:abstractNumId w:val="16"/>
  </w:num>
  <w:num w:numId="17">
    <w:abstractNumId w:val="1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A1"/>
    <w:rsid w:val="00020D9D"/>
    <w:rsid w:val="00021ED9"/>
    <w:rsid w:val="0002339F"/>
    <w:rsid w:val="00023DEA"/>
    <w:rsid w:val="000241D3"/>
    <w:rsid w:val="00034B7D"/>
    <w:rsid w:val="00037305"/>
    <w:rsid w:val="000453F1"/>
    <w:rsid w:val="000523EA"/>
    <w:rsid w:val="00065B3A"/>
    <w:rsid w:val="00074F0B"/>
    <w:rsid w:val="00076639"/>
    <w:rsid w:val="000860A1"/>
    <w:rsid w:val="00093FE5"/>
    <w:rsid w:val="00096F60"/>
    <w:rsid w:val="000A3E58"/>
    <w:rsid w:val="000A6C7F"/>
    <w:rsid w:val="000B3D6C"/>
    <w:rsid w:val="000B7978"/>
    <w:rsid w:val="000C56CD"/>
    <w:rsid w:val="000E1860"/>
    <w:rsid w:val="000E40CB"/>
    <w:rsid w:val="001003F5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396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2298"/>
    <w:rsid w:val="001C5DFC"/>
    <w:rsid w:val="001C7206"/>
    <w:rsid w:val="001E5114"/>
    <w:rsid w:val="00213510"/>
    <w:rsid w:val="0021634A"/>
    <w:rsid w:val="00217BC2"/>
    <w:rsid w:val="00235181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80955"/>
    <w:rsid w:val="00294EF4"/>
    <w:rsid w:val="002A130F"/>
    <w:rsid w:val="002C4C3A"/>
    <w:rsid w:val="002D060B"/>
    <w:rsid w:val="002D1717"/>
    <w:rsid w:val="002D3294"/>
    <w:rsid w:val="002D68A4"/>
    <w:rsid w:val="002F61A6"/>
    <w:rsid w:val="002F6D88"/>
    <w:rsid w:val="0030020E"/>
    <w:rsid w:val="00301CF7"/>
    <w:rsid w:val="00303964"/>
    <w:rsid w:val="00314CE2"/>
    <w:rsid w:val="00336975"/>
    <w:rsid w:val="003467C2"/>
    <w:rsid w:val="00346985"/>
    <w:rsid w:val="00350EC7"/>
    <w:rsid w:val="00351909"/>
    <w:rsid w:val="00356AC6"/>
    <w:rsid w:val="00374CB7"/>
    <w:rsid w:val="003853A4"/>
    <w:rsid w:val="003919B9"/>
    <w:rsid w:val="0039456B"/>
    <w:rsid w:val="003A06A5"/>
    <w:rsid w:val="003A359E"/>
    <w:rsid w:val="003A3F3A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1F40"/>
    <w:rsid w:val="003F4079"/>
    <w:rsid w:val="0040705D"/>
    <w:rsid w:val="00407AA4"/>
    <w:rsid w:val="004102EA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6103B"/>
    <w:rsid w:val="00481C62"/>
    <w:rsid w:val="00483074"/>
    <w:rsid w:val="004860E7"/>
    <w:rsid w:val="00486F31"/>
    <w:rsid w:val="00495AB6"/>
    <w:rsid w:val="004A00DA"/>
    <w:rsid w:val="004A4CEF"/>
    <w:rsid w:val="004A790D"/>
    <w:rsid w:val="004C1B0C"/>
    <w:rsid w:val="004C3D69"/>
    <w:rsid w:val="004C48B0"/>
    <w:rsid w:val="004E405C"/>
    <w:rsid w:val="004E6DC0"/>
    <w:rsid w:val="004E75ED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73B8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687F"/>
    <w:rsid w:val="005D7A59"/>
    <w:rsid w:val="005D7AE1"/>
    <w:rsid w:val="005E2775"/>
    <w:rsid w:val="005F016E"/>
    <w:rsid w:val="005F0E6C"/>
    <w:rsid w:val="005F4515"/>
    <w:rsid w:val="005F5314"/>
    <w:rsid w:val="006015AB"/>
    <w:rsid w:val="00602DB3"/>
    <w:rsid w:val="00607ACE"/>
    <w:rsid w:val="00612215"/>
    <w:rsid w:val="006215E9"/>
    <w:rsid w:val="006215F6"/>
    <w:rsid w:val="00621B0C"/>
    <w:rsid w:val="00630BA3"/>
    <w:rsid w:val="00633B03"/>
    <w:rsid w:val="00633F5D"/>
    <w:rsid w:val="006374F9"/>
    <w:rsid w:val="00637F16"/>
    <w:rsid w:val="006431D4"/>
    <w:rsid w:val="0066082D"/>
    <w:rsid w:val="00660AC0"/>
    <w:rsid w:val="00670DFE"/>
    <w:rsid w:val="00685AB7"/>
    <w:rsid w:val="0069527D"/>
    <w:rsid w:val="006970AA"/>
    <w:rsid w:val="006A14A4"/>
    <w:rsid w:val="006B25F1"/>
    <w:rsid w:val="006C2C1C"/>
    <w:rsid w:val="006C6CD0"/>
    <w:rsid w:val="006E142F"/>
    <w:rsid w:val="006E20F5"/>
    <w:rsid w:val="006E4456"/>
    <w:rsid w:val="006F5720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A52B7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15AC"/>
    <w:rsid w:val="0085297D"/>
    <w:rsid w:val="00854730"/>
    <w:rsid w:val="00863610"/>
    <w:rsid w:val="00865DD8"/>
    <w:rsid w:val="008761A2"/>
    <w:rsid w:val="0088371A"/>
    <w:rsid w:val="00892B95"/>
    <w:rsid w:val="00892DB8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0CDA"/>
    <w:rsid w:val="009211C4"/>
    <w:rsid w:val="00921FED"/>
    <w:rsid w:val="009231D4"/>
    <w:rsid w:val="00941560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87946"/>
    <w:rsid w:val="00990DBB"/>
    <w:rsid w:val="009941EB"/>
    <w:rsid w:val="00994B7D"/>
    <w:rsid w:val="009A657F"/>
    <w:rsid w:val="009A6A9B"/>
    <w:rsid w:val="009B0D84"/>
    <w:rsid w:val="009B290D"/>
    <w:rsid w:val="009B31DE"/>
    <w:rsid w:val="009B3805"/>
    <w:rsid w:val="009B5981"/>
    <w:rsid w:val="009B7BC6"/>
    <w:rsid w:val="009B7FF8"/>
    <w:rsid w:val="009C05E7"/>
    <w:rsid w:val="009C2B72"/>
    <w:rsid w:val="009C56C6"/>
    <w:rsid w:val="009C5C53"/>
    <w:rsid w:val="009D183F"/>
    <w:rsid w:val="009D6B2F"/>
    <w:rsid w:val="009E63F2"/>
    <w:rsid w:val="009F7BBA"/>
    <w:rsid w:val="00A013D5"/>
    <w:rsid w:val="00A01957"/>
    <w:rsid w:val="00A03BDA"/>
    <w:rsid w:val="00A05D84"/>
    <w:rsid w:val="00A06D5C"/>
    <w:rsid w:val="00A10873"/>
    <w:rsid w:val="00A14DC4"/>
    <w:rsid w:val="00A1597D"/>
    <w:rsid w:val="00A32E4D"/>
    <w:rsid w:val="00A40987"/>
    <w:rsid w:val="00A44D65"/>
    <w:rsid w:val="00A45C0A"/>
    <w:rsid w:val="00A47347"/>
    <w:rsid w:val="00A50A0F"/>
    <w:rsid w:val="00A67B3D"/>
    <w:rsid w:val="00A70B07"/>
    <w:rsid w:val="00A75CCF"/>
    <w:rsid w:val="00A84F65"/>
    <w:rsid w:val="00A87249"/>
    <w:rsid w:val="00A91852"/>
    <w:rsid w:val="00A92D5C"/>
    <w:rsid w:val="00AA2621"/>
    <w:rsid w:val="00AA7AC2"/>
    <w:rsid w:val="00AB174A"/>
    <w:rsid w:val="00AB180F"/>
    <w:rsid w:val="00AB5340"/>
    <w:rsid w:val="00AB6309"/>
    <w:rsid w:val="00AC23DD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57279"/>
    <w:rsid w:val="00B614EA"/>
    <w:rsid w:val="00B621E6"/>
    <w:rsid w:val="00B62E95"/>
    <w:rsid w:val="00B63843"/>
    <w:rsid w:val="00B73675"/>
    <w:rsid w:val="00B81F7D"/>
    <w:rsid w:val="00B86BCE"/>
    <w:rsid w:val="00B928E5"/>
    <w:rsid w:val="00B93726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86143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5E79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C7A04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488A"/>
    <w:rsid w:val="00E65166"/>
    <w:rsid w:val="00E65670"/>
    <w:rsid w:val="00E6652D"/>
    <w:rsid w:val="00E73F25"/>
    <w:rsid w:val="00E80698"/>
    <w:rsid w:val="00E84A99"/>
    <w:rsid w:val="00E97419"/>
    <w:rsid w:val="00EB0757"/>
    <w:rsid w:val="00EB4AAE"/>
    <w:rsid w:val="00EB7892"/>
    <w:rsid w:val="00EC1F52"/>
    <w:rsid w:val="00EC7AC1"/>
    <w:rsid w:val="00ED0547"/>
    <w:rsid w:val="00ED21A6"/>
    <w:rsid w:val="00ED4FA8"/>
    <w:rsid w:val="00EE39A1"/>
    <w:rsid w:val="00EF6AC9"/>
    <w:rsid w:val="00F01A3B"/>
    <w:rsid w:val="00F049D7"/>
    <w:rsid w:val="00F05FF2"/>
    <w:rsid w:val="00F0684B"/>
    <w:rsid w:val="00F10AE3"/>
    <w:rsid w:val="00F21FB1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D503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eichen">
    <w:name w:val="Titel Zeichen"/>
    <w:basedOn w:val="Absatz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A0430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CA0430"/>
    <w:rPr>
      <w:b/>
      <w:bCs/>
      <w:spacing w:val="0"/>
    </w:rPr>
  </w:style>
  <w:style w:type="character" w:styleId="Herausstellen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eiche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eichen">
    <w:name w:val="Kein Leerraum Zeichen"/>
    <w:basedOn w:val="Absatz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Link">
    <w:name w:val="Hyperlink"/>
    <w:basedOn w:val="Absatz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9B0D84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9B0D84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ListTable5DarkAccent2">
    <w:name w:val="List Table 5 Dark Accent 2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2D3294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A4C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eichen">
    <w:name w:val="Titel Zeichen"/>
    <w:basedOn w:val="Absatz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A0430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CA0430"/>
    <w:rPr>
      <w:b/>
      <w:bCs/>
      <w:spacing w:val="0"/>
    </w:rPr>
  </w:style>
  <w:style w:type="character" w:styleId="Herausstellen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eiche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eichen">
    <w:name w:val="Kein Leerraum Zeichen"/>
    <w:basedOn w:val="Absatz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Link">
    <w:name w:val="Hyperlink"/>
    <w:basedOn w:val="Absatz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9B0D84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9B0D84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ListTable5DarkAccent2">
    <w:name w:val="List Table 5 Dark Accent 2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2D3294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A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26E1EF4DCA4A7BBD367B0294683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8823C0-5DCF-442C-9D4B-9A5B1CA3EB52}"/>
      </w:docPartPr>
      <w:docPartBody>
        <w:p w:rsidR="0021203C" w:rsidRDefault="00EB320E">
          <w:pPr>
            <w:pStyle w:val="2726E1EF4DCA4A7BBD367B0294683655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E"/>
    <w:rsid w:val="0021203C"/>
    <w:rsid w:val="008E6777"/>
    <w:rsid w:val="00A64466"/>
    <w:rsid w:val="00BF01DD"/>
    <w:rsid w:val="00CA0653"/>
    <w:rsid w:val="00DB25E3"/>
    <w:rsid w:val="00E3524F"/>
    <w:rsid w:val="00EB320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2726E1EF4DCA4A7BBD367B0294683655">
    <w:name w:val="2726E1EF4DCA4A7BBD367B0294683655"/>
  </w:style>
  <w:style w:type="paragraph" w:customStyle="1" w:styleId="45E853925C47452A8A33D8203952BC0D">
    <w:name w:val="45E853925C47452A8A33D8203952BC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2726E1EF4DCA4A7BBD367B0294683655">
    <w:name w:val="2726E1EF4DCA4A7BBD367B0294683655"/>
  </w:style>
  <w:style w:type="paragraph" w:customStyle="1" w:styleId="45E853925C47452A8A33D8203952BC0D">
    <w:name w:val="45E853925C47452A8A33D8203952B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A38DC95-669A-E248-A0F2-1169D278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\Users\Alexander\Dropbox\Schule\Allgemein\Office Vorlagen\3BHEL_5_TEACHER_Hofstaetter_Exercise_Englisch.dotx</Template>
  <TotalTime>0</TotalTime>
  <Pages>4</Pages>
  <Words>339</Words>
  <Characters>1955</Characters>
  <Application>Microsoft Macintosh Word</Application>
  <DocSecurity>0</DocSecurity>
  <Lines>115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Wireshark</vt:lpstr>
    </vt:vector>
  </TitlesOfParts>
  <Manager/>
  <Company/>
  <LinksUpToDate>false</LinksUpToDate>
  <CharactersWithSpaces>2223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</dc:title>
  <dc:subject/>
  <dc:creator>Alexander Hofstätter</dc:creator>
  <cp:keywords/>
  <dc:description/>
  <cp:lastModifiedBy>Alex Hofstätter</cp:lastModifiedBy>
  <cp:revision>4</cp:revision>
  <cp:lastPrinted>2014-03-17T14:45:00Z</cp:lastPrinted>
  <dcterms:created xsi:type="dcterms:W3CDTF">2014-03-17T14:45:00Z</dcterms:created>
  <dcterms:modified xsi:type="dcterms:W3CDTF">2014-03-17T14:45:00Z</dcterms:modified>
  <cp:category/>
</cp:coreProperties>
</file>