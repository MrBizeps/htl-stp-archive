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318" w:rsidRPr="00AA2621" w:rsidRDefault="003B6E93" w:rsidP="00176318">
      <w:pPr>
        <w:rPr>
          <w:rFonts w:eastAsia="Times New Roman" w:cs="Times New Roman"/>
          <w:sz w:val="24"/>
          <w:szCs w:val="24"/>
        </w:rPr>
      </w:pPr>
      <w:r w:rsidRPr="00AA2621">
        <w:rPr>
          <w:rFonts w:eastAsia="Times New Roman" w:cs="Times New Roman"/>
          <w:noProof/>
          <w:sz w:val="24"/>
          <w:szCs w:val="24"/>
          <w:lang w:val="de-DE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0735A70" wp14:editId="64612B77">
                <wp:simplePos x="0" y="0"/>
                <wp:positionH relativeFrom="margin">
                  <wp:posOffset>5346539</wp:posOffset>
                </wp:positionH>
                <wp:positionV relativeFrom="margin">
                  <wp:posOffset>18415</wp:posOffset>
                </wp:positionV>
                <wp:extent cx="1296035" cy="1893570"/>
                <wp:effectExtent l="19050" t="19050" r="18415" b="11430"/>
                <wp:wrapSquare wrapText="bothSides"/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035" cy="1893570"/>
                          <a:chOff x="0" y="0"/>
                          <a:chExt cx="1296035" cy="1893570"/>
                        </a:xfrm>
                      </wpg:grpSpPr>
                      <pic:pic xmlns:pic="http://schemas.openxmlformats.org/drawingml/2006/picture">
                        <pic:nvPicPr>
                          <pic:cNvPr id="21" name="Bild 21" descr="EL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73150"/>
                            <a:ext cx="1294765" cy="820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Bild 2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035" cy="10712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796050" id="Gruppieren 6" o:spid="_x0000_s1026" style="position:absolute;margin-left:421pt;margin-top:1.45pt;width:102.05pt;height:149.1pt;z-index:251657728;mso-position-horizontal-relative:margin;mso-position-vertical-relative:margin;mso-width-relative:margin;mso-height-relative:margin" coordsize="12960,18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 21" o:spid="_x0000_s1027" type="#_x0000_t75" alt="EL" style="position:absolute;top:10731;width:12947;height:8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EEhXEAAAA2wAAAA8AAABkcnMvZG93bnJldi54bWxEj8FqwzAQRO+F/oPYQi+lkW1KKG6UYEIM&#10;uRSaOB+wtrayqbVyLTV2/r4KBHIcZuYNs9rMthdnGn3nWEG6SEAQN053bBScqvL1HYQPyBp7x6Tg&#10;Qh4268eHFebaTXyg8zEYESHsc1TQhjDkUvqmJYt+4Qbi6H270WKIcjRSjzhFuO1lliRLabHjuNDi&#10;QNuWmp/jn1XwW3+a5VTVu33Xu8tLORRvxZdR6vlpLj5ABJrDPXxr77WCLIXrl/gD5P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sEEhXEAAAA2wAAAA8AAAAAAAAAAAAAAAAA&#10;nwIAAGRycy9kb3ducmV2LnhtbFBLBQYAAAAABAAEAPcAAACQAwAAAAA=&#10;" stroked="t" strokecolor="black [3213]">
                  <v:imagedata r:id="rId10" o:title="EL"/>
                  <v:path arrowok="t"/>
                </v:shape>
                <v:shape id="Bild 22" o:spid="_x0000_s1028" type="#_x0000_t75" style="position:absolute;width:12960;height:107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Xpk/FAAAA2wAAAA8AAABkcnMvZG93bnJldi54bWxEj0FrwkAUhO+F/oflFbwU3RhKldRVRFA8&#10;FRojeHxkn0no7tuQXZPor+8WCj0OM/MNs9qM1oieOt84VjCfJSCIS6cbrhQUp/10CcIHZI3GMSm4&#10;k4fN+vlphZl2A39Rn4dKRAj7DBXUIbSZlL6syaKfuZY4elfXWQxRdpXUHQ4Rbo1Mk+RdWmw4LtTY&#10;0q6m8ju/WQXVW38YXvNPdzHX5emxuJ+LW2GUmryM2w8QgcbwH/5rH7WCNIXfL/EHyP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V6ZPxQAAANsAAAAPAAAAAAAAAAAAAAAA&#10;AJ8CAABkcnMvZG93bnJldi54bWxQSwUGAAAAAAQABAD3AAAAkQMAAAAA&#10;" stroked="t" strokecolor="black [3213]">
                  <v:imagedata r:id="rId11" o:title=""/>
                  <v:path arrowok="t"/>
                </v:shape>
                <w10:wrap type="square" anchorx="margin" anchory="margin"/>
              </v:group>
            </w:pict>
          </mc:Fallback>
        </mc:AlternateContent>
      </w:r>
      <w:r w:rsidR="00B373DF" w:rsidRPr="00AA2621">
        <w:rPr>
          <w:rFonts w:eastAsia="Times New Roman" w:cs="Times New Roman"/>
          <w:noProof/>
          <w:sz w:val="24"/>
          <w:szCs w:val="24"/>
          <w:lang w:val="de-D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24C945" wp14:editId="334A262C">
                <wp:simplePos x="0" y="0"/>
                <wp:positionH relativeFrom="column">
                  <wp:posOffset>-14936</wp:posOffset>
                </wp:positionH>
                <wp:positionV relativeFrom="paragraph">
                  <wp:posOffset>6350</wp:posOffset>
                </wp:positionV>
                <wp:extent cx="5156200" cy="1905000"/>
                <wp:effectExtent l="0" t="0" r="25400" b="19050"/>
                <wp:wrapThrough wrapText="bothSides">
                  <wp:wrapPolygon edited="0">
                    <wp:start x="0" y="0"/>
                    <wp:lineTo x="0" y="21600"/>
                    <wp:lineTo x="21627" y="21600"/>
                    <wp:lineTo x="21627" y="0"/>
                    <wp:lineTo x="0" y="0"/>
                  </wp:wrapPolygon>
                </wp:wrapThrough>
                <wp:docPr id="29" name="Rechtec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620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621" w:rsidRPr="00986872" w:rsidRDefault="00AA2621" w:rsidP="00B63843">
                            <w:pPr>
                              <w:spacing w:line="276" w:lineRule="auto"/>
                              <w:jc w:val="center"/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</w:pPr>
                            <w:r w:rsidRPr="00986872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</w:rPr>
                              <w:t>PROTOCOL</w:t>
                            </w:r>
                            <w:r w:rsidRPr="00986872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  <w:t>to</w:t>
                            </w:r>
                            <w:r w:rsidRPr="00986872"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  <w:t xml:space="preserve"> exercise</w:t>
                            </w:r>
                          </w:p>
                          <w:p w:rsidR="00AA2621" w:rsidRPr="00986872" w:rsidRDefault="00AA2621" w:rsidP="00B63843">
                            <w:pPr>
                              <w:spacing w:line="276" w:lineRule="auto"/>
                              <w:jc w:val="center"/>
                              <w:rPr>
                                <w:rFonts w:asciiTheme="majorHAnsi" w:hAnsiTheme="majorHAnsi" w:cs="Arial"/>
                                <w:sz w:val="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b/>
                                <w:i/>
                                <w:sz w:val="44"/>
                                <w:szCs w:val="40"/>
                              </w:rPr>
                              <w:alias w:val="Titel"/>
                              <w:tag w:val=""/>
                              <w:id w:val="2072388912"/>
                              <w:placeholder>
                                <w:docPart w:val="45E853925C47452A8A33D8203952BC0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A2621" w:rsidRPr="00257F6E" w:rsidRDefault="00481C62" w:rsidP="00257F6E">
                                <w:pPr>
                                  <w:spacing w:line="276" w:lineRule="auto"/>
                                  <w:jc w:val="center"/>
                                  <w:rPr>
                                    <w:b/>
                                    <w:i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44"/>
                                    <w:szCs w:val="40"/>
                                    <w:lang w:val="de-DE"/>
                                  </w:rPr>
                                  <w:t>ISDN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4C945" id="Rechteck 29" o:spid="_x0000_s1026" style="position:absolute;margin-left:-1.2pt;margin-top:.5pt;width:406pt;height:15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">
                <v:textbox>
                  <w:txbxContent>
                    <w:p w:rsidR="00AA2621" w:rsidRPr="00986872" w:rsidRDefault="00AA2621" w:rsidP="00B63843">
                      <w:pPr>
                        <w:spacing w:line="276" w:lineRule="auto"/>
                        <w:jc w:val="center"/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</w:pPr>
                      <w:r w:rsidRPr="00986872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</w:rPr>
                        <w:t>PROTOCOL</w:t>
                      </w:r>
                      <w:r w:rsidRPr="00986872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</w:rPr>
                        <w:br/>
                      </w:r>
                      <w:r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  <w:t>to</w:t>
                      </w:r>
                      <w:r w:rsidRPr="00986872"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  <w:t xml:space="preserve"> exercise</w:t>
                      </w:r>
                    </w:p>
                    <w:p w:rsidR="00AA2621" w:rsidRPr="00986872" w:rsidRDefault="00AA2621" w:rsidP="00B63843">
                      <w:pPr>
                        <w:spacing w:line="276" w:lineRule="auto"/>
                        <w:jc w:val="center"/>
                        <w:rPr>
                          <w:rFonts w:asciiTheme="majorHAnsi" w:hAnsiTheme="majorHAnsi" w:cs="Arial"/>
                          <w:sz w:val="8"/>
                          <w:szCs w:val="28"/>
                        </w:rPr>
                      </w:pPr>
                    </w:p>
                    <w:sdt>
                      <w:sdtPr>
                        <w:rPr>
                          <w:b/>
                          <w:i/>
                          <w:sz w:val="44"/>
                          <w:szCs w:val="40"/>
                        </w:rPr>
                        <w:alias w:val="Titel"/>
                        <w:tag w:val=""/>
                        <w:id w:val="2072388912"/>
                        <w:placeholder>
                          <w:docPart w:val="45E853925C47452A8A33D8203952BC0D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AA2621" w:rsidRPr="00257F6E" w:rsidRDefault="00481C62" w:rsidP="00257F6E">
                          <w:pPr>
                            <w:spacing w:line="276" w:lineRule="auto"/>
                            <w:jc w:val="center"/>
                            <w:rPr>
                              <w:b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i/>
                              <w:sz w:val="44"/>
                              <w:szCs w:val="40"/>
                              <w:lang w:val="de-DE"/>
                            </w:rPr>
                            <w:t>ISDN</w:t>
                          </w:r>
                        </w:p>
                      </w:sdtContent>
                    </w:sdt>
                  </w:txbxContent>
                </v:textbox>
                <w10:wrap type="through"/>
              </v:rect>
            </w:pict>
          </mc:Fallback>
        </mc:AlternateContent>
      </w:r>
    </w:p>
    <w:tbl>
      <w:tblPr>
        <w:tblStyle w:val="Tabellenraster"/>
        <w:tblW w:w="10514" w:type="dxa"/>
        <w:tblInd w:w="-3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969"/>
        <w:gridCol w:w="3851"/>
      </w:tblGrid>
      <w:tr w:rsidR="00176318" w:rsidRPr="00AA2621" w:rsidTr="003B6E93"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76318" w:rsidRPr="00AA2621" w:rsidRDefault="004560FE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Group / Class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76318" w:rsidRPr="00AA2621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Secretary</w:t>
            </w:r>
          </w:p>
        </w:tc>
        <w:tc>
          <w:tcPr>
            <w:tcW w:w="385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76318" w:rsidRPr="00AA2621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Signature</w:t>
            </w:r>
          </w:p>
        </w:tc>
      </w:tr>
      <w:tr w:rsidR="00176318" w:rsidRPr="00AA2621" w:rsidTr="003B6E93">
        <w:trPr>
          <w:trHeight w:val="851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76318" w:rsidRPr="00AA2621" w:rsidRDefault="00176318" w:rsidP="005353C2">
            <w:pPr>
              <w:ind w:left="-142" w:firstLine="142"/>
              <w:jc w:val="center"/>
              <w:rPr>
                <w:rFonts w:cs="Arial"/>
                <w:b/>
                <w:sz w:val="28"/>
                <w:szCs w:val="28"/>
              </w:rPr>
            </w:pPr>
            <w:r w:rsidRPr="00AA2621">
              <w:rPr>
                <w:rFonts w:cs="Arial"/>
                <w:sz w:val="28"/>
                <w:szCs w:val="28"/>
              </w:rPr>
              <w:t>5 /</w:t>
            </w:r>
            <w:r w:rsidRPr="00AA2621">
              <w:rPr>
                <w:rFonts w:cs="Arial"/>
                <w:b/>
                <w:sz w:val="28"/>
                <w:szCs w:val="28"/>
              </w:rPr>
              <w:t xml:space="preserve"> 3BHEL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76318" w:rsidRPr="00AA2621" w:rsidRDefault="00176318" w:rsidP="005353C2">
            <w:pPr>
              <w:ind w:firstLine="142"/>
              <w:rPr>
                <w:rFonts w:cs="Arial"/>
                <w:b/>
                <w:sz w:val="28"/>
                <w:szCs w:val="28"/>
              </w:rPr>
            </w:pPr>
            <w:r w:rsidRPr="00AA2621">
              <w:rPr>
                <w:rFonts w:cs="Arial"/>
                <w:b/>
                <w:sz w:val="28"/>
                <w:szCs w:val="28"/>
              </w:rPr>
              <w:t>HOFSTÄTTER A.</w:t>
            </w:r>
          </w:p>
        </w:tc>
        <w:tc>
          <w:tcPr>
            <w:tcW w:w="385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76318" w:rsidRPr="00AA2621" w:rsidRDefault="00176318" w:rsidP="009E63F2">
            <w:pPr>
              <w:ind w:firstLine="142"/>
              <w:rPr>
                <w:rFonts w:cs="Arial"/>
                <w:b/>
                <w:i/>
                <w:sz w:val="28"/>
                <w:szCs w:val="28"/>
              </w:rPr>
            </w:pPr>
          </w:p>
        </w:tc>
      </w:tr>
      <w:tr w:rsidR="00176318" w:rsidRPr="00AA2621" w:rsidTr="00481C62">
        <w:tc>
          <w:tcPr>
            <w:tcW w:w="2694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:rsidR="00176318" w:rsidRPr="00AA2621" w:rsidRDefault="004560FE" w:rsidP="004560FE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Exercise</w:t>
            </w:r>
            <w:r w:rsidR="00986872" w:rsidRPr="00AA2621">
              <w:rPr>
                <w:rFonts w:cs="Arial"/>
                <w:sz w:val="16"/>
                <w:szCs w:val="16"/>
              </w:rPr>
              <w:t>-</w:t>
            </w:r>
            <w:r w:rsidRPr="00AA2621">
              <w:rPr>
                <w:rFonts w:cs="Arial"/>
                <w:sz w:val="16"/>
                <w:szCs w:val="16"/>
              </w:rPr>
              <w:t xml:space="preserve"> / </w:t>
            </w:r>
            <w:r w:rsidR="00A92D5C" w:rsidRPr="00AA2621">
              <w:rPr>
                <w:rFonts w:cs="Arial"/>
                <w:sz w:val="16"/>
                <w:szCs w:val="16"/>
              </w:rPr>
              <w:t>Delivery date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</w:tcBorders>
            <w:vAlign w:val="center"/>
          </w:tcPr>
          <w:p w:rsidR="00176318" w:rsidRPr="00AA2621" w:rsidRDefault="004560FE" w:rsidP="004560FE">
            <w:pPr>
              <w:ind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Employee</w:t>
            </w:r>
          </w:p>
        </w:tc>
        <w:tc>
          <w:tcPr>
            <w:tcW w:w="3851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:rsidR="00176318" w:rsidRPr="00AA2621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Signature</w:t>
            </w:r>
          </w:p>
        </w:tc>
      </w:tr>
      <w:tr w:rsidR="00176318" w:rsidRPr="00AA2621" w:rsidTr="00481C62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12" w:space="0" w:color="auto"/>
            </w:tcBorders>
            <w:vAlign w:val="center"/>
          </w:tcPr>
          <w:p w:rsidR="00176318" w:rsidRPr="00AA2621" w:rsidRDefault="009B3805" w:rsidP="00EE39A1">
            <w:pPr>
              <w:ind w:left="-142" w:firstLine="142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  <w:r w:rsidRPr="009B3805">
              <w:rPr>
                <w:rFonts w:cs="Arial"/>
                <w:sz w:val="24"/>
                <w:szCs w:val="24"/>
                <w:vertAlign w:val="superscript"/>
              </w:rPr>
              <w:t>rd</w:t>
            </w:r>
            <w:r>
              <w:rPr>
                <w:rFonts w:cs="Arial"/>
                <w:sz w:val="24"/>
                <w:szCs w:val="24"/>
              </w:rPr>
              <w:t xml:space="preserve"> March</w:t>
            </w:r>
            <w:r w:rsidR="00EE39A1" w:rsidRPr="00AA2621">
              <w:rPr>
                <w:rFonts w:cs="Arial"/>
                <w:sz w:val="24"/>
                <w:szCs w:val="24"/>
              </w:rPr>
              <w:t xml:space="preserve"> 2014</w:t>
            </w:r>
          </w:p>
        </w:tc>
        <w:tc>
          <w:tcPr>
            <w:tcW w:w="3969" w:type="dxa"/>
            <w:tcBorders>
              <w:top w:val="nil"/>
              <w:bottom w:val="single" w:sz="12" w:space="0" w:color="auto"/>
              <w:tr2bl w:val="nil"/>
            </w:tcBorders>
            <w:vAlign w:val="center"/>
          </w:tcPr>
          <w:p w:rsidR="00176318" w:rsidRPr="00AA2621" w:rsidRDefault="00481C62" w:rsidP="005353C2">
            <w:pPr>
              <w:ind w:firstLine="142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STRASSER A.</w:t>
            </w:r>
          </w:p>
        </w:tc>
        <w:tc>
          <w:tcPr>
            <w:tcW w:w="3851" w:type="dxa"/>
            <w:tcBorders>
              <w:top w:val="nil"/>
              <w:bottom w:val="single" w:sz="12" w:space="0" w:color="auto"/>
              <w:right w:val="single" w:sz="8" w:space="0" w:color="auto"/>
              <w:tr2bl w:val="nil"/>
            </w:tcBorders>
            <w:vAlign w:val="center"/>
          </w:tcPr>
          <w:p w:rsidR="00176318" w:rsidRPr="00AA2621" w:rsidRDefault="00176318" w:rsidP="005353C2">
            <w:pPr>
              <w:ind w:firstLine="142"/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176318" w:rsidRPr="00AA2621" w:rsidTr="00481C62">
        <w:tc>
          <w:tcPr>
            <w:tcW w:w="2694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:rsidR="00176318" w:rsidRPr="00AA2621" w:rsidRDefault="004560FE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Teacher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  <w:tr2bl w:val="nil"/>
            </w:tcBorders>
            <w:vAlign w:val="center"/>
          </w:tcPr>
          <w:p w:rsidR="00176318" w:rsidRPr="00AA2621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Employee</w:t>
            </w:r>
          </w:p>
        </w:tc>
        <w:tc>
          <w:tcPr>
            <w:tcW w:w="3851" w:type="dxa"/>
            <w:tcBorders>
              <w:top w:val="single" w:sz="12" w:space="0" w:color="auto"/>
              <w:bottom w:val="nil"/>
              <w:right w:val="single" w:sz="8" w:space="0" w:color="auto"/>
              <w:tr2bl w:val="nil"/>
            </w:tcBorders>
          </w:tcPr>
          <w:p w:rsidR="00176318" w:rsidRPr="00AA2621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Signature</w:t>
            </w:r>
          </w:p>
        </w:tc>
      </w:tr>
      <w:tr w:rsidR="00176318" w:rsidRPr="00AA2621" w:rsidTr="00481C62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12" w:space="0" w:color="auto"/>
            </w:tcBorders>
            <w:vAlign w:val="center"/>
          </w:tcPr>
          <w:p w:rsidR="00176318" w:rsidRPr="00AA2621" w:rsidRDefault="00EE39A1" w:rsidP="00F05FF2">
            <w:pPr>
              <w:ind w:left="-142" w:firstLine="142"/>
              <w:jc w:val="center"/>
              <w:rPr>
                <w:rFonts w:cs="Arial"/>
                <w:sz w:val="28"/>
                <w:szCs w:val="28"/>
              </w:rPr>
            </w:pPr>
            <w:r w:rsidRPr="00AA2621">
              <w:rPr>
                <w:rFonts w:cs="Arial"/>
                <w:sz w:val="28"/>
                <w:szCs w:val="28"/>
              </w:rPr>
              <w:t>GRASINGER</w:t>
            </w:r>
          </w:p>
        </w:tc>
        <w:tc>
          <w:tcPr>
            <w:tcW w:w="3969" w:type="dxa"/>
            <w:tcBorders>
              <w:top w:val="nil"/>
              <w:bottom w:val="single" w:sz="12" w:space="0" w:color="auto"/>
              <w:tr2bl w:val="nil"/>
            </w:tcBorders>
            <w:vAlign w:val="center"/>
          </w:tcPr>
          <w:p w:rsidR="00176318" w:rsidRPr="00481C62" w:rsidRDefault="00481C62" w:rsidP="005353C2">
            <w:pPr>
              <w:ind w:firstLine="142"/>
              <w:rPr>
                <w:rFonts w:cs="Arial"/>
                <w:b/>
                <w:sz w:val="28"/>
                <w:szCs w:val="28"/>
              </w:rPr>
            </w:pPr>
            <w:r w:rsidRPr="00481C62">
              <w:rPr>
                <w:rFonts w:cs="Arial"/>
                <w:b/>
                <w:sz w:val="28"/>
                <w:szCs w:val="28"/>
              </w:rPr>
              <w:t>ROTT M.</w:t>
            </w:r>
          </w:p>
        </w:tc>
        <w:tc>
          <w:tcPr>
            <w:tcW w:w="3851" w:type="dxa"/>
            <w:tcBorders>
              <w:top w:val="nil"/>
              <w:bottom w:val="single" w:sz="12" w:space="0" w:color="auto"/>
              <w:right w:val="single" w:sz="8" w:space="0" w:color="auto"/>
              <w:tr2bl w:val="nil"/>
            </w:tcBorders>
            <w:vAlign w:val="center"/>
          </w:tcPr>
          <w:p w:rsidR="00176318" w:rsidRPr="00AA2621" w:rsidRDefault="00176318" w:rsidP="005353C2">
            <w:pPr>
              <w:ind w:firstLine="142"/>
              <w:jc w:val="center"/>
              <w:rPr>
                <w:rFonts w:cs="Arial"/>
                <w:sz w:val="32"/>
                <w:szCs w:val="32"/>
              </w:rPr>
            </w:pPr>
          </w:p>
        </w:tc>
      </w:tr>
      <w:tr w:rsidR="00176318" w:rsidRPr="00AA2621" w:rsidTr="00481C62">
        <w:tc>
          <w:tcPr>
            <w:tcW w:w="2694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:rsidR="00176318" w:rsidRPr="00AA2621" w:rsidRDefault="004560FE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Grade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  <w:tr2bl w:val="nil"/>
            </w:tcBorders>
            <w:vAlign w:val="center"/>
          </w:tcPr>
          <w:p w:rsidR="00176318" w:rsidRPr="00481C62" w:rsidRDefault="004560FE" w:rsidP="005353C2">
            <w:pPr>
              <w:ind w:firstLine="142"/>
              <w:rPr>
                <w:rFonts w:cs="Arial"/>
                <w:b/>
                <w:sz w:val="16"/>
                <w:szCs w:val="16"/>
              </w:rPr>
            </w:pPr>
            <w:r w:rsidRPr="00481C62">
              <w:rPr>
                <w:rFonts w:cs="Arial"/>
                <w:b/>
                <w:sz w:val="16"/>
                <w:szCs w:val="16"/>
              </w:rPr>
              <w:t>Employee</w:t>
            </w:r>
          </w:p>
        </w:tc>
        <w:tc>
          <w:tcPr>
            <w:tcW w:w="3851" w:type="dxa"/>
            <w:tcBorders>
              <w:top w:val="single" w:sz="12" w:space="0" w:color="auto"/>
              <w:bottom w:val="nil"/>
              <w:right w:val="single" w:sz="8" w:space="0" w:color="auto"/>
              <w:tr2bl w:val="nil"/>
            </w:tcBorders>
          </w:tcPr>
          <w:p w:rsidR="00176318" w:rsidRPr="00AA2621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Signature</w:t>
            </w:r>
          </w:p>
        </w:tc>
      </w:tr>
      <w:tr w:rsidR="00176318" w:rsidRPr="00AA2621" w:rsidTr="00481C62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6" w:space="0" w:color="auto"/>
            </w:tcBorders>
            <w:vAlign w:val="center"/>
          </w:tcPr>
          <w:p w:rsidR="00176318" w:rsidRPr="00AA2621" w:rsidRDefault="00176318" w:rsidP="0090201E">
            <w:pPr>
              <w:ind w:left="-142" w:firstLine="142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tr2bl w:val="nil"/>
            </w:tcBorders>
            <w:vAlign w:val="center"/>
          </w:tcPr>
          <w:p w:rsidR="00176318" w:rsidRPr="00481C62" w:rsidRDefault="00481C62" w:rsidP="005353C2">
            <w:pPr>
              <w:ind w:firstLine="142"/>
              <w:rPr>
                <w:rFonts w:cs="Arial"/>
                <w:b/>
                <w:sz w:val="28"/>
                <w:szCs w:val="28"/>
              </w:rPr>
            </w:pPr>
            <w:r w:rsidRPr="00481C62">
              <w:rPr>
                <w:rFonts w:cs="Arial"/>
                <w:b/>
                <w:sz w:val="28"/>
                <w:szCs w:val="28"/>
              </w:rPr>
              <w:t>LANDSTEINER P.</w:t>
            </w:r>
          </w:p>
        </w:tc>
        <w:tc>
          <w:tcPr>
            <w:tcW w:w="3851" w:type="dxa"/>
            <w:tcBorders>
              <w:top w:val="nil"/>
              <w:bottom w:val="single" w:sz="6" w:space="0" w:color="auto"/>
              <w:right w:val="single" w:sz="8" w:space="0" w:color="auto"/>
              <w:tr2bl w:val="nil"/>
            </w:tcBorders>
            <w:vAlign w:val="center"/>
          </w:tcPr>
          <w:p w:rsidR="00176318" w:rsidRPr="00AA2621" w:rsidRDefault="00176318" w:rsidP="005353C2">
            <w:pPr>
              <w:ind w:firstLine="142"/>
              <w:jc w:val="center"/>
              <w:rPr>
                <w:rFonts w:cs="Arial"/>
                <w:sz w:val="24"/>
                <w:szCs w:val="24"/>
              </w:rPr>
            </w:pPr>
          </w:p>
          <w:p w:rsidR="00176318" w:rsidRPr="00AA2621" w:rsidRDefault="00176318" w:rsidP="005353C2">
            <w:pPr>
              <w:ind w:firstLine="142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176318" w:rsidRPr="00AA2621" w:rsidTr="003B6E93">
        <w:trPr>
          <w:trHeight w:val="2170"/>
        </w:trPr>
        <w:tc>
          <w:tcPr>
            <w:tcW w:w="10514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sdt>
            <w:sdtPr>
              <w:rPr>
                <w:b/>
                <w:i/>
                <w:sz w:val="52"/>
                <w:szCs w:val="40"/>
              </w:rPr>
              <w:alias w:val="Titel"/>
              <w:tag w:val=""/>
              <w:id w:val="-1325888251"/>
              <w:placeholder>
                <w:docPart w:val="2726E1EF4DCA4A7BBD367B029468365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B63843" w:rsidRPr="00AA2621" w:rsidRDefault="00481C62" w:rsidP="00B63843">
                <w:pPr>
                  <w:jc w:val="center"/>
                  <w:rPr>
                    <w:rFonts w:asciiTheme="majorHAnsi" w:hAnsiTheme="majorHAnsi" w:cs="Arial"/>
                    <w:i/>
                    <w:sz w:val="32"/>
                    <w:szCs w:val="28"/>
                  </w:rPr>
                </w:pPr>
                <w:r>
                  <w:rPr>
                    <w:b/>
                    <w:i/>
                    <w:sz w:val="52"/>
                    <w:szCs w:val="40"/>
                  </w:rPr>
                  <w:t>ISDN</w:t>
                </w:r>
              </w:p>
            </w:sdtContent>
          </w:sdt>
          <w:p w:rsidR="00176318" w:rsidRPr="00AA2621" w:rsidRDefault="00176318" w:rsidP="005353C2">
            <w:pPr>
              <w:jc w:val="center"/>
              <w:rPr>
                <w:rFonts w:asciiTheme="majorHAnsi" w:hAnsiTheme="majorHAnsi" w:cs="Arial"/>
                <w:b/>
                <w:i/>
                <w:sz w:val="16"/>
                <w:szCs w:val="40"/>
              </w:rPr>
            </w:pPr>
          </w:p>
          <w:p w:rsidR="00176318" w:rsidRPr="00AA2621" w:rsidRDefault="004A4CEF" w:rsidP="00990DBB">
            <w:pPr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4A4CEF">
              <w:rPr>
                <w:rFonts w:asciiTheme="majorHAnsi" w:hAnsiTheme="majorHAnsi"/>
                <w:b/>
                <w:i/>
                <w:sz w:val="24"/>
                <w:szCs w:val="24"/>
              </w:rPr>
              <w:t>(</w:t>
            </w:r>
            <w:r w:rsidR="00481C62" w:rsidRPr="00481C62">
              <w:rPr>
                <w:rFonts w:asciiTheme="majorHAnsi" w:hAnsiTheme="majorHAnsi"/>
                <w:b/>
                <w:i/>
                <w:sz w:val="24"/>
                <w:szCs w:val="24"/>
              </w:rPr>
              <w:t>Integrated Services Digital Network</w:t>
            </w:r>
            <w:r w:rsidRPr="004A4CEF">
              <w:rPr>
                <w:rFonts w:asciiTheme="majorHAnsi" w:hAnsiTheme="majorHAnsi"/>
                <w:b/>
                <w:i/>
                <w:sz w:val="24"/>
                <w:szCs w:val="24"/>
              </w:rPr>
              <w:t>)</w:t>
            </w:r>
          </w:p>
        </w:tc>
      </w:tr>
      <w:tr w:rsidR="00176318" w:rsidRPr="00AA2621" w:rsidTr="003B6E93">
        <w:trPr>
          <w:trHeight w:val="5604"/>
        </w:trPr>
        <w:tc>
          <w:tcPr>
            <w:tcW w:w="10514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1C62" w:rsidRPr="00986872" w:rsidRDefault="00481C62" w:rsidP="00481C6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  <w:r w:rsidRPr="00986872">
              <w:rPr>
                <w:rFonts w:cs="Arial"/>
                <w:b/>
                <w:sz w:val="36"/>
                <w:szCs w:val="36"/>
              </w:rPr>
              <w:t>Used Devices</w:t>
            </w:r>
          </w:p>
          <w:p w:rsidR="00481C62" w:rsidRPr="00986872" w:rsidRDefault="00481C62" w:rsidP="00481C6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</w:p>
          <w:tbl>
            <w:tblPr>
              <w:tblStyle w:val="HellesRaster"/>
              <w:tblW w:w="5000" w:type="pct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93"/>
              <w:gridCol w:w="3036"/>
              <w:gridCol w:w="2380"/>
              <w:gridCol w:w="2204"/>
              <w:gridCol w:w="2165"/>
            </w:tblGrid>
            <w:tr w:rsidR="00481C62" w:rsidRPr="00B63843" w:rsidTr="00EB693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" w:type="pct"/>
                </w:tcPr>
                <w:p w:rsidR="00481C62" w:rsidRPr="00986872" w:rsidRDefault="00481C62" w:rsidP="00481C62">
                  <w:pPr>
                    <w:jc w:val="center"/>
                    <w:rPr>
                      <w:rFonts w:asciiTheme="majorHAnsi" w:hAnsiTheme="majorHAnsi" w:cs="Arial"/>
                    </w:rPr>
                  </w:pPr>
                  <w:r w:rsidRPr="00986872">
                    <w:rPr>
                      <w:rFonts w:asciiTheme="majorHAnsi" w:hAnsiTheme="majorHAnsi"/>
                    </w:rPr>
                    <w:t>Nr.</w:t>
                  </w:r>
                </w:p>
              </w:tc>
              <w:tc>
                <w:tcPr>
                  <w:tcW w:w="1477" w:type="pct"/>
                </w:tcPr>
                <w:p w:rsidR="00481C62" w:rsidRPr="00986872" w:rsidRDefault="00481C62" w:rsidP="00481C6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986872">
                    <w:rPr>
                      <w:rFonts w:asciiTheme="majorHAnsi" w:hAnsiTheme="majorHAnsi" w:cs="Arial"/>
                    </w:rPr>
                    <w:t>Device</w:t>
                  </w:r>
                </w:p>
              </w:tc>
              <w:tc>
                <w:tcPr>
                  <w:tcW w:w="1158" w:type="pct"/>
                </w:tcPr>
                <w:p w:rsidR="00481C62" w:rsidRPr="00986872" w:rsidRDefault="00481C62" w:rsidP="00481C6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M</w:t>
                  </w:r>
                  <w:r w:rsidRPr="00986872">
                    <w:rPr>
                      <w:rFonts w:asciiTheme="majorHAnsi" w:hAnsiTheme="majorHAnsi" w:cs="Arial"/>
                    </w:rPr>
                    <w:t>anufacturer</w:t>
                  </w:r>
                </w:p>
              </w:tc>
              <w:tc>
                <w:tcPr>
                  <w:tcW w:w="1072" w:type="pct"/>
                </w:tcPr>
                <w:p w:rsidR="00481C62" w:rsidRPr="00986872" w:rsidRDefault="00481C62" w:rsidP="00481C6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986872">
                    <w:rPr>
                      <w:rFonts w:asciiTheme="majorHAnsi" w:hAnsiTheme="majorHAnsi" w:cs="Arial"/>
                    </w:rPr>
                    <w:t>Type</w:t>
                  </w:r>
                </w:p>
              </w:tc>
              <w:tc>
                <w:tcPr>
                  <w:tcW w:w="1053" w:type="pct"/>
                </w:tcPr>
                <w:p w:rsidR="00481C62" w:rsidRPr="00986872" w:rsidRDefault="00481C62" w:rsidP="00481C6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986872">
                    <w:rPr>
                      <w:rFonts w:asciiTheme="majorHAnsi" w:hAnsiTheme="majorHAnsi" w:cs="Arial"/>
                    </w:rPr>
                    <w:t>Place Nr.</w:t>
                  </w:r>
                </w:p>
              </w:tc>
            </w:tr>
            <w:tr w:rsidR="00481C62" w:rsidRPr="00B63843" w:rsidTr="00EB693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" w:type="pct"/>
                </w:tcPr>
                <w:p w:rsidR="00481C62" w:rsidRPr="00986872" w:rsidRDefault="00481C62" w:rsidP="00481C62">
                  <w:pPr>
                    <w:jc w:val="center"/>
                    <w:rPr>
                      <w:rFonts w:asciiTheme="majorHAnsi" w:hAnsiTheme="majorHAnsi" w:cs="Arial"/>
                    </w:rPr>
                  </w:pPr>
                  <w:r w:rsidRPr="00986872">
                    <w:rPr>
                      <w:rFonts w:asciiTheme="majorHAnsi" w:hAnsiTheme="majorHAnsi" w:cs="Arial"/>
                    </w:rPr>
                    <w:t>1.</w:t>
                  </w:r>
                </w:p>
              </w:tc>
              <w:tc>
                <w:tcPr>
                  <w:tcW w:w="1477" w:type="pct"/>
                </w:tcPr>
                <w:p w:rsidR="00481C62" w:rsidRPr="00986872" w:rsidRDefault="00481C62" w:rsidP="00481C6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proofErr w:type="spellStart"/>
                  <w:r>
                    <w:rPr>
                      <w:rFonts w:asciiTheme="majorHAnsi" w:hAnsiTheme="majorHAnsi" w:cs="Arial"/>
                      <w:b/>
                    </w:rPr>
                    <w:t>Telephonecenter</w:t>
                  </w:r>
                  <w:proofErr w:type="spellEnd"/>
                </w:p>
              </w:tc>
              <w:tc>
                <w:tcPr>
                  <w:tcW w:w="1158" w:type="pct"/>
                </w:tcPr>
                <w:p w:rsidR="00481C62" w:rsidRPr="00986872" w:rsidRDefault="00481C62" w:rsidP="00481C6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proofErr w:type="spellStart"/>
                  <w:r>
                    <w:rPr>
                      <w:rFonts w:asciiTheme="majorHAnsi" w:hAnsiTheme="majorHAnsi" w:cs="Arial"/>
                      <w:b/>
                    </w:rPr>
                    <w:t>Auersworld</w:t>
                  </w:r>
                  <w:proofErr w:type="spellEnd"/>
                </w:p>
              </w:tc>
              <w:tc>
                <w:tcPr>
                  <w:tcW w:w="1072" w:type="pct"/>
                </w:tcPr>
                <w:p w:rsidR="00481C62" w:rsidRPr="00986872" w:rsidRDefault="00481C62" w:rsidP="00481C6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-</w:t>
                  </w:r>
                </w:p>
              </w:tc>
              <w:tc>
                <w:tcPr>
                  <w:tcW w:w="1053" w:type="pct"/>
                </w:tcPr>
                <w:p w:rsidR="00481C62" w:rsidRPr="00986872" w:rsidRDefault="00481C62" w:rsidP="00481C6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986872">
                    <w:rPr>
                      <w:rFonts w:asciiTheme="majorHAnsi" w:hAnsiTheme="majorHAnsi" w:cs="Arial"/>
                    </w:rPr>
                    <w:t>-</w:t>
                  </w:r>
                </w:p>
              </w:tc>
            </w:tr>
            <w:tr w:rsidR="00481C62" w:rsidRPr="00B63843" w:rsidTr="00EB693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" w:type="pct"/>
                </w:tcPr>
                <w:p w:rsidR="00481C62" w:rsidRPr="00986872" w:rsidRDefault="00481C62" w:rsidP="00481C62">
                  <w:pPr>
                    <w:jc w:val="center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2.</w:t>
                  </w:r>
                </w:p>
              </w:tc>
              <w:tc>
                <w:tcPr>
                  <w:tcW w:w="1477" w:type="pct"/>
                </w:tcPr>
                <w:p w:rsidR="00481C62" w:rsidRPr="00986872" w:rsidRDefault="00481C62" w:rsidP="00481C6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Telephone</w:t>
                  </w:r>
                </w:p>
              </w:tc>
              <w:tc>
                <w:tcPr>
                  <w:tcW w:w="1158" w:type="pct"/>
                </w:tcPr>
                <w:p w:rsidR="00481C62" w:rsidRPr="00986872" w:rsidRDefault="00481C62" w:rsidP="00481C6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proofErr w:type="spellStart"/>
                  <w:r>
                    <w:rPr>
                      <w:rFonts w:asciiTheme="majorHAnsi" w:hAnsiTheme="majorHAnsi" w:cs="Arial"/>
                      <w:b/>
                    </w:rPr>
                    <w:t>Kapsch</w:t>
                  </w:r>
                  <w:proofErr w:type="spellEnd"/>
                </w:p>
              </w:tc>
              <w:tc>
                <w:tcPr>
                  <w:tcW w:w="1072" w:type="pct"/>
                </w:tcPr>
                <w:p w:rsidR="00481C62" w:rsidRPr="00986872" w:rsidRDefault="00481C62" w:rsidP="00481C6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-</w:t>
                  </w:r>
                </w:p>
              </w:tc>
              <w:tc>
                <w:tcPr>
                  <w:tcW w:w="1053" w:type="pct"/>
                </w:tcPr>
                <w:p w:rsidR="00481C62" w:rsidRPr="00986872" w:rsidRDefault="00481C62" w:rsidP="00481C6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-</w:t>
                  </w:r>
                </w:p>
              </w:tc>
            </w:tr>
            <w:tr w:rsidR="00481C62" w:rsidRPr="00B63843" w:rsidTr="00EB693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" w:type="pct"/>
                </w:tcPr>
                <w:p w:rsidR="00481C62" w:rsidRPr="00986872" w:rsidRDefault="00481C62" w:rsidP="00481C62">
                  <w:pPr>
                    <w:jc w:val="center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3.</w:t>
                  </w:r>
                </w:p>
              </w:tc>
              <w:tc>
                <w:tcPr>
                  <w:tcW w:w="1477" w:type="pct"/>
                </w:tcPr>
                <w:p w:rsidR="00481C62" w:rsidRPr="00986872" w:rsidRDefault="00481C62" w:rsidP="00481C6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Telephone</w:t>
                  </w:r>
                </w:p>
              </w:tc>
              <w:tc>
                <w:tcPr>
                  <w:tcW w:w="1158" w:type="pct"/>
                </w:tcPr>
                <w:p w:rsidR="00481C62" w:rsidRPr="00986872" w:rsidRDefault="00481C62" w:rsidP="00481C6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proofErr w:type="spellStart"/>
                  <w:r>
                    <w:rPr>
                      <w:rFonts w:asciiTheme="majorHAnsi" w:hAnsiTheme="majorHAnsi" w:cs="Arial"/>
                      <w:b/>
                    </w:rPr>
                    <w:t>Kapsch</w:t>
                  </w:r>
                  <w:proofErr w:type="spellEnd"/>
                </w:p>
              </w:tc>
              <w:tc>
                <w:tcPr>
                  <w:tcW w:w="1072" w:type="pct"/>
                </w:tcPr>
                <w:p w:rsidR="00481C62" w:rsidRPr="00986872" w:rsidRDefault="00481C62" w:rsidP="00481C6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-</w:t>
                  </w:r>
                </w:p>
              </w:tc>
              <w:tc>
                <w:tcPr>
                  <w:tcW w:w="1053" w:type="pct"/>
                </w:tcPr>
                <w:p w:rsidR="00481C62" w:rsidRPr="00986872" w:rsidRDefault="00481C62" w:rsidP="00481C6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-</w:t>
                  </w:r>
                </w:p>
              </w:tc>
            </w:tr>
            <w:tr w:rsidR="00481C62" w:rsidRPr="00B63843" w:rsidTr="00EB693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" w:type="pct"/>
                </w:tcPr>
                <w:p w:rsidR="00481C62" w:rsidRPr="00986872" w:rsidRDefault="00481C62" w:rsidP="00481C62">
                  <w:pPr>
                    <w:jc w:val="center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4.</w:t>
                  </w:r>
                </w:p>
              </w:tc>
              <w:tc>
                <w:tcPr>
                  <w:tcW w:w="1477" w:type="pct"/>
                </w:tcPr>
                <w:p w:rsidR="00481C62" w:rsidRPr="00986872" w:rsidRDefault="00481C62" w:rsidP="00481C6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Telephone</w:t>
                  </w:r>
                </w:p>
              </w:tc>
              <w:tc>
                <w:tcPr>
                  <w:tcW w:w="1158" w:type="pct"/>
                </w:tcPr>
                <w:p w:rsidR="00481C62" w:rsidRPr="00986872" w:rsidRDefault="00481C62" w:rsidP="00481C6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proofErr w:type="spellStart"/>
                  <w:r>
                    <w:rPr>
                      <w:rFonts w:asciiTheme="majorHAnsi" w:hAnsiTheme="majorHAnsi" w:cs="Arial"/>
                      <w:b/>
                    </w:rPr>
                    <w:t>COMfortel</w:t>
                  </w:r>
                  <w:proofErr w:type="spellEnd"/>
                </w:p>
              </w:tc>
              <w:tc>
                <w:tcPr>
                  <w:tcW w:w="1072" w:type="pct"/>
                </w:tcPr>
                <w:p w:rsidR="00481C62" w:rsidRPr="00986872" w:rsidRDefault="00481C62" w:rsidP="00481C6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2500</w:t>
                  </w:r>
                </w:p>
              </w:tc>
              <w:tc>
                <w:tcPr>
                  <w:tcW w:w="1053" w:type="pct"/>
                </w:tcPr>
                <w:p w:rsidR="00481C62" w:rsidRPr="00986872" w:rsidRDefault="00481C62" w:rsidP="00481C62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-</w:t>
                  </w:r>
                </w:p>
              </w:tc>
            </w:tr>
            <w:tr w:rsidR="00481C62" w:rsidRPr="00B63843" w:rsidTr="00EB693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" w:type="pct"/>
                </w:tcPr>
                <w:p w:rsidR="00481C62" w:rsidRPr="00986872" w:rsidRDefault="00481C62" w:rsidP="00481C62">
                  <w:pPr>
                    <w:jc w:val="center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5.</w:t>
                  </w:r>
                </w:p>
              </w:tc>
              <w:tc>
                <w:tcPr>
                  <w:tcW w:w="1477" w:type="pct"/>
                </w:tcPr>
                <w:p w:rsidR="00481C62" w:rsidRPr="00986872" w:rsidRDefault="00481C62" w:rsidP="00481C6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Telephone</w:t>
                  </w:r>
                </w:p>
              </w:tc>
              <w:tc>
                <w:tcPr>
                  <w:tcW w:w="1158" w:type="pct"/>
                </w:tcPr>
                <w:p w:rsidR="00481C62" w:rsidRPr="00986872" w:rsidRDefault="00481C62" w:rsidP="00481C6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proofErr w:type="spellStart"/>
                  <w:r>
                    <w:rPr>
                      <w:rFonts w:asciiTheme="majorHAnsi" w:hAnsiTheme="majorHAnsi" w:cs="Arial"/>
                      <w:b/>
                    </w:rPr>
                    <w:t>Schrak</w:t>
                  </w:r>
                  <w:proofErr w:type="spellEnd"/>
                </w:p>
              </w:tc>
              <w:tc>
                <w:tcPr>
                  <w:tcW w:w="1072" w:type="pct"/>
                </w:tcPr>
                <w:p w:rsidR="00481C62" w:rsidRPr="00986872" w:rsidRDefault="00481C62" w:rsidP="00481C6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DIALOG A140</w:t>
                  </w:r>
                </w:p>
              </w:tc>
              <w:tc>
                <w:tcPr>
                  <w:tcW w:w="1053" w:type="pct"/>
                </w:tcPr>
                <w:p w:rsidR="00481C62" w:rsidRPr="00986872" w:rsidRDefault="00481C62" w:rsidP="00481C6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-</w:t>
                  </w:r>
                </w:p>
              </w:tc>
            </w:tr>
          </w:tbl>
          <w:p w:rsidR="00481C62" w:rsidRPr="00AA2621" w:rsidRDefault="00481C62" w:rsidP="00481C62">
            <w:pPr>
              <w:rPr>
                <w:rFonts w:cs="Arial"/>
                <w:b/>
                <w:sz w:val="36"/>
                <w:szCs w:val="36"/>
              </w:rPr>
            </w:pPr>
          </w:p>
        </w:tc>
      </w:tr>
    </w:tbl>
    <w:p w:rsidR="004E405C" w:rsidRPr="00AA2621" w:rsidRDefault="004E405C" w:rsidP="00BD31EC">
      <w:pPr>
        <w:sectPr w:rsidR="004E405C" w:rsidRPr="00AA2621" w:rsidSect="003B6E93">
          <w:headerReference w:type="default" r:id="rId12"/>
          <w:footerReference w:type="even" r:id="rId13"/>
          <w:footerReference w:type="default" r:id="rId14"/>
          <w:pgSz w:w="11900" w:h="16840"/>
          <w:pgMar w:top="720" w:right="701" w:bottom="454" w:left="720" w:header="0" w:footer="0" w:gutter="0"/>
          <w:cols w:space="708"/>
          <w:titlePg/>
          <w:docGrid w:linePitch="360"/>
        </w:sectPr>
      </w:pPr>
    </w:p>
    <w:p w:rsidR="00481C62" w:rsidRDefault="004E405C" w:rsidP="00481C62">
      <w:pPr>
        <w:rPr>
          <w:sz w:val="40"/>
          <w:szCs w:val="40"/>
          <w:lang w:val="en-US"/>
        </w:rPr>
      </w:pPr>
      <w:r w:rsidRPr="00AA2621">
        <w:rPr>
          <w:noProof/>
          <w:lang w:val="de-DE"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5AF908E" wp14:editId="0B495CC0">
                <wp:simplePos x="0" y="0"/>
                <wp:positionH relativeFrom="column">
                  <wp:posOffset>-2870835</wp:posOffset>
                </wp:positionH>
                <wp:positionV relativeFrom="paragraph">
                  <wp:posOffset>2521585</wp:posOffset>
                </wp:positionV>
                <wp:extent cx="1435735" cy="563880"/>
                <wp:effectExtent l="0" t="0" r="12700" b="1333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621" w:rsidRDefault="00AA2621" w:rsidP="00BD31EC">
                            <w:r>
                              <w:t>ÜBUNGS-/ABGABE-DATUM</w:t>
                            </w:r>
                          </w:p>
                          <w:p w:rsidR="00AA2621" w:rsidRDefault="00AA2621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F908E" id="Rectangle 18" o:spid="_x0000_s1027" style="position:absolute;margin-left:-226.05pt;margin-top:198.55pt;width:113.05pt;height:44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">
                <v:textbox>
                  <w:txbxContent>
                    <w:p w:rsidR="00AA2621" w:rsidRDefault="00AA2621" w:rsidP="00BD31EC">
                      <w:r>
                        <w:t>ÜBUNGS-/ABGABE-DATUM</w:t>
                      </w:r>
                    </w:p>
                    <w:p w:rsidR="00AA2621" w:rsidRDefault="00AA2621" w:rsidP="00BD31EC"/>
                  </w:txbxContent>
                </v:textbox>
              </v:rect>
            </w:pict>
          </mc:Fallback>
        </mc:AlternateContent>
      </w:r>
      <w:r w:rsidRPr="00AA2621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77D7F7" wp14:editId="48A4EAA2">
                <wp:simplePos x="0" y="0"/>
                <wp:positionH relativeFrom="column">
                  <wp:posOffset>-2882900</wp:posOffset>
                </wp:positionH>
                <wp:positionV relativeFrom="paragraph">
                  <wp:posOffset>1231900</wp:posOffset>
                </wp:positionV>
                <wp:extent cx="1541780" cy="584200"/>
                <wp:effectExtent l="0" t="0" r="7620" b="12700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178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621" w:rsidRDefault="00AA2621" w:rsidP="00BD31EC">
                            <w:proofErr w:type="spellStart"/>
                            <w:r>
                              <w:t>Klasse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Gruppe</w:t>
                            </w:r>
                            <w:proofErr w:type="spellEnd"/>
                          </w:p>
                          <w:p w:rsidR="00AA2621" w:rsidRDefault="00AA2621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7D7F7" id="Rectangle 20" o:spid="_x0000_s1028" style="position:absolute;margin-left:-227pt;margin-top:97pt;width:121.4pt;height:4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">
                <v:textbox>
                  <w:txbxContent>
                    <w:p w:rsidR="00AA2621" w:rsidRDefault="00AA2621" w:rsidP="00BD31EC">
                      <w:proofErr w:type="spellStart"/>
                      <w:r>
                        <w:t>Klasse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Gruppe</w:t>
                      </w:r>
                      <w:proofErr w:type="spellEnd"/>
                    </w:p>
                    <w:p w:rsidR="00AA2621" w:rsidRDefault="00AA2621" w:rsidP="00BD31EC"/>
                  </w:txbxContent>
                </v:textbox>
              </v:rect>
            </w:pict>
          </mc:Fallback>
        </mc:AlternateContent>
      </w:r>
      <w:r w:rsidRPr="00AA2621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9CA22C3" wp14:editId="5AA491D8">
                <wp:simplePos x="0" y="0"/>
                <wp:positionH relativeFrom="column">
                  <wp:posOffset>-2904490</wp:posOffset>
                </wp:positionH>
                <wp:positionV relativeFrom="paragraph">
                  <wp:posOffset>3161030</wp:posOffset>
                </wp:positionV>
                <wp:extent cx="1424940" cy="606425"/>
                <wp:effectExtent l="3810" t="0" r="19050" b="17145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621" w:rsidRDefault="00AA2621" w:rsidP="00BD31EC">
                            <w:r>
                              <w:t>NOTE</w:t>
                            </w:r>
                          </w:p>
                          <w:p w:rsidR="00AA2621" w:rsidRDefault="00AA2621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CA22C3" id="Rectangle 19" o:spid="_x0000_s1029" style="position:absolute;margin-left:-228.7pt;margin-top:248.9pt;width:112.2pt;height:47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">
                <v:textbox>
                  <w:txbxContent>
                    <w:p w:rsidR="00AA2621" w:rsidRDefault="00AA2621" w:rsidP="00BD31EC">
                      <w:r>
                        <w:t>NOTE</w:t>
                      </w:r>
                    </w:p>
                    <w:p w:rsidR="00AA2621" w:rsidRDefault="00AA2621" w:rsidP="00BD31EC"/>
                  </w:txbxContent>
                </v:textbox>
              </v:rect>
            </w:pict>
          </mc:Fallback>
        </mc:AlternateContent>
      </w:r>
      <w:r w:rsidRPr="00AA2621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67BE0CF" wp14:editId="096C6122">
                <wp:simplePos x="0" y="0"/>
                <wp:positionH relativeFrom="column">
                  <wp:posOffset>-2996565</wp:posOffset>
                </wp:positionH>
                <wp:positionV relativeFrom="paragraph">
                  <wp:posOffset>1824990</wp:posOffset>
                </wp:positionV>
                <wp:extent cx="1563370" cy="563880"/>
                <wp:effectExtent l="635" t="0" r="10795" b="11430"/>
                <wp:wrapNone/>
                <wp:docPr id="1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337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621" w:rsidRDefault="00AA2621" w:rsidP="00BD31EC">
                            <w:r>
                              <w:t>LEHRER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BE0CF" id="Rectangle 17" o:spid="_x0000_s1030" style="position:absolute;margin-left:-235.95pt;margin-top:143.7pt;width:123.1pt;height:44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">
                <v:textbox>
                  <w:txbxContent>
                    <w:p w:rsidR="00AA2621" w:rsidRDefault="00AA2621" w:rsidP="00BD31EC">
                      <w:r>
                        <w:t>LEHRER</w:t>
                      </w:r>
                    </w:p>
                  </w:txbxContent>
                </v:textbox>
              </v:rect>
            </w:pict>
          </mc:Fallback>
        </mc:AlternateContent>
      </w:r>
      <w:r w:rsidR="00481C62">
        <w:rPr>
          <w:sz w:val="40"/>
          <w:szCs w:val="40"/>
          <w:lang w:val="en-US"/>
        </w:rPr>
        <w:t>1)</w:t>
      </w:r>
      <w:r w:rsidR="00481C62">
        <w:rPr>
          <w:sz w:val="40"/>
          <w:szCs w:val="40"/>
          <w:lang w:val="en-US"/>
        </w:rPr>
        <w:t xml:space="preserve"> </w:t>
      </w:r>
      <w:r w:rsidR="00481C62">
        <w:rPr>
          <w:sz w:val="40"/>
          <w:szCs w:val="40"/>
          <w:lang w:val="en-US"/>
        </w:rPr>
        <w:t>Level of the power supply voltage on the S-interface-bus:</w:t>
      </w: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4896" behindDoc="0" locked="0" layoutInCell="1" allowOverlap="1" wp14:anchorId="66963A8D" wp14:editId="2C511382">
            <wp:simplePos x="0" y="0"/>
            <wp:positionH relativeFrom="column">
              <wp:posOffset>532080</wp:posOffset>
            </wp:positionH>
            <wp:positionV relativeFrom="paragraph">
              <wp:posOffset>720</wp:posOffset>
            </wp:positionV>
            <wp:extent cx="4876920" cy="3657600"/>
            <wp:effectExtent l="0" t="0" r="0" b="0"/>
            <wp:wrapTopAndBottom/>
            <wp:docPr id="1" name="Grafik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9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level of the power supply voltage on the S-interface-bus is 40V.</w:t>
      </w:r>
    </w:p>
    <w:p w:rsidR="00481C62" w:rsidRDefault="00481C62" w:rsidP="00481C62">
      <w:pPr>
        <w:rPr>
          <w:sz w:val="40"/>
          <w:szCs w:val="40"/>
          <w:lang w:val="en-US"/>
        </w:rPr>
      </w:pPr>
      <w:bookmarkStart w:id="0" w:name="_GoBack"/>
      <w:bookmarkEnd w:id="0"/>
    </w:p>
    <w:p w:rsidR="00481C62" w:rsidRDefault="00481C62" w:rsidP="00481C62">
      <w:pPr>
        <w:rPr>
          <w:sz w:val="40"/>
          <w:szCs w:val="40"/>
          <w:lang w:val="en-US"/>
        </w:rPr>
      </w:pPr>
    </w:p>
    <w:p w:rsidR="00F21FB1" w:rsidRDefault="00F21FB1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2)</w:t>
      </w:r>
    </w:p>
    <w:p w:rsidR="00481C62" w:rsidRDefault="00481C62" w:rsidP="00481C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Duration of a frame:</w:t>
      </w: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5920" behindDoc="0" locked="0" layoutInCell="1" allowOverlap="1" wp14:anchorId="3D66255D" wp14:editId="12B43109">
            <wp:simplePos x="0" y="0"/>
            <wp:positionH relativeFrom="column">
              <wp:posOffset>608400</wp:posOffset>
            </wp:positionH>
            <wp:positionV relativeFrom="paragraph">
              <wp:posOffset>27360</wp:posOffset>
            </wp:positionV>
            <wp:extent cx="4876920" cy="3657600"/>
            <wp:effectExtent l="0" t="0" r="0" b="0"/>
            <wp:wrapTopAndBottom/>
            <wp:docPr id="2" name="Grafik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9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duration of a frame is 250µs.</w:t>
      </w:r>
    </w:p>
    <w:p w:rsidR="00481C62" w:rsidRDefault="00481C62" w:rsidP="00481C62">
      <w:pPr>
        <w:pageBreakBefore/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3)</w:t>
      </w:r>
    </w:p>
    <w:p w:rsidR="00481C62" w:rsidRDefault="00481C62" w:rsidP="00481C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Signal voltage:</w:t>
      </w: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3872" behindDoc="0" locked="0" layoutInCell="1" allowOverlap="1" wp14:anchorId="25C9EE5A" wp14:editId="4EC9C27E">
            <wp:simplePos x="0" y="0"/>
            <wp:positionH relativeFrom="column">
              <wp:posOffset>399960</wp:posOffset>
            </wp:positionH>
            <wp:positionV relativeFrom="paragraph">
              <wp:posOffset>586080</wp:posOffset>
            </wp:positionV>
            <wp:extent cx="4876920" cy="3657600"/>
            <wp:effectExtent l="0" t="0" r="0" b="0"/>
            <wp:wrapTopAndBottom/>
            <wp:docPr id="3" name="Grafik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9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signal voltage</w:t>
      </w:r>
      <w:r>
        <w:rPr>
          <w:sz w:val="40"/>
          <w:szCs w:val="40"/>
          <w:lang w:val="en-US"/>
        </w:rPr>
        <w:t xml:space="preserve"> (Peak)</w:t>
      </w:r>
      <w:r>
        <w:rPr>
          <w:sz w:val="40"/>
          <w:szCs w:val="40"/>
          <w:lang w:val="en-US"/>
        </w:rPr>
        <w:t xml:space="preserve"> is </w:t>
      </w:r>
      <w:r>
        <w:rPr>
          <w:sz w:val="40"/>
          <w:szCs w:val="40"/>
          <w:lang w:val="en-US"/>
        </w:rPr>
        <w:t>500m</w:t>
      </w:r>
      <w:r>
        <w:rPr>
          <w:sz w:val="40"/>
          <w:szCs w:val="40"/>
          <w:lang w:val="en-US"/>
        </w:rPr>
        <w:t>V.</w:t>
      </w: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pageBreakBefore/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4)</w:t>
      </w:r>
    </w:p>
    <w:p w:rsidR="00481C62" w:rsidRDefault="00481C62" w:rsidP="00481C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Bit length:</w:t>
      </w: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824" behindDoc="0" locked="0" layoutInCell="1" allowOverlap="1" wp14:anchorId="2D3746C6" wp14:editId="3CA2DC18">
            <wp:simplePos x="0" y="0"/>
            <wp:positionH relativeFrom="column">
              <wp:posOffset>730080</wp:posOffset>
            </wp:positionH>
            <wp:positionV relativeFrom="paragraph">
              <wp:posOffset>278280</wp:posOffset>
            </wp:positionV>
            <wp:extent cx="4876920" cy="3657600"/>
            <wp:effectExtent l="0" t="0" r="0" b="0"/>
            <wp:wrapTopAndBottom/>
            <wp:docPr id="4" name="Grafik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9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bit length is 5µs.</w:t>
      </w: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</w:p>
    <w:p w:rsidR="00481C62" w:rsidRDefault="00481C62" w:rsidP="00481C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5)</w:t>
      </w:r>
    </w:p>
    <w:p w:rsidR="00481C62" w:rsidRDefault="00481C62" w:rsidP="00481C62">
      <w:pPr>
        <w:tabs>
          <w:tab w:val="left" w:pos="380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800" behindDoc="0" locked="0" layoutInCell="1" allowOverlap="1" wp14:anchorId="4EE2471B" wp14:editId="59CEAE19">
            <wp:simplePos x="0" y="0"/>
            <wp:positionH relativeFrom="column">
              <wp:posOffset>341640</wp:posOffset>
            </wp:positionH>
            <wp:positionV relativeFrom="paragraph">
              <wp:posOffset>623520</wp:posOffset>
            </wp:positionV>
            <wp:extent cx="4876920" cy="3657600"/>
            <wp:effectExtent l="0" t="0" r="0" b="0"/>
            <wp:wrapTopAndBottom/>
            <wp:docPr id="5" name="Grafik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9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en-US"/>
        </w:rPr>
        <w:t xml:space="preserve">  Difference in the frames during idle state and     </w:t>
      </w:r>
      <w:r>
        <w:rPr>
          <w:sz w:val="40"/>
          <w:szCs w:val="40"/>
          <w:lang w:val="en-US"/>
        </w:rPr>
        <w:tab/>
        <w:t>conversation state:</w:t>
      </w:r>
    </w:p>
    <w:p w:rsidR="00F21FB1" w:rsidRDefault="00F21FB1" w:rsidP="00481C62">
      <w:pPr>
        <w:tabs>
          <w:tab w:val="left" w:pos="380"/>
        </w:tabs>
        <w:rPr>
          <w:sz w:val="40"/>
          <w:szCs w:val="40"/>
          <w:lang w:val="en-US"/>
        </w:rPr>
      </w:pPr>
    </w:p>
    <w:p w:rsidR="00481C62" w:rsidRDefault="00F21FB1" w:rsidP="00481C62">
      <w:pPr>
        <w:tabs>
          <w:tab w:val="left" w:pos="380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2848" behindDoc="0" locked="0" layoutInCell="1" allowOverlap="1" wp14:anchorId="4C658761" wp14:editId="6E076DDA">
            <wp:simplePos x="0" y="0"/>
            <wp:positionH relativeFrom="column">
              <wp:posOffset>27732</wp:posOffset>
            </wp:positionH>
            <wp:positionV relativeFrom="paragraph">
              <wp:posOffset>417205</wp:posOffset>
            </wp:positionV>
            <wp:extent cx="4876920" cy="3657600"/>
            <wp:effectExtent l="0" t="0" r="0" b="0"/>
            <wp:wrapTopAndBottom/>
            <wp:docPr id="12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9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C62" w:rsidRDefault="00481C62" w:rsidP="00481C62">
      <w:pPr>
        <w:tabs>
          <w:tab w:val="left" w:pos="38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During the conversation state there are more bits </w:t>
      </w:r>
      <w:proofErr w:type="spellStart"/>
      <w:r>
        <w:rPr>
          <w:sz w:val="40"/>
          <w:szCs w:val="40"/>
          <w:lang w:val="en-US"/>
        </w:rPr>
        <w:t>transfered</w:t>
      </w:r>
      <w:proofErr w:type="spellEnd"/>
    </w:p>
    <w:p w:rsidR="00481C62" w:rsidRDefault="00481C62" w:rsidP="00481C62">
      <w:pPr>
        <w:tabs>
          <w:tab w:val="left" w:pos="380"/>
        </w:tabs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than</w:t>
      </w:r>
      <w:proofErr w:type="gramEnd"/>
      <w:r>
        <w:rPr>
          <w:sz w:val="40"/>
          <w:szCs w:val="40"/>
          <w:lang w:val="en-US"/>
        </w:rPr>
        <w:t xml:space="preserve"> during idle state.</w:t>
      </w:r>
    </w:p>
    <w:p w:rsidR="00481C62" w:rsidRPr="00AA2621" w:rsidRDefault="00481C62" w:rsidP="000B3D6C"/>
    <w:sectPr w:rsidR="00481C62" w:rsidRPr="00AA2621" w:rsidSect="003B6E93">
      <w:pgSz w:w="11900" w:h="16840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892" w:rsidRDefault="00EB7892" w:rsidP="00BD31EC">
      <w:r>
        <w:separator/>
      </w:r>
    </w:p>
    <w:p w:rsidR="00EB7892" w:rsidRDefault="00EB7892" w:rsidP="00BD31EC"/>
    <w:p w:rsidR="00EB7892" w:rsidRDefault="00EB7892" w:rsidP="00BD31EC"/>
    <w:p w:rsidR="00EB7892" w:rsidRDefault="00EB7892" w:rsidP="00BD31EC"/>
    <w:p w:rsidR="00EB7892" w:rsidRDefault="00EB7892" w:rsidP="00BD31EC"/>
    <w:p w:rsidR="00EB7892" w:rsidRDefault="00EB7892" w:rsidP="00BD31EC"/>
  </w:endnote>
  <w:endnote w:type="continuationSeparator" w:id="0">
    <w:p w:rsidR="00EB7892" w:rsidRDefault="00EB7892" w:rsidP="00BD31EC">
      <w:r>
        <w:continuationSeparator/>
      </w:r>
    </w:p>
    <w:p w:rsidR="00EB7892" w:rsidRDefault="00EB7892" w:rsidP="00BD31EC"/>
    <w:p w:rsidR="00EB7892" w:rsidRDefault="00EB7892" w:rsidP="00BD31EC"/>
    <w:p w:rsidR="00EB7892" w:rsidRDefault="00EB7892" w:rsidP="00BD31EC"/>
    <w:p w:rsidR="00EB7892" w:rsidRDefault="00EB7892" w:rsidP="00BD31EC"/>
    <w:p w:rsidR="00EB7892" w:rsidRDefault="00EB7892" w:rsidP="00BD31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621" w:rsidRPr="001C7206" w:rsidRDefault="00AA2621" w:rsidP="00BD31EC">
    <w:pPr>
      <w:pStyle w:val="Fuzeile"/>
    </w:pP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621" w:rsidRPr="00F01A3B" w:rsidRDefault="00F21FB1" w:rsidP="00CA2C74">
    <w:pPr>
      <w:pStyle w:val="Fuzeile"/>
      <w:pBdr>
        <w:top w:val="single" w:sz="8" w:space="1" w:color="auto"/>
      </w:pBdr>
    </w:pPr>
    <w:r>
      <w:t>3</w:t>
    </w:r>
    <w:r w:rsidRPr="00F21FB1">
      <w:rPr>
        <w:vertAlign w:val="superscript"/>
      </w:rPr>
      <w:t>rd</w:t>
    </w:r>
    <w:r>
      <w:t xml:space="preserve"> March</w:t>
    </w:r>
    <w:r w:rsidR="00AA2621" w:rsidRPr="00407AA4">
      <w:t xml:space="preserve"> 2014</w:t>
    </w:r>
    <w:r w:rsidR="00AA2621" w:rsidRPr="00F01A3B">
      <w:ptab w:relativeTo="margin" w:alignment="center" w:leader="none"/>
    </w:r>
    <w:r w:rsidR="00AA2621" w:rsidRPr="00F01A3B">
      <w:t>Hofstätter</w:t>
    </w:r>
    <w:r w:rsidR="00AA2621" w:rsidRPr="00F01A3B">
      <w:ptab w:relativeTo="margin" w:alignment="right" w:leader="none"/>
    </w:r>
    <w:sdt>
      <w:sdtPr>
        <w:alias w:val="[Titel]"/>
        <w:id w:val="180819377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81C62">
          <w:rPr>
            <w:lang w:val="de-DE"/>
          </w:rPr>
          <w:t>ISDN</w:t>
        </w:r>
      </w:sdtContent>
    </w:sdt>
    <w:r w:rsidR="00AA2621" w:rsidRPr="00F01A3B">
      <w:t xml:space="preserve"> | </w:t>
    </w:r>
    <w:r w:rsidR="00AA2621" w:rsidRPr="00F01A3B">
      <w:fldChar w:fldCharType="begin"/>
    </w:r>
    <w:r w:rsidR="00AA2621" w:rsidRPr="00F01A3B">
      <w:instrText xml:space="preserve"> PAGE </w:instrText>
    </w:r>
    <w:r w:rsidR="00AA2621" w:rsidRPr="00F01A3B">
      <w:fldChar w:fldCharType="separate"/>
    </w:r>
    <w:r>
      <w:rPr>
        <w:noProof/>
      </w:rPr>
      <w:t>6</w:t>
    </w:r>
    <w:r w:rsidR="00AA2621" w:rsidRPr="00F01A3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892" w:rsidRDefault="00EB7892" w:rsidP="00BD31EC">
      <w:r>
        <w:separator/>
      </w:r>
    </w:p>
    <w:p w:rsidR="00EB7892" w:rsidRDefault="00EB7892" w:rsidP="00BD31EC"/>
    <w:p w:rsidR="00EB7892" w:rsidRDefault="00EB7892" w:rsidP="00BD31EC"/>
    <w:p w:rsidR="00EB7892" w:rsidRDefault="00EB7892" w:rsidP="00BD31EC"/>
    <w:p w:rsidR="00EB7892" w:rsidRDefault="00EB7892" w:rsidP="00BD31EC"/>
    <w:p w:rsidR="00EB7892" w:rsidRDefault="00EB7892" w:rsidP="00BD31EC"/>
  </w:footnote>
  <w:footnote w:type="continuationSeparator" w:id="0">
    <w:p w:rsidR="00EB7892" w:rsidRDefault="00EB7892" w:rsidP="00BD31EC">
      <w:r>
        <w:continuationSeparator/>
      </w:r>
    </w:p>
    <w:p w:rsidR="00EB7892" w:rsidRDefault="00EB7892" w:rsidP="00BD31EC"/>
    <w:p w:rsidR="00EB7892" w:rsidRDefault="00EB7892" w:rsidP="00BD31EC"/>
    <w:p w:rsidR="00EB7892" w:rsidRDefault="00EB7892" w:rsidP="00BD31EC"/>
    <w:p w:rsidR="00EB7892" w:rsidRDefault="00EB7892" w:rsidP="00BD31EC"/>
    <w:p w:rsidR="00EB7892" w:rsidRDefault="00EB7892" w:rsidP="00BD31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621" w:rsidRDefault="00AA2621" w:rsidP="00CA2C74">
    <w:pPr>
      <w:pStyle w:val="Kopfzeile"/>
      <w:pBdr>
        <w:top w:val="single" w:sz="18" w:space="1" w:color="FFFFFF" w:themeColor="background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56A3"/>
    <w:multiLevelType w:val="hybridMultilevel"/>
    <w:tmpl w:val="077A15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E0572"/>
    <w:multiLevelType w:val="hybridMultilevel"/>
    <w:tmpl w:val="3788C2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F7EF5"/>
    <w:multiLevelType w:val="hybridMultilevel"/>
    <w:tmpl w:val="B9D0E64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34F50"/>
    <w:multiLevelType w:val="hybridMultilevel"/>
    <w:tmpl w:val="EF3C5D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46E1E"/>
    <w:multiLevelType w:val="hybridMultilevel"/>
    <w:tmpl w:val="6DB07330"/>
    <w:lvl w:ilvl="0" w:tplc="0C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B693071"/>
    <w:multiLevelType w:val="hybridMultilevel"/>
    <w:tmpl w:val="351E4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B71AF"/>
    <w:multiLevelType w:val="hybridMultilevel"/>
    <w:tmpl w:val="36281A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0764D"/>
    <w:multiLevelType w:val="hybridMultilevel"/>
    <w:tmpl w:val="7E5AEA2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C65FF"/>
    <w:multiLevelType w:val="hybridMultilevel"/>
    <w:tmpl w:val="59E07F4A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7010F4"/>
    <w:multiLevelType w:val="hybridMultilevel"/>
    <w:tmpl w:val="160AE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EB1174"/>
    <w:multiLevelType w:val="hybridMultilevel"/>
    <w:tmpl w:val="979A98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3B4A97"/>
    <w:multiLevelType w:val="hybridMultilevel"/>
    <w:tmpl w:val="5540DBF0"/>
    <w:lvl w:ilvl="0" w:tplc="86FE56E0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5FF80544"/>
    <w:multiLevelType w:val="hybridMultilevel"/>
    <w:tmpl w:val="A4BE8358"/>
    <w:lvl w:ilvl="0" w:tplc="9A9A8158">
      <w:start w:val="17"/>
      <w:numFmt w:val="bullet"/>
      <w:lvlText w:val="-"/>
      <w:lvlJc w:val="left"/>
      <w:pPr>
        <w:ind w:left="19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>
    <w:nsid w:val="679B0473"/>
    <w:multiLevelType w:val="hybridMultilevel"/>
    <w:tmpl w:val="B35C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616EB"/>
    <w:multiLevelType w:val="multilevel"/>
    <w:tmpl w:val="F80A2CF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4973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>
    <w:nsid w:val="797D752C"/>
    <w:multiLevelType w:val="hybridMultilevel"/>
    <w:tmpl w:val="F65A6F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6"/>
  </w:num>
  <w:num w:numId="4">
    <w:abstractNumId w:val="13"/>
  </w:num>
  <w:num w:numId="5">
    <w:abstractNumId w:val="0"/>
  </w:num>
  <w:num w:numId="6">
    <w:abstractNumId w:val="14"/>
  </w:num>
  <w:num w:numId="7">
    <w:abstractNumId w:val="5"/>
  </w:num>
  <w:num w:numId="8">
    <w:abstractNumId w:val="9"/>
  </w:num>
  <w:num w:numId="9">
    <w:abstractNumId w:val="10"/>
  </w:num>
  <w:num w:numId="10">
    <w:abstractNumId w:val="12"/>
  </w:num>
  <w:num w:numId="11">
    <w:abstractNumId w:val="6"/>
  </w:num>
  <w:num w:numId="12">
    <w:abstractNumId w:val="2"/>
  </w:num>
  <w:num w:numId="13">
    <w:abstractNumId w:val="4"/>
  </w:num>
  <w:num w:numId="14">
    <w:abstractNumId w:val="11"/>
  </w:num>
  <w:num w:numId="15">
    <w:abstractNumId w:val="7"/>
  </w:num>
  <w:num w:numId="16">
    <w:abstractNumId w:val="15"/>
  </w:num>
  <w:num w:numId="17">
    <w:abstractNumId w:val="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de-DE" w:vendorID="64" w:dllVersion="131078" w:nlCheck="1" w:checkStyle="1"/>
  <w:activeWritingStyle w:appName="MSWord" w:lang="de-AT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9A1"/>
    <w:rsid w:val="00020D9D"/>
    <w:rsid w:val="00021ED9"/>
    <w:rsid w:val="0002339F"/>
    <w:rsid w:val="00023DEA"/>
    <w:rsid w:val="00034B7D"/>
    <w:rsid w:val="00037305"/>
    <w:rsid w:val="000453F1"/>
    <w:rsid w:val="000523EA"/>
    <w:rsid w:val="00065B3A"/>
    <w:rsid w:val="00076639"/>
    <w:rsid w:val="000860A1"/>
    <w:rsid w:val="00093FE5"/>
    <w:rsid w:val="00096F60"/>
    <w:rsid w:val="000A3E58"/>
    <w:rsid w:val="000A6C7F"/>
    <w:rsid w:val="000B3D6C"/>
    <w:rsid w:val="000B7978"/>
    <w:rsid w:val="000C56CD"/>
    <w:rsid w:val="000E1860"/>
    <w:rsid w:val="000E40CB"/>
    <w:rsid w:val="001003F5"/>
    <w:rsid w:val="00100EDF"/>
    <w:rsid w:val="00104CC5"/>
    <w:rsid w:val="00105378"/>
    <w:rsid w:val="001058A5"/>
    <w:rsid w:val="00107595"/>
    <w:rsid w:val="00111C0C"/>
    <w:rsid w:val="00112943"/>
    <w:rsid w:val="0011393E"/>
    <w:rsid w:val="00120975"/>
    <w:rsid w:val="0013771E"/>
    <w:rsid w:val="0014396E"/>
    <w:rsid w:val="001572B9"/>
    <w:rsid w:val="00160410"/>
    <w:rsid w:val="001604CC"/>
    <w:rsid w:val="00163AAE"/>
    <w:rsid w:val="001664DE"/>
    <w:rsid w:val="00171D74"/>
    <w:rsid w:val="001736EF"/>
    <w:rsid w:val="00174707"/>
    <w:rsid w:val="00176318"/>
    <w:rsid w:val="00182DB9"/>
    <w:rsid w:val="00192684"/>
    <w:rsid w:val="001A2651"/>
    <w:rsid w:val="001A3ACA"/>
    <w:rsid w:val="001A64FB"/>
    <w:rsid w:val="001B2490"/>
    <w:rsid w:val="001B5432"/>
    <w:rsid w:val="001B6F9E"/>
    <w:rsid w:val="001B7B00"/>
    <w:rsid w:val="001C0676"/>
    <w:rsid w:val="001C1FAF"/>
    <w:rsid w:val="001C5DFC"/>
    <w:rsid w:val="001C7206"/>
    <w:rsid w:val="001E5114"/>
    <w:rsid w:val="00213510"/>
    <w:rsid w:val="0021634A"/>
    <w:rsid w:val="00217BC2"/>
    <w:rsid w:val="00235181"/>
    <w:rsid w:val="0024081A"/>
    <w:rsid w:val="0024380E"/>
    <w:rsid w:val="00256FC9"/>
    <w:rsid w:val="00257F6E"/>
    <w:rsid w:val="00261B0C"/>
    <w:rsid w:val="0026728C"/>
    <w:rsid w:val="00271BB5"/>
    <w:rsid w:val="0027382E"/>
    <w:rsid w:val="00276980"/>
    <w:rsid w:val="00277F0F"/>
    <w:rsid w:val="00280955"/>
    <w:rsid w:val="00294EF4"/>
    <w:rsid w:val="002A130F"/>
    <w:rsid w:val="002C4C3A"/>
    <w:rsid w:val="002D060B"/>
    <w:rsid w:val="002D1717"/>
    <w:rsid w:val="002D3294"/>
    <w:rsid w:val="002D68A4"/>
    <w:rsid w:val="002F61A6"/>
    <w:rsid w:val="002F6D88"/>
    <w:rsid w:val="0030020E"/>
    <w:rsid w:val="00301CF7"/>
    <w:rsid w:val="00303964"/>
    <w:rsid w:val="00314CE2"/>
    <w:rsid w:val="00336975"/>
    <w:rsid w:val="003467C2"/>
    <w:rsid w:val="00346985"/>
    <w:rsid w:val="00350EC7"/>
    <w:rsid w:val="00351909"/>
    <w:rsid w:val="00356AC6"/>
    <w:rsid w:val="00374CB7"/>
    <w:rsid w:val="003853A4"/>
    <w:rsid w:val="003919B9"/>
    <w:rsid w:val="0039456B"/>
    <w:rsid w:val="003A06A5"/>
    <w:rsid w:val="003A359E"/>
    <w:rsid w:val="003A3F3A"/>
    <w:rsid w:val="003A429A"/>
    <w:rsid w:val="003A5CEB"/>
    <w:rsid w:val="003B0390"/>
    <w:rsid w:val="003B5EDC"/>
    <w:rsid w:val="003B6E93"/>
    <w:rsid w:val="003C27E0"/>
    <w:rsid w:val="003C2EC0"/>
    <w:rsid w:val="003D061A"/>
    <w:rsid w:val="003D3724"/>
    <w:rsid w:val="003D5CE3"/>
    <w:rsid w:val="003E0B8C"/>
    <w:rsid w:val="003E151D"/>
    <w:rsid w:val="003E4C67"/>
    <w:rsid w:val="003F4079"/>
    <w:rsid w:val="0040705D"/>
    <w:rsid w:val="00407AA4"/>
    <w:rsid w:val="004102EA"/>
    <w:rsid w:val="00414585"/>
    <w:rsid w:val="004151D4"/>
    <w:rsid w:val="0042348B"/>
    <w:rsid w:val="004242B5"/>
    <w:rsid w:val="004310B4"/>
    <w:rsid w:val="00434285"/>
    <w:rsid w:val="004355A0"/>
    <w:rsid w:val="004376E5"/>
    <w:rsid w:val="00437821"/>
    <w:rsid w:val="00443DDC"/>
    <w:rsid w:val="0044578D"/>
    <w:rsid w:val="00450622"/>
    <w:rsid w:val="004560FE"/>
    <w:rsid w:val="0046103B"/>
    <w:rsid w:val="00481C62"/>
    <w:rsid w:val="00483074"/>
    <w:rsid w:val="004860E7"/>
    <w:rsid w:val="00486F31"/>
    <w:rsid w:val="00495AB6"/>
    <w:rsid w:val="004A00DA"/>
    <w:rsid w:val="004A4CEF"/>
    <w:rsid w:val="004A790D"/>
    <w:rsid w:val="004C1B0C"/>
    <w:rsid w:val="004C3D69"/>
    <w:rsid w:val="004C48B0"/>
    <w:rsid w:val="004E405C"/>
    <w:rsid w:val="004E6DC0"/>
    <w:rsid w:val="005073EB"/>
    <w:rsid w:val="00515FAF"/>
    <w:rsid w:val="0052195A"/>
    <w:rsid w:val="005353C2"/>
    <w:rsid w:val="00536F65"/>
    <w:rsid w:val="005371B7"/>
    <w:rsid w:val="0053739D"/>
    <w:rsid w:val="00552E17"/>
    <w:rsid w:val="005714D7"/>
    <w:rsid w:val="0057264D"/>
    <w:rsid w:val="00573B87"/>
    <w:rsid w:val="00582E32"/>
    <w:rsid w:val="00584DAC"/>
    <w:rsid w:val="00585CE1"/>
    <w:rsid w:val="00585FCB"/>
    <w:rsid w:val="00587726"/>
    <w:rsid w:val="00587F60"/>
    <w:rsid w:val="005906CF"/>
    <w:rsid w:val="005A739B"/>
    <w:rsid w:val="005B6D4C"/>
    <w:rsid w:val="005C250B"/>
    <w:rsid w:val="005D221E"/>
    <w:rsid w:val="005D7A59"/>
    <w:rsid w:val="005D7AE1"/>
    <w:rsid w:val="005E2775"/>
    <w:rsid w:val="005F016E"/>
    <w:rsid w:val="005F0E6C"/>
    <w:rsid w:val="005F4515"/>
    <w:rsid w:val="005F5314"/>
    <w:rsid w:val="006015AB"/>
    <w:rsid w:val="00602DB3"/>
    <w:rsid w:val="00607ACE"/>
    <w:rsid w:val="00612215"/>
    <w:rsid w:val="006215E9"/>
    <w:rsid w:val="006215F6"/>
    <w:rsid w:val="00621B0C"/>
    <w:rsid w:val="00630BA3"/>
    <w:rsid w:val="00633B03"/>
    <w:rsid w:val="00633F5D"/>
    <w:rsid w:val="006374F9"/>
    <w:rsid w:val="00637F16"/>
    <w:rsid w:val="006431D4"/>
    <w:rsid w:val="0066082D"/>
    <w:rsid w:val="00660AC0"/>
    <w:rsid w:val="00670DFE"/>
    <w:rsid w:val="00685AB7"/>
    <w:rsid w:val="0069527D"/>
    <w:rsid w:val="006970AA"/>
    <w:rsid w:val="006A14A4"/>
    <w:rsid w:val="006B25F1"/>
    <w:rsid w:val="006C2C1C"/>
    <w:rsid w:val="006C6CD0"/>
    <w:rsid w:val="006E142F"/>
    <w:rsid w:val="006E20F5"/>
    <w:rsid w:val="006E4456"/>
    <w:rsid w:val="006F7AB8"/>
    <w:rsid w:val="0070629D"/>
    <w:rsid w:val="00722A38"/>
    <w:rsid w:val="0073780F"/>
    <w:rsid w:val="007452F6"/>
    <w:rsid w:val="00747E30"/>
    <w:rsid w:val="00765610"/>
    <w:rsid w:val="00765BF0"/>
    <w:rsid w:val="0076698D"/>
    <w:rsid w:val="007927BF"/>
    <w:rsid w:val="00796FC5"/>
    <w:rsid w:val="007A52B7"/>
    <w:rsid w:val="007B4C2D"/>
    <w:rsid w:val="007C06F6"/>
    <w:rsid w:val="007C58E7"/>
    <w:rsid w:val="007D34F6"/>
    <w:rsid w:val="007F7EDD"/>
    <w:rsid w:val="008013AA"/>
    <w:rsid w:val="00807D68"/>
    <w:rsid w:val="00811ADD"/>
    <w:rsid w:val="00815821"/>
    <w:rsid w:val="008173F2"/>
    <w:rsid w:val="0082102E"/>
    <w:rsid w:val="008248EB"/>
    <w:rsid w:val="0082606F"/>
    <w:rsid w:val="008270E4"/>
    <w:rsid w:val="00830118"/>
    <w:rsid w:val="008515AC"/>
    <w:rsid w:val="0085297D"/>
    <w:rsid w:val="00854730"/>
    <w:rsid w:val="00863610"/>
    <w:rsid w:val="00865DD8"/>
    <w:rsid w:val="008761A2"/>
    <w:rsid w:val="0088371A"/>
    <w:rsid w:val="00892B95"/>
    <w:rsid w:val="008A32EA"/>
    <w:rsid w:val="008A545F"/>
    <w:rsid w:val="008A58A3"/>
    <w:rsid w:val="008B15F4"/>
    <w:rsid w:val="008C2E6F"/>
    <w:rsid w:val="008C6A88"/>
    <w:rsid w:val="008C7C81"/>
    <w:rsid w:val="008D5054"/>
    <w:rsid w:val="008D7887"/>
    <w:rsid w:val="008E0FB6"/>
    <w:rsid w:val="008E1684"/>
    <w:rsid w:val="008E6276"/>
    <w:rsid w:val="0090201E"/>
    <w:rsid w:val="00904515"/>
    <w:rsid w:val="00907ECD"/>
    <w:rsid w:val="00913220"/>
    <w:rsid w:val="00920CDA"/>
    <w:rsid w:val="009211C4"/>
    <w:rsid w:val="00921FED"/>
    <w:rsid w:val="009231D4"/>
    <w:rsid w:val="00941560"/>
    <w:rsid w:val="009476ED"/>
    <w:rsid w:val="009525D0"/>
    <w:rsid w:val="00952965"/>
    <w:rsid w:val="00954052"/>
    <w:rsid w:val="009549C0"/>
    <w:rsid w:val="00957E2E"/>
    <w:rsid w:val="00962575"/>
    <w:rsid w:val="00966D7E"/>
    <w:rsid w:val="00967178"/>
    <w:rsid w:val="009802E1"/>
    <w:rsid w:val="009837F0"/>
    <w:rsid w:val="00984820"/>
    <w:rsid w:val="00986872"/>
    <w:rsid w:val="00987946"/>
    <w:rsid w:val="00990DBB"/>
    <w:rsid w:val="009941EB"/>
    <w:rsid w:val="00994B7D"/>
    <w:rsid w:val="009A657F"/>
    <w:rsid w:val="009A6A9B"/>
    <w:rsid w:val="009B0D84"/>
    <w:rsid w:val="009B290D"/>
    <w:rsid w:val="009B31DE"/>
    <w:rsid w:val="009B3805"/>
    <w:rsid w:val="009B5981"/>
    <w:rsid w:val="009B7BC6"/>
    <w:rsid w:val="009B7FF8"/>
    <w:rsid w:val="009C05E7"/>
    <w:rsid w:val="009C2B72"/>
    <w:rsid w:val="009C56C6"/>
    <w:rsid w:val="009C5C53"/>
    <w:rsid w:val="009D183F"/>
    <w:rsid w:val="009D6B2F"/>
    <w:rsid w:val="009E63F2"/>
    <w:rsid w:val="009F7BBA"/>
    <w:rsid w:val="00A013D5"/>
    <w:rsid w:val="00A01957"/>
    <w:rsid w:val="00A03BDA"/>
    <w:rsid w:val="00A05D84"/>
    <w:rsid w:val="00A06D5C"/>
    <w:rsid w:val="00A10873"/>
    <w:rsid w:val="00A14DC4"/>
    <w:rsid w:val="00A1597D"/>
    <w:rsid w:val="00A32E4D"/>
    <w:rsid w:val="00A40987"/>
    <w:rsid w:val="00A44D65"/>
    <w:rsid w:val="00A45C0A"/>
    <w:rsid w:val="00A47347"/>
    <w:rsid w:val="00A50A0F"/>
    <w:rsid w:val="00A67B3D"/>
    <w:rsid w:val="00A70B07"/>
    <w:rsid w:val="00A75CCF"/>
    <w:rsid w:val="00A84F65"/>
    <w:rsid w:val="00A87249"/>
    <w:rsid w:val="00A91852"/>
    <w:rsid w:val="00A92D5C"/>
    <w:rsid w:val="00AA2621"/>
    <w:rsid w:val="00AA7AC2"/>
    <w:rsid w:val="00AB174A"/>
    <w:rsid w:val="00AB180F"/>
    <w:rsid w:val="00AB5340"/>
    <w:rsid w:val="00AB6309"/>
    <w:rsid w:val="00AC23DD"/>
    <w:rsid w:val="00AC68A1"/>
    <w:rsid w:val="00AC74E1"/>
    <w:rsid w:val="00AE3283"/>
    <w:rsid w:val="00AE36E9"/>
    <w:rsid w:val="00AE5F43"/>
    <w:rsid w:val="00AE744C"/>
    <w:rsid w:val="00AF20B5"/>
    <w:rsid w:val="00B04F4B"/>
    <w:rsid w:val="00B11A47"/>
    <w:rsid w:val="00B20CE6"/>
    <w:rsid w:val="00B30992"/>
    <w:rsid w:val="00B3518F"/>
    <w:rsid w:val="00B355D8"/>
    <w:rsid w:val="00B373DF"/>
    <w:rsid w:val="00B3777D"/>
    <w:rsid w:val="00B37843"/>
    <w:rsid w:val="00B4439A"/>
    <w:rsid w:val="00B447FB"/>
    <w:rsid w:val="00B46E04"/>
    <w:rsid w:val="00B55188"/>
    <w:rsid w:val="00B57279"/>
    <w:rsid w:val="00B614EA"/>
    <w:rsid w:val="00B621E6"/>
    <w:rsid w:val="00B62E95"/>
    <w:rsid w:val="00B63843"/>
    <w:rsid w:val="00B73675"/>
    <w:rsid w:val="00B81F7D"/>
    <w:rsid w:val="00B928E5"/>
    <w:rsid w:val="00B93726"/>
    <w:rsid w:val="00BB4F5E"/>
    <w:rsid w:val="00BC08DB"/>
    <w:rsid w:val="00BC227B"/>
    <w:rsid w:val="00BD31EC"/>
    <w:rsid w:val="00BD42FC"/>
    <w:rsid w:val="00BE42F2"/>
    <w:rsid w:val="00BF3756"/>
    <w:rsid w:val="00BF4173"/>
    <w:rsid w:val="00BF52C1"/>
    <w:rsid w:val="00C13D0C"/>
    <w:rsid w:val="00C20ECF"/>
    <w:rsid w:val="00C31DD7"/>
    <w:rsid w:val="00C32C06"/>
    <w:rsid w:val="00C45671"/>
    <w:rsid w:val="00C463E5"/>
    <w:rsid w:val="00C55A75"/>
    <w:rsid w:val="00C56C53"/>
    <w:rsid w:val="00C661AA"/>
    <w:rsid w:val="00C6747C"/>
    <w:rsid w:val="00C72FBE"/>
    <w:rsid w:val="00C756D5"/>
    <w:rsid w:val="00C849DC"/>
    <w:rsid w:val="00C86143"/>
    <w:rsid w:val="00C971AB"/>
    <w:rsid w:val="00CA0430"/>
    <w:rsid w:val="00CA2C74"/>
    <w:rsid w:val="00CB36FE"/>
    <w:rsid w:val="00CB68BE"/>
    <w:rsid w:val="00CB7EDF"/>
    <w:rsid w:val="00CC6E53"/>
    <w:rsid w:val="00CD0921"/>
    <w:rsid w:val="00CD39E4"/>
    <w:rsid w:val="00CD7BD3"/>
    <w:rsid w:val="00CE5E79"/>
    <w:rsid w:val="00CE6806"/>
    <w:rsid w:val="00D012F4"/>
    <w:rsid w:val="00D013E4"/>
    <w:rsid w:val="00D01790"/>
    <w:rsid w:val="00D23928"/>
    <w:rsid w:val="00D32F07"/>
    <w:rsid w:val="00D417EF"/>
    <w:rsid w:val="00D50ADF"/>
    <w:rsid w:val="00D528B5"/>
    <w:rsid w:val="00D62FF1"/>
    <w:rsid w:val="00D646FB"/>
    <w:rsid w:val="00D7512B"/>
    <w:rsid w:val="00D80375"/>
    <w:rsid w:val="00D809C1"/>
    <w:rsid w:val="00D8536F"/>
    <w:rsid w:val="00D872F6"/>
    <w:rsid w:val="00D87666"/>
    <w:rsid w:val="00D97F7D"/>
    <w:rsid w:val="00DB254F"/>
    <w:rsid w:val="00DC20F2"/>
    <w:rsid w:val="00DC7A04"/>
    <w:rsid w:val="00DD3DAA"/>
    <w:rsid w:val="00DE05C2"/>
    <w:rsid w:val="00DF1F82"/>
    <w:rsid w:val="00E01C08"/>
    <w:rsid w:val="00E04F46"/>
    <w:rsid w:val="00E16E2C"/>
    <w:rsid w:val="00E22F8F"/>
    <w:rsid w:val="00E2673A"/>
    <w:rsid w:val="00E30EE9"/>
    <w:rsid w:val="00E33389"/>
    <w:rsid w:val="00E46662"/>
    <w:rsid w:val="00E50428"/>
    <w:rsid w:val="00E50C3B"/>
    <w:rsid w:val="00E65166"/>
    <w:rsid w:val="00E65670"/>
    <w:rsid w:val="00E6652D"/>
    <w:rsid w:val="00E73F25"/>
    <w:rsid w:val="00E80698"/>
    <w:rsid w:val="00E84A99"/>
    <w:rsid w:val="00E97419"/>
    <w:rsid w:val="00EB0757"/>
    <w:rsid w:val="00EB4AAE"/>
    <w:rsid w:val="00EB7892"/>
    <w:rsid w:val="00EC1F52"/>
    <w:rsid w:val="00EC7AC1"/>
    <w:rsid w:val="00ED0547"/>
    <w:rsid w:val="00ED21A6"/>
    <w:rsid w:val="00ED4FA8"/>
    <w:rsid w:val="00EE39A1"/>
    <w:rsid w:val="00EF6AC9"/>
    <w:rsid w:val="00F01A3B"/>
    <w:rsid w:val="00F049D7"/>
    <w:rsid w:val="00F05FF2"/>
    <w:rsid w:val="00F0684B"/>
    <w:rsid w:val="00F10AE3"/>
    <w:rsid w:val="00F21FB1"/>
    <w:rsid w:val="00F300A9"/>
    <w:rsid w:val="00F41B71"/>
    <w:rsid w:val="00F47897"/>
    <w:rsid w:val="00F51D95"/>
    <w:rsid w:val="00F55891"/>
    <w:rsid w:val="00F55A2A"/>
    <w:rsid w:val="00F674C0"/>
    <w:rsid w:val="00F67775"/>
    <w:rsid w:val="00F73EB0"/>
    <w:rsid w:val="00F867A0"/>
    <w:rsid w:val="00F9187C"/>
    <w:rsid w:val="00F92303"/>
    <w:rsid w:val="00FA6C97"/>
    <w:rsid w:val="00FC3442"/>
    <w:rsid w:val="00FC50D4"/>
    <w:rsid w:val="00FE0348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B79B7572-F591-472D-A781-197D1E2D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31EC"/>
    <w:pPr>
      <w:ind w:firstLine="0"/>
    </w:pPr>
    <w:rPr>
      <w:rFonts w:ascii="Calibri" w:hAnsi="Calibri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0430"/>
    <w:pPr>
      <w:numPr>
        <w:numId w:val="6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0430"/>
    <w:pPr>
      <w:numPr>
        <w:ilvl w:val="1"/>
        <w:numId w:val="6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7B00"/>
    <w:pPr>
      <w:numPr>
        <w:ilvl w:val="2"/>
        <w:numId w:val="6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0430"/>
    <w:pPr>
      <w:numPr>
        <w:ilvl w:val="3"/>
        <w:numId w:val="6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A0430"/>
    <w:pPr>
      <w:numPr>
        <w:ilvl w:val="4"/>
        <w:numId w:val="6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A0430"/>
    <w:pPr>
      <w:numPr>
        <w:ilvl w:val="5"/>
        <w:numId w:val="6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0430"/>
    <w:pPr>
      <w:numPr>
        <w:ilvl w:val="6"/>
        <w:numId w:val="6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0430"/>
    <w:pPr>
      <w:numPr>
        <w:ilvl w:val="7"/>
        <w:numId w:val="6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0430"/>
    <w:pPr>
      <w:numPr>
        <w:ilvl w:val="8"/>
        <w:numId w:val="6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Blocks">
    <w:name w:val="CodeBlocks"/>
    <w:basedOn w:val="Standard"/>
    <w:autoRedefine/>
    <w:rsid w:val="003C2EC0"/>
    <w:pPr>
      <w:spacing w:after="200" w:line="252" w:lineRule="auto"/>
    </w:pPr>
    <w:rPr>
      <w:rFonts w:ascii="Courier New" w:eastAsiaTheme="majorEastAsia" w:hAnsi="Courier New" w:cs="Courier New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43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043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7B0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043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043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043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043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CA0430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A0430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CA043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0430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0430"/>
    <w:rPr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CA0430"/>
    <w:rPr>
      <w:b/>
      <w:bCs/>
      <w:spacing w:val="0"/>
    </w:rPr>
  </w:style>
  <w:style w:type="character" w:styleId="Hervorhebung">
    <w:name w:val="Emphasis"/>
    <w:uiPriority w:val="20"/>
    <w:qFormat/>
    <w:rsid w:val="00CA0430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qFormat/>
    <w:rsid w:val="00CA0430"/>
  </w:style>
  <w:style w:type="paragraph" w:styleId="Listenabsatz">
    <w:name w:val="List Paragraph"/>
    <w:basedOn w:val="Standard"/>
    <w:uiPriority w:val="34"/>
    <w:qFormat/>
    <w:rsid w:val="00CA043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043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043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CA0430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CA0430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CA0430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CA0430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CA043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0430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rsid w:val="00CA0430"/>
  </w:style>
  <w:style w:type="paragraph" w:customStyle="1" w:styleId="PersonalName">
    <w:name w:val="Personal Name"/>
    <w:basedOn w:val="Titel"/>
    <w:rsid w:val="004E405C"/>
    <w:rPr>
      <w:b/>
      <w:caps/>
      <w:color w:val="000000"/>
      <w:sz w:val="28"/>
      <w:szCs w:val="28"/>
    </w:rPr>
  </w:style>
  <w:style w:type="table" w:styleId="Tabellenraster">
    <w:name w:val="Table Grid"/>
    <w:basedOn w:val="NormaleTabelle"/>
    <w:rsid w:val="004E405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685AB7"/>
    <w:pPr>
      <w:spacing w:before="240" w:after="120"/>
    </w:pPr>
    <w:rPr>
      <w:b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E405C"/>
    <w:rPr>
      <w:b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4E405C"/>
    <w:rPr>
      <w:smallCap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405C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405C"/>
    <w:rPr>
      <w:rFonts w:ascii="Lucida Grande" w:hAnsi="Lucida Grande" w:cs="Lucida Grande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4E405C"/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E405C"/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E405C"/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E405C"/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E405C"/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E405C"/>
  </w:style>
  <w:style w:type="table" w:styleId="HelleSchattierung">
    <w:name w:val="Light Shading"/>
    <w:basedOn w:val="NormaleTabelle"/>
    <w:uiPriority w:val="60"/>
    <w:rsid w:val="00515FA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">
    <w:name w:val="Light Grid"/>
    <w:basedOn w:val="NormaleTabelle"/>
    <w:uiPriority w:val="62"/>
    <w:rsid w:val="00515F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96F60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96F60"/>
    <w:rPr>
      <w:sz w:val="20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096F60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63610"/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63610"/>
    <w:rPr>
      <w:rFonts w:ascii="Lucida Grande" w:hAnsi="Lucida Grande" w:cs="Lucida Grande"/>
      <w:sz w:val="24"/>
      <w:szCs w:val="24"/>
    </w:rPr>
  </w:style>
  <w:style w:type="paragraph" w:styleId="berarbeitung">
    <w:name w:val="Revision"/>
    <w:hidden/>
    <w:uiPriority w:val="99"/>
    <w:semiHidden/>
    <w:rsid w:val="00863610"/>
    <w:pPr>
      <w:ind w:firstLine="0"/>
    </w:pPr>
  </w:style>
  <w:style w:type="character" w:styleId="Platzhaltertext">
    <w:name w:val="Placeholder Text"/>
    <w:basedOn w:val="Absatz-Standardschriftart"/>
    <w:uiPriority w:val="99"/>
    <w:semiHidden/>
    <w:rsid w:val="005F0E6C"/>
    <w:rPr>
      <w:color w:val="808080"/>
    </w:rPr>
  </w:style>
  <w:style w:type="table" w:styleId="HelleListe">
    <w:name w:val="Light List"/>
    <w:basedOn w:val="NormaleTabelle"/>
    <w:uiPriority w:val="61"/>
    <w:rsid w:val="00034B7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2">
    <w:name w:val="Light Shading Accent 2"/>
    <w:basedOn w:val="NormaleTabelle"/>
    <w:uiPriority w:val="60"/>
    <w:rsid w:val="00D8766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6">
    <w:name w:val="Light Shading Accent 6"/>
    <w:basedOn w:val="NormaleTabelle"/>
    <w:uiPriority w:val="60"/>
    <w:rsid w:val="00D8766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-Akzent6">
    <w:name w:val="Light List Accent 6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Liste-Akzent2">
    <w:name w:val="Light List Accent 2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5">
    <w:name w:val="Light List Accent 5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4">
    <w:name w:val="Light List Accent 4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3">
    <w:name w:val="Light List Accent 3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1">
    <w:name w:val="Light List Accent 1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5D221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Raster1-Akzent1">
    <w:name w:val="Medium Grid 1 Accent 1"/>
    <w:basedOn w:val="NormaleTabelle"/>
    <w:uiPriority w:val="67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chattierung1-Akzent1">
    <w:name w:val="Medium Shading 1 Accent 1"/>
    <w:basedOn w:val="NormaleTabelle"/>
    <w:uiPriority w:val="63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itternetztabelle4Akzent11">
    <w:name w:val="Gitternetztabelle 4 – Akzent 11"/>
    <w:basedOn w:val="NormaleTabelle"/>
    <w:uiPriority w:val="49"/>
    <w:rsid w:val="00120975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4151D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stentabelle5dunkelAkzent11">
    <w:name w:val="Listentabelle 5 dunkel  – Akzent 11"/>
    <w:basedOn w:val="NormaleTabelle"/>
    <w:uiPriority w:val="50"/>
    <w:rsid w:val="004151D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1A2651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B0D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B0D8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B0D84"/>
    <w:rPr>
      <w:rFonts w:ascii="Calibri" w:hAnsi="Calibr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B0D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B0D84"/>
    <w:rPr>
      <w:rFonts w:ascii="Calibri" w:hAnsi="Calibri"/>
      <w:b/>
      <w:bCs/>
      <w:sz w:val="20"/>
      <w:szCs w:val="20"/>
    </w:rPr>
  </w:style>
  <w:style w:type="paragraph" w:customStyle="1" w:styleId="TableContents">
    <w:name w:val="Table Contents"/>
    <w:basedOn w:val="Standard"/>
    <w:rsid w:val="00104CC5"/>
    <w:pPr>
      <w:widowControl w:val="0"/>
      <w:suppressAutoHyphens/>
      <w:autoSpaceDE w:val="0"/>
    </w:pPr>
    <w:rPr>
      <w:rFonts w:ascii="Liberation Serif" w:eastAsia="DejaVu Sans" w:hAnsi="Liberation Serif" w:cs="Times New Roman"/>
      <w:sz w:val="24"/>
      <w:szCs w:val="24"/>
      <w:lang w:val="de-AT"/>
    </w:rPr>
  </w:style>
  <w:style w:type="table" w:styleId="Listentabelle5dunkelAkzent2">
    <w:name w:val="List Table 5 Dark Accent 2"/>
    <w:basedOn w:val="NormaleTabelle"/>
    <w:uiPriority w:val="50"/>
    <w:rsid w:val="002D329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2D329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2D3294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4A4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9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6.jp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image" Target="media/image3.png"/><Relationship Id="rId19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Dropbox\Schule\Allgemein\Office%20Vorlagen\3BHEL_5_TEACHER_Hofstaetter_Exercise_Englisc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26E1EF4DCA4A7BBD367B02946836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8823C0-5DCF-442C-9D4B-9A5B1CA3EB52}"/>
      </w:docPartPr>
      <w:docPartBody>
        <w:p w:rsidR="0021203C" w:rsidRDefault="00EB320E">
          <w:pPr>
            <w:pStyle w:val="2726E1EF4DCA4A7BBD367B0294683655"/>
          </w:pPr>
          <w:r w:rsidRPr="009662C9">
            <w:rPr>
              <w:rStyle w:val="Platzhaltertext"/>
            </w:rPr>
            <w:t>[Titel]</w:t>
          </w:r>
        </w:p>
      </w:docPartBody>
    </w:docPart>
    <w:docPart>
      <w:docPartPr>
        <w:name w:val="45E853925C47452A8A33D8203952BC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995038-05E7-413A-93E7-BBE44D25595E}"/>
      </w:docPartPr>
      <w:docPartBody>
        <w:p w:rsidR="0021203C" w:rsidRDefault="00EB320E">
          <w:pPr>
            <w:pStyle w:val="45E853925C47452A8A33D8203952BC0D"/>
          </w:pPr>
          <w:r w:rsidRPr="009662C9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20E"/>
    <w:rsid w:val="0021203C"/>
    <w:rsid w:val="00A64466"/>
    <w:rsid w:val="00BF01DD"/>
    <w:rsid w:val="00CA0653"/>
    <w:rsid w:val="00DB25E3"/>
    <w:rsid w:val="00EB320E"/>
    <w:rsid w:val="00FF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2726E1EF4DCA4A7BBD367B0294683655">
    <w:name w:val="2726E1EF4DCA4A7BBD367B0294683655"/>
  </w:style>
  <w:style w:type="paragraph" w:customStyle="1" w:styleId="45E853925C47452A8A33D8203952BC0D">
    <w:name w:val="45E853925C47452A8A33D8203952BC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00CD3700-C71F-4579-9817-5FA77C2BE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3BHEL_5_TEACHER_Hofstaetter_Exercise_Englisch.dotx</Template>
  <TotalTime>0</TotalTime>
  <Pages>7</Pages>
  <Words>136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PCM</vt:lpstr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ISDN</dc:title>
  <dc:subject/>
  <dc:creator>Alexander Hofstätter</dc:creator>
  <cp:keywords/>
  <dc:description/>
  <cp:lastModifiedBy>Alex Hofstätter</cp:lastModifiedBy>
  <cp:revision>25</cp:revision>
  <cp:lastPrinted>2014-02-24T13:21:00Z</cp:lastPrinted>
  <dcterms:created xsi:type="dcterms:W3CDTF">2014-02-24T09:31:00Z</dcterms:created>
  <dcterms:modified xsi:type="dcterms:W3CDTF">2014-03-03T09:26:00Z</dcterms:modified>
</cp:coreProperties>
</file>