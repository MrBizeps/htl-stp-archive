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76318" w:rsidRPr="00AA2621" w:rsidRDefault="003B6E93" w:rsidP="00176318">
      <w:pPr>
        <w:rPr>
          <w:rFonts w:eastAsia="Times New Roman" w:cs="Times New Roman"/>
          <w:sz w:val="24"/>
          <w:szCs w:val="24"/>
        </w:rPr>
      </w:pPr>
      <w:r w:rsidRPr="00AA2621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0735A70" wp14:editId="64612B77">
                <wp:simplePos x="0" y="0"/>
                <wp:positionH relativeFrom="margin">
                  <wp:posOffset>5346539</wp:posOffset>
                </wp:positionH>
                <wp:positionV relativeFrom="margin">
                  <wp:posOffset>18415</wp:posOffset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96050" id="Gruppieren 6" o:spid="_x0000_s1026" style="position:absolute;margin-left:421pt;margin-top:1.45pt;width:102.05pt;height:149.1pt;z-index:251657728;mso-position-horizontal-relative:margin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5F0I2rYpRtpXLoRBk83Mhy6EQrSjUTS&#10;jahhl26kcelGGDzdyHDoRihINxJJN6KGXbqRxqUbYfB0I8OhG6Eg3Ugk3YgadulGGpduhMHTjQyH&#10;boSCdCORdCNq2KUbaVy6EQZPNzIcuhEK0o1E0o2oYZdupHHpRhg83chw6EYoSDcSSTeihl26kcal&#10;G2HwdCPDoRuhIN1IJN2IGnbpRhqXboTB040Mh26EgnQjJHTdL39V+llIUO+8s674Ti5m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mMY3cgbb/zzoksvp3feW7++9LOToHQjHaEbIZ5uBPpCNzIcw+hGVj7zbPGd&#10;pIE1a9aWfnYSlG6kI3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0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1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="00B373DF" w:rsidRPr="00AA2621">
        <w:rPr>
          <w:rFonts w:eastAsia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24C945" wp14:editId="334A262C">
                <wp:simplePos x="0" y="0"/>
                <wp:positionH relativeFrom="column">
                  <wp:posOffset>-14936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PROTOCOL</w:t>
                            </w:r>
                            <w:r w:rsidRPr="00986872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to</w:t>
                            </w:r>
                            <w:r w:rsidRPr="00986872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 xml:space="preserve"> exercise</w:t>
                            </w:r>
                          </w:p>
                          <w:p w:rsidR="00AA2621" w:rsidRPr="00986872" w:rsidRDefault="00AA2621" w:rsidP="00B63843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2072388912"/>
                              <w:placeholder>
                                <w:docPart w:val="45E853925C47452A8A33D8203952BC0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2621" w:rsidRPr="00257F6E" w:rsidRDefault="00AA2621" w:rsidP="00257F6E">
                                <w:pPr>
                                  <w:spacing w:line="276" w:lineRule="auto"/>
                                  <w:jc w:val="center"/>
                                  <w:rPr>
                                    <w:b/>
                                    <w:i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PCM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C945" id="Rechteck 29" o:spid="_x0000_s1026" style="position:absolute;margin-left:-1.2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ocktt4AAAAIAQAADwAAAGRycy9kb3ducmV2&#10;LnhtbEyPwU7DMBBE70j8g7VIXFBrU1BVQpwqQiCE6IGkXLi58RJHxOsodtPw9ywnOO7MaPZNvp19&#10;LyYcYxdIw/VSgUBqgu2o1fC+f1psQMRkyJo+EGr4xgjb4vwsN5kNJ6pwqlMruIRiZjS4lIZMytg4&#10;9CYuw4DE3mcYvUl8jq20ozlxue/lSqm19KYj/uDMgA8Om6/66DV8hF14LBU+D27/kqarsnp9qyut&#10;Ly/m8h5Ewjn9heEXn9GhYKZDOJKNotewWN1yknVexPZG3a1BHDTcKFZkkcv/A4ofAA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LaHJLbeAAAACAEAAA8AAAAAAAAAAAAAAAAAhAQAAGRy&#10;cy9kb3ducmV2LnhtbFBLBQYAAAAABAAEAPMAAACPBQAAAAA=&#10;">
                <v:textbox>
                  <w:txbxContent>
                    <w:p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PROTOCOL</w:t>
                      </w:r>
                      <w:r w:rsidRPr="00986872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to</w:t>
                      </w:r>
                      <w:r w:rsidRPr="00986872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 xml:space="preserve"> exercise</w:t>
                      </w:r>
                    </w:p>
                    <w:p w:rsidR="00AA2621" w:rsidRPr="00986872" w:rsidRDefault="00AA2621" w:rsidP="00B63843">
                      <w:pPr>
                        <w:spacing w:line="276" w:lineRule="auto"/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2072388912"/>
                        <w:placeholder>
                          <w:docPart w:val="45E853925C47452A8A33D8203952BC0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AA2621" w:rsidRPr="00257F6E" w:rsidRDefault="00AA2621" w:rsidP="00257F6E">
                          <w:pPr>
                            <w:spacing w:line="276" w:lineRule="auto"/>
                            <w:jc w:val="center"/>
                            <w:rPr>
                              <w:b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i/>
                              <w:sz w:val="44"/>
                              <w:szCs w:val="40"/>
                            </w:rPr>
                            <w:t>PCM</w:t>
                          </w:r>
                        </w:p>
                      </w:sdtContent>
                    </w:sdt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514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969"/>
        <w:gridCol w:w="3851"/>
      </w:tblGrid>
      <w:tr w:rsidR="00176318" w:rsidRPr="00AA2621" w:rsidTr="003B6E93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Group / Class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Secretary</w:t>
            </w:r>
          </w:p>
        </w:tc>
        <w:tc>
          <w:tcPr>
            <w:tcW w:w="38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3B6E93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5 /</w:t>
            </w:r>
            <w:r w:rsidRPr="00AA2621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AA2621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851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76318" w:rsidRPr="00AA2621" w:rsidRDefault="009E63F2" w:rsidP="009E63F2">
            <w:pPr>
              <w:ind w:firstLine="142"/>
              <w:rPr>
                <w:rFonts w:cs="Arial"/>
                <w:b/>
                <w:i/>
                <w:sz w:val="28"/>
                <w:szCs w:val="28"/>
              </w:rPr>
            </w:pPr>
            <w:proofErr w:type="spellStart"/>
            <w:r w:rsidRPr="00AA2621">
              <w:rPr>
                <w:rFonts w:cs="Arial"/>
                <w:b/>
                <w:i/>
                <w:sz w:val="28"/>
                <w:szCs w:val="28"/>
              </w:rPr>
              <w:t>e.h</w:t>
            </w:r>
            <w:proofErr w:type="spellEnd"/>
            <w:r w:rsidRPr="00AA2621">
              <w:rPr>
                <w:rFonts w:cs="Arial"/>
                <w:b/>
                <w:i/>
                <w:sz w:val="28"/>
                <w:szCs w:val="28"/>
              </w:rPr>
              <w:t>.</w:t>
            </w:r>
          </w:p>
        </w:tc>
      </w:tr>
      <w:tr w:rsidR="00176318" w:rsidRPr="00AA2621" w:rsidTr="00EE39A1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4560FE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Exercise</w:t>
            </w:r>
            <w:r w:rsidR="00986872" w:rsidRPr="00AA2621">
              <w:rPr>
                <w:rFonts w:cs="Arial"/>
                <w:sz w:val="16"/>
                <w:szCs w:val="16"/>
              </w:rPr>
              <w:t>-</w:t>
            </w:r>
            <w:r w:rsidRPr="00AA2621">
              <w:rPr>
                <w:rFonts w:cs="Arial"/>
                <w:sz w:val="16"/>
                <w:szCs w:val="16"/>
              </w:rPr>
              <w:t xml:space="preserve"> / </w:t>
            </w:r>
            <w:r w:rsidR="00A92D5C" w:rsidRPr="00AA2621">
              <w:rPr>
                <w:rFonts w:cs="Arial"/>
                <w:sz w:val="16"/>
                <w:szCs w:val="16"/>
              </w:rPr>
              <w:t>Delivery date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AA2621" w:rsidRDefault="004560FE" w:rsidP="004560FE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EE39A1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AA2621" w:rsidRDefault="00EE39A1" w:rsidP="00EE39A1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 w:rsidRPr="00AA2621">
              <w:rPr>
                <w:rFonts w:cs="Arial"/>
                <w:sz w:val="24"/>
                <w:szCs w:val="24"/>
              </w:rPr>
              <w:t>24</w:t>
            </w:r>
            <w:r w:rsidRPr="00AA2621">
              <w:rPr>
                <w:rFonts w:cs="Arial"/>
                <w:sz w:val="24"/>
                <w:szCs w:val="24"/>
                <w:vertAlign w:val="superscript"/>
              </w:rPr>
              <w:t>th</w:t>
            </w:r>
            <w:r w:rsidRPr="00AA2621">
              <w:rPr>
                <w:rFonts w:cs="Arial"/>
                <w:sz w:val="24"/>
                <w:szCs w:val="24"/>
              </w:rPr>
              <w:t xml:space="preserve"> February 2014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AA2621" w:rsidTr="003B6E93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Teacher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3B6E9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12" w:space="0" w:color="auto"/>
            </w:tcBorders>
            <w:vAlign w:val="center"/>
          </w:tcPr>
          <w:p w:rsidR="00176318" w:rsidRPr="00AA2621" w:rsidRDefault="00EE39A1" w:rsidP="00F05FF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 w:rsidRPr="00AA2621">
              <w:rPr>
                <w:rFonts w:cs="Arial"/>
                <w:sz w:val="28"/>
                <w:szCs w:val="28"/>
              </w:rPr>
              <w:t>GRASINGER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12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AA2621" w:rsidTr="003B6E93">
        <w:tc>
          <w:tcPr>
            <w:tcW w:w="2694" w:type="dxa"/>
            <w:tcBorders>
              <w:top w:val="single" w:sz="12" w:space="0" w:color="auto"/>
              <w:left w:val="single" w:sz="8" w:space="0" w:color="auto"/>
              <w:bottom w:val="nil"/>
            </w:tcBorders>
          </w:tcPr>
          <w:p w:rsidR="00176318" w:rsidRPr="00AA2621" w:rsidRDefault="004560FE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Grade</w:t>
            </w:r>
          </w:p>
        </w:tc>
        <w:tc>
          <w:tcPr>
            <w:tcW w:w="3969" w:type="dxa"/>
            <w:tcBorders>
              <w:top w:val="single" w:sz="12" w:space="0" w:color="auto"/>
              <w:bottom w:val="nil"/>
            </w:tcBorders>
            <w:vAlign w:val="center"/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Employee</w:t>
            </w:r>
          </w:p>
        </w:tc>
        <w:tc>
          <w:tcPr>
            <w:tcW w:w="3851" w:type="dxa"/>
            <w:tcBorders>
              <w:top w:val="single" w:sz="12" w:space="0" w:color="auto"/>
              <w:bottom w:val="nil"/>
              <w:right w:val="single" w:sz="8" w:space="0" w:color="auto"/>
            </w:tcBorders>
          </w:tcPr>
          <w:p w:rsidR="00176318" w:rsidRPr="00AA2621" w:rsidRDefault="004560FE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AA2621">
              <w:rPr>
                <w:rFonts w:cs="Arial"/>
                <w:sz w:val="16"/>
                <w:szCs w:val="16"/>
              </w:rPr>
              <w:t>Signature</w:t>
            </w:r>
          </w:p>
        </w:tc>
      </w:tr>
      <w:tr w:rsidR="00176318" w:rsidRPr="00AA2621" w:rsidTr="003B6E9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:rsidR="00176318" w:rsidRPr="00AA2621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851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:rsidR="00176318" w:rsidRPr="00AA2621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AA2621" w:rsidTr="003B6E93">
        <w:trPr>
          <w:trHeight w:val="2170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sdt>
            <w:sdtPr>
              <w:rPr>
                <w:b/>
                <w:i/>
                <w:sz w:val="52"/>
                <w:szCs w:val="40"/>
              </w:rPr>
              <w:alias w:val="Titel"/>
              <w:tag w:val=""/>
              <w:id w:val="-1325888251"/>
              <w:placeholder>
                <w:docPart w:val="2726E1EF4DCA4A7BBD367B029468365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B63843" w:rsidRPr="00AA2621" w:rsidRDefault="00EE39A1" w:rsidP="00B63843">
                <w:pPr>
                  <w:jc w:val="center"/>
                  <w:rPr>
                    <w:rFonts w:asciiTheme="majorHAnsi" w:hAnsiTheme="majorHAnsi" w:cs="Arial"/>
                    <w:i/>
                    <w:sz w:val="32"/>
                    <w:szCs w:val="28"/>
                  </w:rPr>
                </w:pPr>
                <w:r w:rsidRPr="004A4CEF">
                  <w:rPr>
                    <w:b/>
                    <w:i/>
                    <w:sz w:val="52"/>
                    <w:szCs w:val="40"/>
                  </w:rPr>
                  <w:t>PCM</w:t>
                </w:r>
              </w:p>
            </w:sdtContent>
          </w:sdt>
          <w:p w:rsidR="00176318" w:rsidRPr="00AA2621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:rsidR="00176318" w:rsidRPr="00AA2621" w:rsidRDefault="004A4CEF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 w:rsidRPr="004A4CEF">
              <w:rPr>
                <w:rFonts w:asciiTheme="majorHAnsi" w:hAnsiTheme="majorHAnsi"/>
                <w:b/>
                <w:i/>
                <w:sz w:val="24"/>
                <w:szCs w:val="24"/>
              </w:rPr>
              <w:t>(</w:t>
            </w:r>
            <w:proofErr w:type="spellStart"/>
            <w:r w:rsidRPr="004A4CEF">
              <w:rPr>
                <w:rFonts w:asciiTheme="majorHAnsi" w:hAnsiTheme="majorHAnsi"/>
                <w:b/>
                <w:i/>
                <w:sz w:val="24"/>
                <w:szCs w:val="24"/>
              </w:rPr>
              <w:t>Puls</w:t>
            </w:r>
            <w:proofErr w:type="spellEnd"/>
            <w:r w:rsidRPr="004A4CEF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Code Modulation)</w:t>
            </w:r>
          </w:p>
        </w:tc>
      </w:tr>
      <w:tr w:rsidR="00176318" w:rsidRPr="00AA2621" w:rsidTr="003B6E93">
        <w:trPr>
          <w:trHeight w:val="5604"/>
        </w:trPr>
        <w:tc>
          <w:tcPr>
            <w:tcW w:w="10514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761A2" w:rsidRPr="00AA2621" w:rsidRDefault="0098687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AA2621">
              <w:rPr>
                <w:rFonts w:cs="Arial"/>
                <w:b/>
                <w:sz w:val="36"/>
                <w:szCs w:val="36"/>
              </w:rPr>
              <w:t>Used Programs</w:t>
            </w:r>
          </w:p>
          <w:p w:rsidR="008761A2" w:rsidRPr="00AA2621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2875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4137"/>
              <w:gridCol w:w="1182"/>
            </w:tblGrid>
            <w:tr w:rsidR="00280955" w:rsidRPr="00AA2621" w:rsidTr="00AA26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280955" w:rsidRPr="00AA2621" w:rsidRDefault="00280955" w:rsidP="00280955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AA2621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3500" w:type="pct"/>
                </w:tcPr>
                <w:p w:rsidR="00280955" w:rsidRPr="00AA2621" w:rsidRDefault="00280955" w:rsidP="0028095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AA2621">
                    <w:rPr>
                      <w:rFonts w:asciiTheme="majorHAnsi" w:hAnsiTheme="majorHAnsi" w:cs="Arial"/>
                    </w:rPr>
                    <w:t>Name</w:t>
                  </w:r>
                </w:p>
              </w:tc>
              <w:tc>
                <w:tcPr>
                  <w:tcW w:w="1000" w:type="pct"/>
                </w:tcPr>
                <w:p w:rsidR="00280955" w:rsidRPr="00AA2621" w:rsidRDefault="00280955" w:rsidP="0028095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 w:rsidRPr="00AA2621"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280955" w:rsidRPr="00AA2621" w:rsidTr="00AA26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280955" w:rsidRPr="00AA2621" w:rsidRDefault="00280955" w:rsidP="00280955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AA2621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3500" w:type="pct"/>
                </w:tcPr>
                <w:p w:rsidR="00280955" w:rsidRPr="00AA2621" w:rsidRDefault="00EE39A1" w:rsidP="0028095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proofErr w:type="spellStart"/>
                  <w:r w:rsidRPr="00AA2621">
                    <w:rPr>
                      <w:rFonts w:asciiTheme="majorHAnsi" w:hAnsiTheme="majorHAnsi" w:cs="Arial"/>
                      <w:b/>
                    </w:rPr>
                    <w:t>audioTester</w:t>
                  </w:r>
                  <w:proofErr w:type="spellEnd"/>
                </w:p>
              </w:tc>
              <w:tc>
                <w:tcPr>
                  <w:tcW w:w="1000" w:type="pct"/>
                </w:tcPr>
                <w:p w:rsidR="00280955" w:rsidRPr="00AA2621" w:rsidRDefault="00EE39A1" w:rsidP="0028095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AA2621">
                    <w:rPr>
                      <w:rFonts w:asciiTheme="majorHAnsi" w:hAnsiTheme="majorHAnsi" w:cs="Arial"/>
                      <w:b/>
                    </w:rPr>
                    <w:t>1.4</w:t>
                  </w:r>
                </w:p>
              </w:tc>
            </w:tr>
            <w:tr w:rsidR="00EE39A1" w:rsidRPr="00AA2621" w:rsidTr="00AA262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" w:type="pct"/>
                </w:tcPr>
                <w:p w:rsidR="00EE39A1" w:rsidRPr="00AA2621" w:rsidRDefault="00EE39A1" w:rsidP="00280955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AA2621">
                    <w:rPr>
                      <w:rFonts w:asciiTheme="majorHAnsi" w:hAnsiTheme="majorHAnsi" w:cs="Arial"/>
                    </w:rPr>
                    <w:t>2.</w:t>
                  </w:r>
                </w:p>
              </w:tc>
              <w:tc>
                <w:tcPr>
                  <w:tcW w:w="3500" w:type="pct"/>
                </w:tcPr>
                <w:p w:rsidR="00EE39A1" w:rsidRPr="00AA2621" w:rsidRDefault="00EE39A1" w:rsidP="0028095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AA2621">
                    <w:rPr>
                      <w:rFonts w:asciiTheme="majorHAnsi" w:hAnsiTheme="majorHAnsi" w:cs="Arial"/>
                      <w:b/>
                    </w:rPr>
                    <w:t>Cool Edit Pro</w:t>
                  </w:r>
                </w:p>
              </w:tc>
              <w:tc>
                <w:tcPr>
                  <w:tcW w:w="1000" w:type="pct"/>
                </w:tcPr>
                <w:p w:rsidR="00EE39A1" w:rsidRPr="00AA2621" w:rsidRDefault="009E63F2" w:rsidP="00280955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 w:rsidRPr="00AA2621">
                    <w:rPr>
                      <w:rFonts w:asciiTheme="majorHAnsi" w:hAnsiTheme="majorHAnsi" w:cs="Arial"/>
                      <w:b/>
                    </w:rPr>
                    <w:t>1.2</w:t>
                  </w:r>
                </w:p>
              </w:tc>
            </w:tr>
          </w:tbl>
          <w:p w:rsidR="00176318" w:rsidRPr="00AA2621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AA2621"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:rsidR="004E405C" w:rsidRPr="00AA2621" w:rsidRDefault="004E405C" w:rsidP="00BD31EC">
      <w:pPr>
        <w:sectPr w:rsidR="004E405C" w:rsidRPr="00AA2621" w:rsidSect="003B6E93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0" w:footer="0" w:gutter="0"/>
          <w:cols w:space="708"/>
          <w:titlePg/>
          <w:docGrid w:linePitch="360"/>
        </w:sectPr>
      </w:pPr>
    </w:p>
    <w:p w:rsidR="004E405C" w:rsidRPr="00AA2621" w:rsidRDefault="004E405C" w:rsidP="00BD31EC">
      <w:r w:rsidRPr="00AA2621"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AF908E" wp14:editId="0B495CC0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ÜBUNGS-/ABGABE-DATUM</w:t>
                            </w:r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F908E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:rsidR="00AA2621" w:rsidRDefault="00AA2621" w:rsidP="00BD31EC">
                      <w:r>
                        <w:t>ÜBUNGS-/ABGABE-DATUM</w:t>
                      </w:r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77D7F7" wp14:editId="48A4EAA2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proofErr w:type="spellStart"/>
                            <w:r>
                              <w:t>Klasse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Gruppe</w:t>
                            </w:r>
                            <w:proofErr w:type="spellEnd"/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7D7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:rsidR="00AA2621" w:rsidRDefault="00AA2621" w:rsidP="00BD31EC">
                      <w:proofErr w:type="spellStart"/>
                      <w:r>
                        <w:t>Klasse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Gruppe</w:t>
                      </w:r>
                      <w:proofErr w:type="spellEnd"/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9CA22C3" wp14:editId="5AA491D8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NOTE</w:t>
                            </w:r>
                          </w:p>
                          <w:p w:rsidR="00AA2621" w:rsidRDefault="00AA2621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A22C3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:rsidR="00AA2621" w:rsidRDefault="00AA2621" w:rsidP="00BD31EC">
                      <w:r>
                        <w:t>NOTE</w:t>
                      </w:r>
                    </w:p>
                    <w:p w:rsidR="00AA2621" w:rsidRDefault="00AA2621" w:rsidP="00BD31EC"/>
                  </w:txbxContent>
                </v:textbox>
              </v:rect>
            </w:pict>
          </mc:Fallback>
        </mc:AlternateContent>
      </w:r>
      <w:r w:rsidRPr="00AA262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67BE0CF" wp14:editId="096C6122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621" w:rsidRDefault="00AA2621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7BE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:rsidR="00AA2621" w:rsidRDefault="00AA2621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Ref371543621" w:displacedByCustomXml="next"/>
    <w:bookmarkStart w:id="2" w:name="_Toc381013893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End w:id="1" w:displacedByCustomXml="prev"/>
        <w:p w:rsidR="00B447FB" w:rsidRPr="00AA2621" w:rsidRDefault="00986872" w:rsidP="003B6E93">
          <w:pPr>
            <w:pStyle w:val="berschrift1"/>
            <w:spacing w:before="0"/>
          </w:pPr>
          <w:r w:rsidRPr="00AA2621">
            <w:t>Contents</w:t>
          </w:r>
          <w:bookmarkEnd w:id="2"/>
        </w:p>
        <w:p w:rsidR="005F016E" w:rsidRDefault="00904515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r w:rsidRPr="00AA2621">
            <w:rPr>
              <w:b w:val="0"/>
              <w:caps w:val="0"/>
            </w:rPr>
            <w:fldChar w:fldCharType="begin"/>
          </w:r>
          <w:r w:rsidRPr="00AA2621">
            <w:rPr>
              <w:b w:val="0"/>
              <w:caps w:val="0"/>
            </w:rPr>
            <w:instrText xml:space="preserve"> TOC \o "1-4" \h \z \u </w:instrText>
          </w:r>
          <w:r w:rsidRPr="00AA2621">
            <w:rPr>
              <w:b w:val="0"/>
              <w:caps w:val="0"/>
            </w:rPr>
            <w:fldChar w:fldCharType="separate"/>
          </w:r>
          <w:hyperlink w:anchor="_Toc381013893" w:history="1">
            <w:r w:rsidR="005F016E" w:rsidRPr="00A60A57">
              <w:rPr>
                <w:rStyle w:val="Hyperlink"/>
                <w:noProof/>
              </w:rPr>
              <w:t>1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Contents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_Toc381013893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2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894" w:history="1">
            <w:r w:rsidR="005F016E" w:rsidRPr="00A60A57">
              <w:rPr>
                <w:rStyle w:val="Hyperlink"/>
                <w:noProof/>
              </w:rPr>
              <w:t>2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Tasks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_Toc381013894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3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895" w:history="1">
            <w:r w:rsidR="005F016E" w:rsidRPr="00A60A57">
              <w:rPr>
                <w:rStyle w:val="Hyperlink"/>
                <w:noProof/>
              </w:rPr>
              <w:t>2.1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Used Programs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_Toc381013895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3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en-GB"/>
            </w:rPr>
          </w:pPr>
          <w:hyperlink w:anchor="_Toc381013896" w:history="1">
            <w:r w:rsidR="005F016E" w:rsidRPr="00A60A57">
              <w:rPr>
                <w:rStyle w:val="Hyperlink"/>
                <w:noProof/>
              </w:rPr>
              <w:t>2.1.1</w:t>
            </w:r>
            <w:r w:rsidR="005F016E">
              <w:rPr>
                <w:rFonts w:asciiTheme="minorHAnsi" w:hAnsiTheme="minorHAnsi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audioTester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_Toc381013896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3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3"/>
            <w:tabs>
              <w:tab w:val="left" w:pos="666"/>
              <w:tab w:val="right" w:leader="dot" w:pos="9622"/>
            </w:tabs>
            <w:rPr>
              <w:rFonts w:asciiTheme="minorHAnsi" w:hAnsiTheme="minorHAnsi"/>
              <w:smallCaps w:val="0"/>
              <w:noProof/>
              <w:lang w:eastAsia="en-GB"/>
            </w:rPr>
          </w:pPr>
          <w:hyperlink w:anchor="_Toc381013897" w:history="1">
            <w:r w:rsidR="005F016E" w:rsidRPr="00A60A57">
              <w:rPr>
                <w:rStyle w:val="Hyperlink"/>
                <w:noProof/>
              </w:rPr>
              <w:t>2.1.2</w:t>
            </w:r>
            <w:r w:rsidR="005F016E">
              <w:rPr>
                <w:rFonts w:asciiTheme="minorHAnsi" w:hAnsiTheme="minorHAnsi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Cool Edit Pro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_Toc381013897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3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898" w:history="1">
            <w:r w:rsidR="005F016E" w:rsidRPr="00A60A57">
              <w:rPr>
                <w:rStyle w:val="Hyperlink"/>
                <w:noProof/>
              </w:rPr>
              <w:t>2.2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Measurement Setup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_Toc381013898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3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899" w:history="1">
            <w:r w:rsidR="005F016E" w:rsidRPr="00A60A57">
              <w:rPr>
                <w:rStyle w:val="Hyperlink"/>
                <w:noProof/>
              </w:rPr>
              <w:t>3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First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_Toc381013899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4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00" w:history="1">
            <w:r w:rsidR="005F016E" w:rsidRPr="00A60A57">
              <w:rPr>
                <w:rStyle w:val="Hyperlink"/>
                <w:noProof/>
              </w:rPr>
              <w:t>3.1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Characteristics of the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_Toc381013900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4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01" w:history="1">
            <w:r w:rsidR="005F016E" w:rsidRPr="00A60A57">
              <w:rPr>
                <w:rStyle w:val="Hyperlink"/>
                <w:noProof/>
              </w:rPr>
              <w:t>3.2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Measurement Results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_Toc381013901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4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02" w:history="1">
            <w:r w:rsidR="005F016E" w:rsidRPr="00A60A57">
              <w:rPr>
                <w:rStyle w:val="Hyperlink"/>
                <w:noProof/>
              </w:rPr>
              <w:t>3.2.1.1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Signal Waveform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_Toc381013902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4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03" w:history="1">
            <w:r w:rsidR="005F016E" w:rsidRPr="00A60A57">
              <w:rPr>
                <w:rStyle w:val="Hyperlink"/>
                <w:noProof/>
              </w:rPr>
              <w:t>3.2.1.2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Spectrum Analysis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_Toc381013903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4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904" w:history="1">
            <w:r w:rsidR="005F016E" w:rsidRPr="00A60A57">
              <w:rPr>
                <w:rStyle w:val="Hyperlink"/>
                <w:noProof/>
              </w:rPr>
              <w:t>4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Second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_Toc381013904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5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05" w:history="1">
            <w:r w:rsidR="005F016E" w:rsidRPr="00A60A57">
              <w:rPr>
                <w:rStyle w:val="Hyperlink"/>
                <w:noProof/>
              </w:rPr>
              <w:t>4.1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Characteristics of the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_Toc381013905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5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06" w:history="1">
            <w:r w:rsidR="005F016E" w:rsidRPr="00A60A57">
              <w:rPr>
                <w:rStyle w:val="Hyperlink"/>
                <w:noProof/>
              </w:rPr>
              <w:t>4.2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Measurement Results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_Toc381013906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5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07" w:history="1">
            <w:r w:rsidR="005F016E" w:rsidRPr="00A60A57">
              <w:rPr>
                <w:rStyle w:val="Hyperlink"/>
                <w:noProof/>
              </w:rPr>
              <w:t>4.2.1.1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Signal Waveform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_Toc381013907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5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08" w:history="1">
            <w:r w:rsidR="005F016E" w:rsidRPr="00A60A57">
              <w:rPr>
                <w:rStyle w:val="Hyperlink"/>
                <w:noProof/>
              </w:rPr>
              <w:t>4.2.1.2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Spectrum Analysis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_Toc381013908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5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909" w:history="1">
            <w:r w:rsidR="005F016E" w:rsidRPr="00A60A57">
              <w:rPr>
                <w:rStyle w:val="Hyperlink"/>
                <w:noProof/>
              </w:rPr>
              <w:t>5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Third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_Toc381013909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6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10" w:history="1">
            <w:r w:rsidR="005F016E" w:rsidRPr="00A60A57">
              <w:rPr>
                <w:rStyle w:val="Hyperlink"/>
                <w:noProof/>
              </w:rPr>
              <w:t>5.1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Characteristics of the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_Toc381013910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6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11" w:history="1">
            <w:r w:rsidR="005F016E" w:rsidRPr="00A60A57">
              <w:rPr>
                <w:rStyle w:val="Hyperlink"/>
                <w:noProof/>
              </w:rPr>
              <w:t>5.2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Measurement Results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_Toc381013911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6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12" w:history="1">
            <w:r w:rsidR="005F016E" w:rsidRPr="00A60A57">
              <w:rPr>
                <w:rStyle w:val="Hyperlink"/>
                <w:noProof/>
              </w:rPr>
              <w:t>5.2.1.1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Signal Waveform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_Toc381013912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6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13" w:history="1">
            <w:r w:rsidR="005F016E" w:rsidRPr="00A60A57">
              <w:rPr>
                <w:rStyle w:val="Hyperlink"/>
                <w:noProof/>
              </w:rPr>
              <w:t>5.2.1.2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Spectrum Analysis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_Toc381013913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6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914" w:history="1">
            <w:r w:rsidR="005F016E" w:rsidRPr="00A60A57">
              <w:rPr>
                <w:rStyle w:val="Hyperlink"/>
                <w:noProof/>
              </w:rPr>
              <w:t>6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Fourth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_Toc381013914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7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15" w:history="1">
            <w:r w:rsidR="005F016E" w:rsidRPr="00A60A57">
              <w:rPr>
                <w:rStyle w:val="Hyperlink"/>
                <w:noProof/>
              </w:rPr>
              <w:t>6.1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Characteristics of the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_Toc381013915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7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16" w:history="1">
            <w:r w:rsidR="005F016E" w:rsidRPr="00A60A57">
              <w:rPr>
                <w:rStyle w:val="Hyperlink"/>
                <w:noProof/>
              </w:rPr>
              <w:t>6.2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Measurement Results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_Toc381013916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7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17" w:history="1">
            <w:r w:rsidR="005F016E" w:rsidRPr="00A60A57">
              <w:rPr>
                <w:rStyle w:val="Hyperlink"/>
                <w:noProof/>
              </w:rPr>
              <w:t>6.2.1.1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Signal Waveform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_Toc381013917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7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18" w:history="1">
            <w:r w:rsidR="005F016E" w:rsidRPr="00A60A57">
              <w:rPr>
                <w:rStyle w:val="Hyperlink"/>
                <w:noProof/>
              </w:rPr>
              <w:t>6.2.1.2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Spectrum Analysis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_Toc381013918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7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919" w:history="1">
            <w:r w:rsidR="005F016E" w:rsidRPr="00A60A57">
              <w:rPr>
                <w:rStyle w:val="Hyperlink"/>
                <w:noProof/>
              </w:rPr>
              <w:t>7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Fifth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_Toc381013919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8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20" w:history="1">
            <w:r w:rsidR="005F016E" w:rsidRPr="00A60A57">
              <w:rPr>
                <w:rStyle w:val="Hyperlink"/>
                <w:noProof/>
              </w:rPr>
              <w:t>7.1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Characteristics of the signal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_Toc381013920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8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2"/>
            <w:tabs>
              <w:tab w:val="left" w:pos="502"/>
              <w:tab w:val="right" w:leader="dot" w:pos="9622"/>
            </w:tabs>
            <w:rPr>
              <w:rFonts w:asciiTheme="minorHAnsi" w:hAnsiTheme="minorHAnsi"/>
              <w:b w:val="0"/>
              <w:smallCaps w:val="0"/>
              <w:noProof/>
              <w:lang w:eastAsia="en-GB"/>
            </w:rPr>
          </w:pPr>
          <w:hyperlink w:anchor="_Toc381013921" w:history="1">
            <w:r w:rsidR="005F016E" w:rsidRPr="00A60A57">
              <w:rPr>
                <w:rStyle w:val="Hyperlink"/>
                <w:noProof/>
              </w:rPr>
              <w:t>7.2</w:t>
            </w:r>
            <w:r w:rsidR="005F016E">
              <w:rPr>
                <w:rFonts w:asciiTheme="minorHAnsi" w:hAnsiTheme="minorHAnsi"/>
                <w:b w:val="0"/>
                <w:smallCaps w:val="0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Measurement Results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_Toc381013921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8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22" w:history="1">
            <w:r w:rsidR="005F016E" w:rsidRPr="00A60A57">
              <w:rPr>
                <w:rStyle w:val="Hyperlink"/>
                <w:noProof/>
              </w:rPr>
              <w:t>7.2.1.1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General Signal Waveform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_Toc381013922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8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4"/>
            <w:tabs>
              <w:tab w:val="left" w:pos="833"/>
              <w:tab w:val="right" w:leader="dot" w:pos="9622"/>
            </w:tabs>
            <w:rPr>
              <w:rFonts w:asciiTheme="minorHAnsi" w:hAnsiTheme="minorHAnsi"/>
              <w:noProof/>
              <w:lang w:eastAsia="en-GB"/>
            </w:rPr>
          </w:pPr>
          <w:hyperlink w:anchor="_Toc381013923" w:history="1">
            <w:r w:rsidR="005F016E" w:rsidRPr="00A60A57">
              <w:rPr>
                <w:rStyle w:val="Hyperlink"/>
                <w:noProof/>
              </w:rPr>
              <w:t>7.2.1.2</w:t>
            </w:r>
            <w:r w:rsidR="005F016E">
              <w:rPr>
                <w:rFonts w:asciiTheme="minorHAnsi" w:hAnsiTheme="minorHAnsi"/>
                <w:noProof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Spectrum Analysis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_Toc381013923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8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5F016E" w:rsidRDefault="00A50A0F">
          <w:pPr>
            <w:pStyle w:val="Verzeichnis1"/>
            <w:tabs>
              <w:tab w:val="left" w:pos="332"/>
              <w:tab w:val="right" w:leader="dot" w:pos="9622"/>
            </w:tabs>
            <w:rPr>
              <w:rFonts w:asciiTheme="minorHAnsi" w:hAnsiTheme="minorHAnsi"/>
              <w:b w:val="0"/>
              <w:caps w:val="0"/>
              <w:noProof/>
              <w:u w:val="none"/>
              <w:lang w:eastAsia="en-GB"/>
            </w:rPr>
          </w:pPr>
          <w:hyperlink w:anchor="_Toc381013924" w:history="1">
            <w:r w:rsidR="005F016E" w:rsidRPr="00A60A57">
              <w:rPr>
                <w:rStyle w:val="Hyperlink"/>
                <w:noProof/>
              </w:rPr>
              <w:t>9</w:t>
            </w:r>
            <w:r w:rsidR="005F016E">
              <w:rPr>
                <w:rFonts w:asciiTheme="minorHAnsi" w:hAnsiTheme="minorHAnsi"/>
                <w:b w:val="0"/>
                <w:caps w:val="0"/>
                <w:noProof/>
                <w:u w:val="none"/>
                <w:lang w:eastAsia="en-GB"/>
              </w:rPr>
              <w:tab/>
            </w:r>
            <w:r w:rsidR="005F016E" w:rsidRPr="00A60A57">
              <w:rPr>
                <w:rStyle w:val="Hyperlink"/>
                <w:noProof/>
              </w:rPr>
              <w:t>Register of Illustrations</w:t>
            </w:r>
            <w:r w:rsidR="005F016E">
              <w:rPr>
                <w:noProof/>
                <w:webHidden/>
              </w:rPr>
              <w:tab/>
            </w:r>
            <w:r w:rsidR="005F016E">
              <w:rPr>
                <w:noProof/>
                <w:webHidden/>
              </w:rPr>
              <w:fldChar w:fldCharType="begin"/>
            </w:r>
            <w:r w:rsidR="005F016E">
              <w:rPr>
                <w:noProof/>
                <w:webHidden/>
              </w:rPr>
              <w:instrText xml:space="preserve"> PAGEREF _Toc381013924 \h </w:instrText>
            </w:r>
            <w:r w:rsidR="005F016E">
              <w:rPr>
                <w:noProof/>
                <w:webHidden/>
              </w:rPr>
            </w:r>
            <w:r w:rsidR="005F016E">
              <w:rPr>
                <w:noProof/>
                <w:webHidden/>
              </w:rPr>
              <w:fldChar w:fldCharType="separate"/>
            </w:r>
            <w:r w:rsidR="00AC23DD">
              <w:rPr>
                <w:noProof/>
                <w:webHidden/>
              </w:rPr>
              <w:t>9</w:t>
            </w:r>
            <w:r w:rsidR="005F016E">
              <w:rPr>
                <w:noProof/>
                <w:webHidden/>
              </w:rPr>
              <w:fldChar w:fldCharType="end"/>
            </w:r>
          </w:hyperlink>
        </w:p>
        <w:p w:rsidR="00B447FB" w:rsidRPr="00AA2621" w:rsidRDefault="00904515" w:rsidP="00BD31EC">
          <w:r w:rsidRPr="00AA2621">
            <w:rPr>
              <w:b/>
              <w:caps/>
              <w:u w:val="single"/>
            </w:rPr>
            <w:fldChar w:fldCharType="end"/>
          </w:r>
        </w:p>
      </w:sdtContent>
    </w:sdt>
    <w:p w:rsidR="008B15F4" w:rsidRPr="00AA2621" w:rsidRDefault="008B15F4" w:rsidP="00BD31EC">
      <w:r w:rsidRPr="00AA2621">
        <w:br w:type="page"/>
      </w:r>
    </w:p>
    <w:p w:rsidR="00D013E4" w:rsidRPr="00AA2621" w:rsidRDefault="00986872" w:rsidP="00BD31EC">
      <w:pPr>
        <w:pStyle w:val="berschrift1"/>
      </w:pPr>
      <w:bookmarkStart w:id="3" w:name="_Toc381013894"/>
      <w:r w:rsidRPr="00AA2621">
        <w:lastRenderedPageBreak/>
        <w:t>Tasks</w:t>
      </w:r>
      <w:bookmarkEnd w:id="3"/>
    </w:p>
    <w:p w:rsidR="00257F6E" w:rsidRPr="00AA2621" w:rsidRDefault="002D3294" w:rsidP="00104CC5">
      <w:r w:rsidRPr="00AA2621">
        <w:t xml:space="preserve">The task of this exercise was to compare different speech coding algorithms. </w:t>
      </w:r>
    </w:p>
    <w:p w:rsidR="000B3D6C" w:rsidRPr="00AA2621" w:rsidRDefault="002D3294" w:rsidP="00104CC5">
      <w:r w:rsidRPr="00AA2621">
        <w:t xml:space="preserve">The following 4 signals were generated with the Program </w:t>
      </w:r>
      <w:proofErr w:type="spellStart"/>
      <w:r w:rsidRPr="00AA2621">
        <w:rPr>
          <w:i/>
        </w:rPr>
        <w:t>audioTester</w:t>
      </w:r>
      <w:proofErr w:type="spellEnd"/>
      <w:r w:rsidRPr="00AA2621">
        <w:rPr>
          <w:i/>
        </w:rPr>
        <w:t>.</w:t>
      </w:r>
    </w:p>
    <w:p w:rsidR="002D3294" w:rsidRPr="00AA2621" w:rsidRDefault="002D3294" w:rsidP="00104CC5"/>
    <w:tbl>
      <w:tblPr>
        <w:tblStyle w:val="Listentabelle3Akzent1"/>
        <w:tblW w:w="9637" w:type="dxa"/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6"/>
        <w:gridCol w:w="1607"/>
      </w:tblGrid>
      <w:tr w:rsidR="002D3294" w:rsidRPr="00AA2621" w:rsidTr="002D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Signal nr.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2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4</w:t>
            </w:r>
          </w:p>
        </w:tc>
        <w:tc>
          <w:tcPr>
            <w:tcW w:w="1607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5</w:t>
            </w:r>
          </w:p>
        </w:tc>
      </w:tr>
      <w:tr w:rsidR="002D3294" w:rsidRPr="00AA2621" w:rsidTr="002D329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Frequency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450Hz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4500Hz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450Hz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450Hz</w:t>
            </w:r>
          </w:p>
        </w:tc>
        <w:tc>
          <w:tcPr>
            <w:tcW w:w="1607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450Hz</w:t>
            </w:r>
          </w:p>
        </w:tc>
      </w:tr>
      <w:tr w:rsidR="002D3294" w:rsidRPr="00AA2621" w:rsidTr="002D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Level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0dB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0dB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-30dB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-30dB</w:t>
            </w:r>
          </w:p>
        </w:tc>
        <w:tc>
          <w:tcPr>
            <w:tcW w:w="1607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-30dB</w:t>
            </w:r>
          </w:p>
        </w:tc>
      </w:tr>
      <w:tr w:rsidR="002D3294" w:rsidRPr="00AA2621" w:rsidTr="002D329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Sample Rate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8kHz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8kHz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8kHz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8kHz</w:t>
            </w:r>
          </w:p>
        </w:tc>
        <w:tc>
          <w:tcPr>
            <w:tcW w:w="1607" w:type="dxa"/>
          </w:tcPr>
          <w:p w:rsidR="002D3294" w:rsidRPr="00AA2621" w:rsidRDefault="002D3294" w:rsidP="002D3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2621">
              <w:t>8kHz</w:t>
            </w:r>
          </w:p>
        </w:tc>
      </w:tr>
      <w:tr w:rsidR="002D3294" w:rsidRPr="00AA2621" w:rsidTr="002D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Resolution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16Bit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16Bit</w:t>
            </w:r>
          </w:p>
        </w:tc>
        <w:tc>
          <w:tcPr>
            <w:tcW w:w="1606" w:type="dxa"/>
          </w:tcPr>
          <w:p w:rsidR="002D3294" w:rsidRPr="00AA2621" w:rsidRDefault="002D3294" w:rsidP="002D3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8Bit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6" w:type="dxa"/>
          </w:tcPr>
          <w:p w:rsidR="002D3294" w:rsidRPr="00AA2621" w:rsidRDefault="002D3294" w:rsidP="002D3294">
            <w:r w:rsidRPr="00AA2621">
              <w:t>A-law</w:t>
            </w:r>
          </w:p>
        </w:tc>
        <w:tc>
          <w:tcPr>
            <w:tcW w:w="1607" w:type="dxa"/>
          </w:tcPr>
          <w:p w:rsidR="002D3294" w:rsidRPr="00AA2621" w:rsidRDefault="002D3294" w:rsidP="00407AA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2621">
              <w:t>32kb/s ADPCM</w:t>
            </w:r>
          </w:p>
        </w:tc>
      </w:tr>
    </w:tbl>
    <w:p w:rsidR="002D3294" w:rsidRPr="00AA2621" w:rsidRDefault="00407AA4" w:rsidP="00407AA4">
      <w:pPr>
        <w:pStyle w:val="Beschriftung"/>
      </w:pPr>
      <w:r w:rsidRPr="00AA2621">
        <w:t xml:space="preserve">Table </w:t>
      </w:r>
      <w:r w:rsidRPr="00AA2621">
        <w:fldChar w:fldCharType="begin"/>
      </w:r>
      <w:r w:rsidRPr="00AA2621">
        <w:instrText xml:space="preserve"> SEQ Table \* ARABIC </w:instrText>
      </w:r>
      <w:r w:rsidRPr="00AA2621">
        <w:fldChar w:fldCharType="separate"/>
      </w:r>
      <w:r w:rsidR="00AC23DD">
        <w:rPr>
          <w:noProof/>
        </w:rPr>
        <w:t>1</w:t>
      </w:r>
      <w:r w:rsidRPr="00AA2621">
        <w:fldChar w:fldCharType="end"/>
      </w:r>
      <w:r w:rsidRPr="00AA2621">
        <w:t xml:space="preserve">. </w:t>
      </w:r>
      <w:r w:rsidRPr="00235181">
        <w:rPr>
          <w:b w:val="0"/>
        </w:rPr>
        <w:t>Given Signals</w:t>
      </w:r>
    </w:p>
    <w:p w:rsidR="00407AA4" w:rsidRPr="00AA2621" w:rsidRDefault="00407AA4" w:rsidP="00407AA4"/>
    <w:p w:rsidR="00407AA4" w:rsidRPr="00AA2621" w:rsidRDefault="00407AA4" w:rsidP="00407AA4">
      <w:pPr>
        <w:pStyle w:val="berschrift2"/>
      </w:pPr>
      <w:bookmarkStart w:id="4" w:name="_Toc381013895"/>
      <w:r w:rsidRPr="00AA2621">
        <w:t>Used Programs</w:t>
      </w:r>
      <w:bookmarkEnd w:id="4"/>
    </w:p>
    <w:p w:rsidR="00407AA4" w:rsidRPr="00AA2621" w:rsidRDefault="00C86143" w:rsidP="005F016E">
      <w:pPr>
        <w:pStyle w:val="berschrift3"/>
        <w:ind w:left="0" w:firstLine="0"/>
      </w:pPr>
      <w:bookmarkStart w:id="5" w:name="_Toc381013896"/>
      <w:proofErr w:type="spellStart"/>
      <w:proofErr w:type="gramStart"/>
      <w:r w:rsidRPr="00AA2621">
        <w:t>audioT</w:t>
      </w:r>
      <w:r w:rsidR="00407AA4" w:rsidRPr="00AA2621">
        <w:t>ester</w:t>
      </w:r>
      <w:bookmarkEnd w:id="5"/>
      <w:proofErr w:type="spellEnd"/>
      <w:proofErr w:type="gramEnd"/>
    </w:p>
    <w:p w:rsidR="00407AA4" w:rsidRPr="00AA2621" w:rsidRDefault="00AA2621" w:rsidP="00407AA4">
      <w:proofErr w:type="spellStart"/>
      <w:r>
        <w:t>A</w:t>
      </w:r>
      <w:r w:rsidR="00407AA4" w:rsidRPr="00AA2621">
        <w:t>udio</w:t>
      </w:r>
      <w:r>
        <w:t>T</w:t>
      </w:r>
      <w:r w:rsidR="00407AA4" w:rsidRPr="00AA2621">
        <w:t>ester</w:t>
      </w:r>
      <w:proofErr w:type="spellEnd"/>
      <w:r w:rsidR="00407AA4" w:rsidRPr="00AA2621">
        <w:t xml:space="preserve"> is a program building an audio-Laboratory with the use of a sound card. </w:t>
      </w:r>
      <w:proofErr w:type="spellStart"/>
      <w:r w:rsidR="00407AA4" w:rsidRPr="00AA2621">
        <w:t>Audiotester</w:t>
      </w:r>
      <w:proofErr w:type="spellEnd"/>
      <w:r w:rsidR="00407AA4" w:rsidRPr="00AA2621">
        <w:t xml:space="preserve"> provides you with a frequency generator </w:t>
      </w:r>
      <w:proofErr w:type="gramStart"/>
      <w:r w:rsidR="00407AA4" w:rsidRPr="00AA2621">
        <w:t>a</w:t>
      </w:r>
      <w:proofErr w:type="gramEnd"/>
      <w:r w:rsidR="00407AA4" w:rsidRPr="00AA2621">
        <w:t xml:space="preserve"> Oscilloscope and a spectrum analyser using </w:t>
      </w:r>
      <w:r w:rsidR="00C86143" w:rsidRPr="00AA2621">
        <w:t>the soundcard (sound chip)</w:t>
      </w:r>
      <w:r w:rsidR="00407AA4" w:rsidRPr="00AA2621">
        <w:t xml:space="preserve">. </w:t>
      </w:r>
    </w:p>
    <w:p w:rsidR="00407AA4" w:rsidRPr="00AA2621" w:rsidRDefault="00407AA4" w:rsidP="00407AA4">
      <w:r w:rsidRPr="00AA2621">
        <w:t xml:space="preserve">Before measuring signals with </w:t>
      </w:r>
      <w:proofErr w:type="spellStart"/>
      <w:r w:rsidR="00AA2621">
        <w:t>a</w:t>
      </w:r>
      <w:r w:rsidRPr="00AA2621">
        <w:t>udio</w:t>
      </w:r>
      <w:r w:rsidR="00AA2621">
        <w:t>T</w:t>
      </w:r>
      <w:r w:rsidRPr="00AA2621">
        <w:t>ester</w:t>
      </w:r>
      <w:proofErr w:type="spellEnd"/>
      <w:r w:rsidRPr="00AA2621">
        <w:t xml:space="preserve"> the PC has to be calibrated using the frequency generator (line out) connected to </w:t>
      </w:r>
      <w:proofErr w:type="spellStart"/>
      <w:r w:rsidRPr="00AA2621">
        <w:t>audio</w:t>
      </w:r>
      <w:r w:rsidR="00AA2621">
        <w:t>T</w:t>
      </w:r>
      <w:r w:rsidRPr="00AA2621">
        <w:t>esters</w:t>
      </w:r>
      <w:proofErr w:type="spellEnd"/>
      <w:r w:rsidRPr="00AA2621">
        <w:t xml:space="preserve"> oscilloscope (line in). Calibrating means that the mixer is set to the maximum level that is possible without clipping. </w:t>
      </w:r>
    </w:p>
    <w:p w:rsidR="00407AA4" w:rsidRPr="00AA2621" w:rsidRDefault="00407AA4" w:rsidP="005F016E">
      <w:pPr>
        <w:pStyle w:val="berschrift3"/>
        <w:ind w:left="0" w:firstLine="0"/>
      </w:pPr>
      <w:bookmarkStart w:id="6" w:name="_Toc381013897"/>
      <w:r w:rsidRPr="00AA2621">
        <w:t>Cool Edit Pro</w:t>
      </w:r>
      <w:bookmarkEnd w:id="6"/>
      <w:r w:rsidRPr="00AA2621">
        <w:t xml:space="preserve"> </w:t>
      </w:r>
    </w:p>
    <w:p w:rsidR="00407AA4" w:rsidRPr="00AA2621" w:rsidRDefault="00407AA4" w:rsidP="00407AA4">
      <w:r w:rsidRPr="00AA2621">
        <w:t>Cool Edit pro is a waveform editing program providing Waveform recording, analysis and storage of the recorded waveforms in different coding standards like PCM, A-and μ law and ADPCM. The effect of different coding methods can be investigated by storing a recorded waveform and compare the stored and re-opened signal file with the original waveform.</w:t>
      </w:r>
    </w:p>
    <w:p w:rsidR="00C86143" w:rsidRPr="00AA2621" w:rsidRDefault="00C86143" w:rsidP="00407AA4"/>
    <w:p w:rsidR="00C86143" w:rsidRPr="00AA2621" w:rsidRDefault="00C86143" w:rsidP="00C86143">
      <w:pPr>
        <w:pStyle w:val="berschrift2"/>
      </w:pPr>
      <w:bookmarkStart w:id="7" w:name="_Toc381013898"/>
      <w:r w:rsidRPr="00AA2621">
        <w:t>General Measurement Setup</w:t>
      </w:r>
      <w:bookmarkEnd w:id="7"/>
    </w:p>
    <w:p w:rsidR="00C86143" w:rsidRDefault="00C86143" w:rsidP="00C86143">
      <w:r w:rsidRPr="00AA2621">
        <w:t xml:space="preserve">The given signal was generated with the program </w:t>
      </w:r>
      <w:proofErr w:type="spellStart"/>
      <w:r w:rsidRPr="00AA2621">
        <w:t>audioTester</w:t>
      </w:r>
      <w:proofErr w:type="spellEnd"/>
      <w:r w:rsidRPr="00AA2621">
        <w:t xml:space="preserve"> </w:t>
      </w:r>
      <w:r w:rsidR="00AA2621">
        <w:t xml:space="preserve">on the computer. Afterwards the signal was forwarded to the sound card of the pc. At the soundcard an external loop was created. A Stereo cable was connected from the </w:t>
      </w:r>
      <w:r w:rsidR="00AA2621" w:rsidRPr="00AA2621">
        <w:rPr>
          <w:i/>
        </w:rPr>
        <w:t>OUTPUT</w:t>
      </w:r>
      <w:r w:rsidR="00AA2621">
        <w:t xml:space="preserve"> to the </w:t>
      </w:r>
      <w:r w:rsidR="00AA2621" w:rsidRPr="00AA2621">
        <w:rPr>
          <w:i/>
        </w:rPr>
        <w:t>LINE-IN</w:t>
      </w:r>
      <w:r w:rsidR="00AA2621">
        <w:t xml:space="preserve"> connector. </w:t>
      </w:r>
    </w:p>
    <w:p w:rsidR="00AA2621" w:rsidRDefault="00AA2621" w:rsidP="00C86143"/>
    <w:p w:rsidR="00AA2621" w:rsidRDefault="00670DFE" w:rsidP="00C86143">
      <w:r>
        <w:t xml:space="preserve">So the output is directly connected to </w:t>
      </w:r>
      <w:r w:rsidRPr="00670DFE">
        <w:rPr>
          <w:i/>
        </w:rPr>
        <w:t>LINE-IN</w:t>
      </w:r>
      <w:r>
        <w:t xml:space="preserve">. </w:t>
      </w:r>
      <w:r w:rsidR="001003F5">
        <w:t>This has the effect that the signal could be analysed like a normal signal on the LINE-IN port.</w:t>
      </w:r>
    </w:p>
    <w:p w:rsidR="001003F5" w:rsidRDefault="001003F5" w:rsidP="00C86143"/>
    <w:p w:rsidR="001003F5" w:rsidRDefault="001003F5" w:rsidP="00C86143">
      <w:r>
        <w:t>For signal analysis the program Cool Edit Pro was used. It also provides waveform editing, saving and storage as well as the use different coding methods and standards.</w:t>
      </w:r>
    </w:p>
    <w:p w:rsidR="004A00DA" w:rsidRDefault="004A00DA" w:rsidP="00C86143">
      <w:r>
        <w:br w:type="page"/>
      </w:r>
    </w:p>
    <w:p w:rsidR="00C86143" w:rsidRPr="00AA2621" w:rsidRDefault="00C86143" w:rsidP="00C86143">
      <w:pPr>
        <w:pStyle w:val="berschrift1"/>
      </w:pPr>
      <w:bookmarkStart w:id="8" w:name="_Toc381013899"/>
      <w:r w:rsidRPr="00AA2621">
        <w:lastRenderedPageBreak/>
        <w:t>First Signal</w:t>
      </w:r>
      <w:bookmarkEnd w:id="8"/>
    </w:p>
    <w:p w:rsidR="00C86143" w:rsidRPr="00AA2621" w:rsidRDefault="00C86143" w:rsidP="00C86143">
      <w:pPr>
        <w:pStyle w:val="berschrift2"/>
      </w:pPr>
      <w:bookmarkStart w:id="9" w:name="_Toc381013900"/>
      <w:r w:rsidRPr="00AA2621">
        <w:t>Characteristics of the signal</w:t>
      </w:r>
      <w:bookmarkEnd w:id="9"/>
    </w:p>
    <w:p w:rsidR="00C86143" w:rsidRDefault="00C86143" w:rsidP="00C86143">
      <w:r w:rsidRPr="00AA2621">
        <w:t xml:space="preserve">Frequency: </w:t>
      </w:r>
      <w:r w:rsidRPr="00AA2621">
        <w:rPr>
          <w:rStyle w:val="IntensiveHervorhebung"/>
        </w:rPr>
        <w:t xml:space="preserve">450 Hz </w:t>
      </w:r>
      <w:r w:rsidRPr="00AA2621">
        <w:t xml:space="preserve">- Level: </w:t>
      </w:r>
      <w:r w:rsidRPr="00AA2621">
        <w:rPr>
          <w:rStyle w:val="IntensiveHervorhebung"/>
        </w:rPr>
        <w:t>0</w:t>
      </w:r>
      <w:r w:rsidR="004A00DA">
        <w:rPr>
          <w:rStyle w:val="IntensiveHervorhebung"/>
        </w:rPr>
        <w:t xml:space="preserve"> </w:t>
      </w:r>
      <w:r w:rsidRPr="00AA2621">
        <w:rPr>
          <w:rStyle w:val="IntensiveHervorhebung"/>
        </w:rPr>
        <w:t>dB</w:t>
      </w:r>
      <w:r w:rsidRPr="00AA2621">
        <w:t xml:space="preserve"> – Sample Rate: </w:t>
      </w:r>
      <w:r w:rsidRPr="00AA2621">
        <w:rPr>
          <w:rStyle w:val="IntensiveHervorhebung"/>
        </w:rPr>
        <w:t xml:space="preserve">8 kHz </w:t>
      </w:r>
      <w:r w:rsidRPr="00AA2621">
        <w:t xml:space="preserve">– Resolution: </w:t>
      </w:r>
      <w:r w:rsidRPr="00AA2621">
        <w:rPr>
          <w:rStyle w:val="IntensiveHervorhebung"/>
        </w:rPr>
        <w:t>16</w:t>
      </w:r>
      <w:r w:rsidR="004A00DA">
        <w:rPr>
          <w:rStyle w:val="IntensiveHervorhebung"/>
        </w:rPr>
        <w:t xml:space="preserve"> </w:t>
      </w:r>
      <w:r w:rsidRPr="00AA2621">
        <w:rPr>
          <w:rStyle w:val="IntensiveHervorhebung"/>
        </w:rPr>
        <w:t>Bit</w:t>
      </w:r>
    </w:p>
    <w:p w:rsidR="004A00DA" w:rsidRPr="00AA2621" w:rsidRDefault="004A00DA" w:rsidP="00C86143"/>
    <w:p w:rsidR="00C86143" w:rsidRDefault="00C86143" w:rsidP="00C86143">
      <w:pPr>
        <w:pStyle w:val="berschrift2"/>
      </w:pPr>
      <w:bookmarkStart w:id="10" w:name="_Toc381013901"/>
      <w:r w:rsidRPr="00AA2621">
        <w:t xml:space="preserve">Measurement </w:t>
      </w:r>
      <w:r w:rsidR="00235181">
        <w:t>Results</w:t>
      </w:r>
      <w:bookmarkEnd w:id="10"/>
    </w:p>
    <w:p w:rsidR="00573B87" w:rsidRPr="00573B87" w:rsidRDefault="00573B87" w:rsidP="00573B87">
      <w:pPr>
        <w:rPr>
          <w:lang w:val="en-US"/>
        </w:rPr>
      </w:pPr>
      <w:r w:rsidRPr="00573B87">
        <w:rPr>
          <w:lang w:val="en-US"/>
        </w:rPr>
        <w:t>A sinus has only on</w:t>
      </w:r>
      <w:r w:rsidR="00941560">
        <w:rPr>
          <w:lang w:val="en-US"/>
        </w:rPr>
        <w:t xml:space="preserve">e peak at its ground frequency. </w:t>
      </w:r>
      <w:r w:rsidRPr="00573B87">
        <w:rPr>
          <w:lang w:val="en-US"/>
        </w:rPr>
        <w:t>The noise (distortion) value is -87dB.</w:t>
      </w:r>
      <w:r w:rsidR="00941560">
        <w:rPr>
          <w:lang w:val="en-US"/>
        </w:rPr>
        <w:t xml:space="preserve"> </w:t>
      </w:r>
      <w:r w:rsidR="00941560" w:rsidRPr="00941560">
        <w:rPr>
          <w:lang w:val="en-US"/>
        </w:rPr>
        <w:t>He</w:t>
      </w:r>
      <w:r w:rsidR="00941560">
        <w:rPr>
          <w:lang w:val="en-US"/>
        </w:rPr>
        <w:t>re you can see the samples of a</w:t>
      </w:r>
      <w:r w:rsidR="00941560" w:rsidRPr="00941560">
        <w:rPr>
          <w:lang w:val="en-US"/>
        </w:rPr>
        <w:t xml:space="preserve"> 450 Hz sinus wave</w:t>
      </w:r>
      <w:r w:rsidR="00941560">
        <w:rPr>
          <w:lang w:val="en-US"/>
        </w:rPr>
        <w:t>form</w:t>
      </w:r>
      <w:r w:rsidR="00941560" w:rsidRPr="00941560">
        <w:rPr>
          <w:lang w:val="en-US"/>
        </w:rPr>
        <w:t>. There are no anomalies.</w:t>
      </w:r>
    </w:p>
    <w:p w:rsidR="00235181" w:rsidRDefault="00235181" w:rsidP="00235181">
      <w:pPr>
        <w:pStyle w:val="berschrift4"/>
      </w:pPr>
      <w:bookmarkStart w:id="11" w:name="_Toc381013902"/>
      <w:r>
        <w:t>General Signal Waveform</w:t>
      </w:r>
      <w:bookmarkEnd w:id="11"/>
    </w:p>
    <w:p w:rsidR="00235181" w:rsidRDefault="00235181" w:rsidP="00235181">
      <w:pPr>
        <w:keepNext/>
        <w:jc w:val="center"/>
      </w:pPr>
      <w:r>
        <w:rPr>
          <w:noProof/>
          <w:sz w:val="24"/>
          <w:lang w:eastAsia="en-GB"/>
        </w:rPr>
        <w:drawing>
          <wp:inline distT="0" distB="0" distL="0" distR="0" wp14:anchorId="567D9D40" wp14:editId="2C0690DE">
            <wp:extent cx="5040000" cy="3208028"/>
            <wp:effectExtent l="0" t="0" r="8255" b="0"/>
            <wp:docPr id="1" name="Grafik 0" descr="450Hz_0dB_8kHz_16Bit_CoolEd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Hz_0dB_8kHz_16Bit_CoolEdit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" t="14220" r="1365" b="14312"/>
                    <a:stretch/>
                  </pic:blipFill>
                  <pic:spPr bwMode="auto">
                    <a:xfrm>
                      <a:off x="0" y="0"/>
                      <a:ext cx="5040000" cy="320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1" w:rsidRPr="00235181" w:rsidRDefault="00235181" w:rsidP="006215F6">
      <w:pPr>
        <w:pStyle w:val="Beschriftung"/>
        <w:ind w:firstLine="864"/>
        <w:rPr>
          <w:b w:val="0"/>
        </w:rPr>
      </w:pPr>
      <w:bookmarkStart w:id="12" w:name="_Toc3810149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3DD">
        <w:rPr>
          <w:noProof/>
        </w:rPr>
        <w:t>1</w:t>
      </w:r>
      <w:r>
        <w:fldChar w:fldCharType="end"/>
      </w:r>
      <w:r>
        <w:t xml:space="preserve">. </w:t>
      </w:r>
      <w:r w:rsidRPr="00235181">
        <w:rPr>
          <w:b w:val="0"/>
        </w:rPr>
        <w:t>Waveform of Signal 1</w:t>
      </w:r>
      <w:bookmarkEnd w:id="12"/>
    </w:p>
    <w:p w:rsidR="00235181" w:rsidRPr="00235181" w:rsidRDefault="00235181" w:rsidP="00235181">
      <w:pPr>
        <w:pStyle w:val="berschrift4"/>
      </w:pPr>
      <w:bookmarkStart w:id="13" w:name="_Toc381013903"/>
      <w:r>
        <w:t>Spectrum Analysis</w:t>
      </w:r>
      <w:bookmarkEnd w:id="13"/>
    </w:p>
    <w:p w:rsidR="00235181" w:rsidRDefault="00235181" w:rsidP="00235181">
      <w:pPr>
        <w:keepNext/>
        <w:jc w:val="center"/>
      </w:pPr>
      <w:r>
        <w:rPr>
          <w:noProof/>
          <w:sz w:val="24"/>
          <w:lang w:eastAsia="en-GB"/>
        </w:rPr>
        <w:drawing>
          <wp:inline distT="0" distB="0" distL="0" distR="0" wp14:anchorId="12F77964" wp14:editId="3AF8BEA8">
            <wp:extent cx="5040000" cy="3165134"/>
            <wp:effectExtent l="0" t="0" r="8255" b="0"/>
            <wp:docPr id="4" name="Grafik 1" descr="450Hz_0dB_8kHz_16Bit_Analy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Hz_0dB_8kHz_16Bit_Analyz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6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94" w:rsidRDefault="006215F6" w:rsidP="006215F6">
      <w:pPr>
        <w:pStyle w:val="Beschriftung"/>
        <w:ind w:firstLine="432"/>
        <w:rPr>
          <w:b w:val="0"/>
        </w:rPr>
      </w:pPr>
      <w:bookmarkStart w:id="14" w:name="_Toc381014905"/>
      <w:r>
        <w:t xml:space="preserve">          </w:t>
      </w:r>
      <w:r w:rsidR="00235181">
        <w:t xml:space="preserve">Figure </w:t>
      </w:r>
      <w:r w:rsidR="00235181">
        <w:fldChar w:fldCharType="begin"/>
      </w:r>
      <w:r w:rsidR="00235181">
        <w:instrText xml:space="preserve"> SEQ Figure \* ARABIC </w:instrText>
      </w:r>
      <w:r w:rsidR="00235181">
        <w:fldChar w:fldCharType="separate"/>
      </w:r>
      <w:r w:rsidR="00AC23DD">
        <w:rPr>
          <w:noProof/>
        </w:rPr>
        <w:t>2</w:t>
      </w:r>
      <w:r w:rsidR="00235181">
        <w:fldChar w:fldCharType="end"/>
      </w:r>
      <w:r w:rsidR="00235181">
        <w:t xml:space="preserve">. </w:t>
      </w:r>
      <w:r w:rsidR="00DC7A04" w:rsidRPr="00DC7A04">
        <w:rPr>
          <w:b w:val="0"/>
        </w:rPr>
        <w:t>Spectrum Analysis</w:t>
      </w:r>
      <w:r w:rsidR="00DC7A04">
        <w:rPr>
          <w:b w:val="0"/>
        </w:rPr>
        <w:t xml:space="preserve"> of Signal 1</w:t>
      </w:r>
      <w:bookmarkEnd w:id="14"/>
    </w:p>
    <w:p w:rsidR="00235181" w:rsidRDefault="00235181" w:rsidP="0023518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4A00DA" w:rsidRPr="00AA2621" w:rsidRDefault="004A00DA" w:rsidP="004A00DA">
      <w:pPr>
        <w:pStyle w:val="berschrift1"/>
      </w:pPr>
      <w:bookmarkStart w:id="15" w:name="_Toc381013904"/>
      <w:r>
        <w:lastRenderedPageBreak/>
        <w:t>Second</w:t>
      </w:r>
      <w:r w:rsidRPr="00AA2621">
        <w:t xml:space="preserve"> Signal</w:t>
      </w:r>
      <w:bookmarkEnd w:id="15"/>
    </w:p>
    <w:p w:rsidR="004A00DA" w:rsidRPr="00AA2621" w:rsidRDefault="004A00DA" w:rsidP="004A00DA">
      <w:pPr>
        <w:pStyle w:val="berschrift2"/>
      </w:pPr>
      <w:bookmarkStart w:id="16" w:name="_Toc381013905"/>
      <w:r w:rsidRPr="00AA2621">
        <w:t>Characteristics of the signal</w:t>
      </w:r>
      <w:bookmarkEnd w:id="16"/>
    </w:p>
    <w:p w:rsidR="004A00DA" w:rsidRPr="00AA2621" w:rsidRDefault="004A00DA" w:rsidP="004A00DA">
      <w:r w:rsidRPr="00AA2621">
        <w:t xml:space="preserve">Frequency: </w:t>
      </w:r>
      <w:r w:rsidRPr="00AA2621">
        <w:rPr>
          <w:rStyle w:val="IntensiveHervorhebung"/>
        </w:rPr>
        <w:t>45</w:t>
      </w:r>
      <w:r>
        <w:rPr>
          <w:rStyle w:val="IntensiveHervorhebung"/>
        </w:rPr>
        <w:t>0</w:t>
      </w:r>
      <w:r w:rsidRPr="00AA2621">
        <w:rPr>
          <w:rStyle w:val="IntensiveHervorhebung"/>
        </w:rPr>
        <w:t xml:space="preserve">0 Hz </w:t>
      </w:r>
      <w:r w:rsidRPr="00AA2621">
        <w:t xml:space="preserve">- Level: </w:t>
      </w:r>
      <w:r w:rsidRPr="00AA2621">
        <w:rPr>
          <w:rStyle w:val="IntensiveHervorhebung"/>
        </w:rPr>
        <w:t>0</w:t>
      </w:r>
      <w:r>
        <w:rPr>
          <w:rStyle w:val="IntensiveHervorhebung"/>
        </w:rPr>
        <w:t xml:space="preserve"> </w:t>
      </w:r>
      <w:r w:rsidRPr="00AA2621">
        <w:rPr>
          <w:rStyle w:val="IntensiveHervorhebung"/>
        </w:rPr>
        <w:t>dB</w:t>
      </w:r>
      <w:r w:rsidRPr="00AA2621">
        <w:t xml:space="preserve"> – Sample Rate: </w:t>
      </w:r>
      <w:r w:rsidRPr="00AA2621">
        <w:rPr>
          <w:rStyle w:val="IntensiveHervorhebung"/>
        </w:rPr>
        <w:t xml:space="preserve">8 kHz </w:t>
      </w:r>
      <w:r w:rsidRPr="00AA2621">
        <w:t xml:space="preserve">– Resolution: </w:t>
      </w:r>
      <w:r w:rsidRPr="00AA2621">
        <w:rPr>
          <w:rStyle w:val="IntensiveHervorhebung"/>
        </w:rPr>
        <w:t>16</w:t>
      </w:r>
      <w:r>
        <w:rPr>
          <w:rStyle w:val="IntensiveHervorhebung"/>
        </w:rPr>
        <w:t xml:space="preserve"> </w:t>
      </w:r>
      <w:r w:rsidRPr="00AA2621">
        <w:rPr>
          <w:rStyle w:val="IntensiveHervorhebung"/>
        </w:rPr>
        <w:t>Bit</w:t>
      </w:r>
    </w:p>
    <w:p w:rsidR="004A00DA" w:rsidRPr="00AA2621" w:rsidRDefault="004A00DA" w:rsidP="004A00DA"/>
    <w:p w:rsidR="00235181" w:rsidRDefault="00235181" w:rsidP="00235181">
      <w:pPr>
        <w:pStyle w:val="berschrift2"/>
      </w:pPr>
      <w:bookmarkStart w:id="17" w:name="_Toc381013906"/>
      <w:r w:rsidRPr="00AA2621">
        <w:t xml:space="preserve">Measurement </w:t>
      </w:r>
      <w:r>
        <w:t>Results</w:t>
      </w:r>
      <w:bookmarkEnd w:id="17"/>
    </w:p>
    <w:p w:rsidR="00B73675" w:rsidRPr="00B73675" w:rsidRDefault="00B73675" w:rsidP="00B73675">
      <w:pPr>
        <w:rPr>
          <w:lang w:val="en-US"/>
        </w:rPr>
      </w:pPr>
      <w:r w:rsidRPr="00B73675">
        <w:rPr>
          <w:lang w:val="en-US"/>
        </w:rPr>
        <w:t xml:space="preserve">The peak is out of scale. A sinus wave has only one peak at its ground frequency. Also this signal courses an aliasing effect, because the frequency is </w:t>
      </w:r>
      <w:r w:rsidR="0014396E" w:rsidRPr="00B73675">
        <w:rPr>
          <w:lang w:val="en-US"/>
        </w:rPr>
        <w:t>higher than</w:t>
      </w:r>
      <w:r w:rsidRPr="00B73675">
        <w:rPr>
          <w:lang w:val="en-US"/>
        </w:rPr>
        <w:t xml:space="preserve"> the half of the sampling frequency (sampling theorem of Shannon).</w:t>
      </w:r>
    </w:p>
    <w:p w:rsidR="00235181" w:rsidRDefault="00235181" w:rsidP="00235181">
      <w:pPr>
        <w:pStyle w:val="berschrift4"/>
      </w:pPr>
      <w:bookmarkStart w:id="18" w:name="_Toc381013907"/>
      <w:r>
        <w:t>General Signal Waveform</w:t>
      </w:r>
      <w:bookmarkEnd w:id="18"/>
    </w:p>
    <w:p w:rsidR="00DC7A04" w:rsidRDefault="00235181" w:rsidP="00DC7A04">
      <w:pPr>
        <w:keepNext/>
        <w:jc w:val="center"/>
      </w:pPr>
      <w:r>
        <w:rPr>
          <w:noProof/>
          <w:sz w:val="24"/>
          <w:lang w:eastAsia="en-GB"/>
        </w:rPr>
        <w:drawing>
          <wp:inline distT="0" distB="0" distL="0" distR="0" wp14:anchorId="2299D3C1" wp14:editId="025D568E">
            <wp:extent cx="5040000" cy="3255621"/>
            <wp:effectExtent l="0" t="0" r="8255" b="2540"/>
            <wp:docPr id="2" name="Grafik 0" descr="450Hz_0dB_8kHz_16Bit_CoolEd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0Hz_0dB_8kHz_16Bit_CoolEdit2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3573" r="2049" b="14404"/>
                    <a:stretch/>
                  </pic:blipFill>
                  <pic:spPr bwMode="auto">
                    <a:xfrm>
                      <a:off x="0" y="0"/>
                      <a:ext cx="5040000" cy="325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1" w:rsidRPr="00DC7A04" w:rsidRDefault="00DC7A04" w:rsidP="006215F6">
      <w:pPr>
        <w:pStyle w:val="Beschriftung"/>
        <w:ind w:left="709" w:firstLine="155"/>
        <w:rPr>
          <w:b w:val="0"/>
        </w:rPr>
      </w:pPr>
      <w:bookmarkStart w:id="19" w:name="_Toc381014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3DD">
        <w:rPr>
          <w:noProof/>
        </w:rPr>
        <w:t>3</w:t>
      </w:r>
      <w:r>
        <w:fldChar w:fldCharType="end"/>
      </w:r>
      <w:r w:rsidRPr="00DC7A04">
        <w:rPr>
          <w:b w:val="0"/>
        </w:rPr>
        <w:t>. Waveform of Signal 2</w:t>
      </w:r>
      <w:bookmarkEnd w:id="19"/>
    </w:p>
    <w:p w:rsidR="00235181" w:rsidRDefault="00235181" w:rsidP="00235181">
      <w:pPr>
        <w:pStyle w:val="berschrift4"/>
      </w:pPr>
      <w:bookmarkStart w:id="20" w:name="_Toc381013908"/>
      <w:r>
        <w:t>Spectrum Analysis</w:t>
      </w:r>
      <w:bookmarkEnd w:id="20"/>
    </w:p>
    <w:p w:rsidR="00DC7A04" w:rsidRDefault="006215F6" w:rsidP="00DC7A04">
      <w:pPr>
        <w:keepNext/>
        <w:jc w:val="center"/>
      </w:pPr>
      <w:r>
        <w:rPr>
          <w:noProof/>
          <w:lang w:eastAsia="en-GB"/>
        </w:rPr>
        <w:drawing>
          <wp:inline distT="0" distB="0" distL="0" distR="0">
            <wp:extent cx="5040000" cy="2738580"/>
            <wp:effectExtent l="0" t="0" r="8255" b="5080"/>
            <wp:docPr id="14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8" t="27644" r="17413" b="19030"/>
                    <a:stretch/>
                  </pic:blipFill>
                  <pic:spPr bwMode="auto">
                    <a:xfrm>
                      <a:off x="0" y="0"/>
                      <a:ext cx="5040000" cy="27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A04" w:rsidRPr="00DC7A04" w:rsidRDefault="006215F6" w:rsidP="006215F6">
      <w:pPr>
        <w:pStyle w:val="Beschriftung"/>
        <w:ind w:left="709"/>
        <w:rPr>
          <w:b w:val="0"/>
        </w:rPr>
      </w:pPr>
      <w:bookmarkStart w:id="21" w:name="_Toc381014907"/>
      <w:r>
        <w:t xml:space="preserve">  </w:t>
      </w:r>
      <w:r w:rsidR="00DC7A04">
        <w:t xml:space="preserve">Figure </w:t>
      </w:r>
      <w:r w:rsidR="00DC7A04">
        <w:fldChar w:fldCharType="begin"/>
      </w:r>
      <w:r w:rsidR="00DC7A04">
        <w:instrText xml:space="preserve"> SEQ Figure \* ARABIC </w:instrText>
      </w:r>
      <w:r w:rsidR="00DC7A04">
        <w:fldChar w:fldCharType="separate"/>
      </w:r>
      <w:r w:rsidR="00AC23DD">
        <w:rPr>
          <w:noProof/>
        </w:rPr>
        <w:t>4</w:t>
      </w:r>
      <w:r w:rsidR="00DC7A04">
        <w:fldChar w:fldCharType="end"/>
      </w:r>
      <w:r w:rsidR="00DC7A04">
        <w:t xml:space="preserve">. </w:t>
      </w:r>
      <w:r w:rsidR="00DC7A04" w:rsidRPr="00DC7A04">
        <w:rPr>
          <w:b w:val="0"/>
        </w:rPr>
        <w:t>Spectrum Analysis of Signal 2</w:t>
      </w:r>
      <w:bookmarkEnd w:id="21"/>
    </w:p>
    <w:p w:rsidR="00235181" w:rsidRDefault="00235181" w:rsidP="00DC7A04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4A00DA" w:rsidRPr="00AA2621" w:rsidRDefault="004A00DA" w:rsidP="004A00DA">
      <w:pPr>
        <w:pStyle w:val="berschrift1"/>
      </w:pPr>
      <w:bookmarkStart w:id="22" w:name="_Toc381013909"/>
      <w:r>
        <w:lastRenderedPageBreak/>
        <w:t>Third</w:t>
      </w:r>
      <w:r w:rsidRPr="00AA2621">
        <w:t xml:space="preserve"> Signal</w:t>
      </w:r>
      <w:bookmarkEnd w:id="22"/>
    </w:p>
    <w:p w:rsidR="004A00DA" w:rsidRPr="00AA2621" w:rsidRDefault="004A00DA" w:rsidP="004A00DA">
      <w:pPr>
        <w:pStyle w:val="berschrift2"/>
      </w:pPr>
      <w:bookmarkStart w:id="23" w:name="_Toc381013910"/>
      <w:r w:rsidRPr="00AA2621">
        <w:t>Characteristics of the signal</w:t>
      </w:r>
      <w:bookmarkEnd w:id="23"/>
    </w:p>
    <w:p w:rsidR="004A00DA" w:rsidRPr="00AA2621" w:rsidRDefault="004A00DA" w:rsidP="004A00DA">
      <w:r w:rsidRPr="00AA2621">
        <w:t xml:space="preserve">Frequency: </w:t>
      </w:r>
      <w:r w:rsidRPr="00AA2621">
        <w:rPr>
          <w:rStyle w:val="IntensiveHervorhebung"/>
        </w:rPr>
        <w:t xml:space="preserve">450 Hz </w:t>
      </w:r>
      <w:r w:rsidRPr="00AA2621">
        <w:t xml:space="preserve">- Level: </w:t>
      </w:r>
      <w:r>
        <w:rPr>
          <w:rStyle w:val="IntensiveHervorhebung"/>
        </w:rPr>
        <w:t xml:space="preserve">-30 </w:t>
      </w:r>
      <w:r w:rsidRPr="00AA2621">
        <w:rPr>
          <w:rStyle w:val="IntensiveHervorhebung"/>
        </w:rPr>
        <w:t>dB</w:t>
      </w:r>
      <w:r w:rsidRPr="00AA2621">
        <w:t xml:space="preserve"> – Sample Rate: </w:t>
      </w:r>
      <w:r w:rsidRPr="00AA2621">
        <w:rPr>
          <w:rStyle w:val="IntensiveHervorhebung"/>
        </w:rPr>
        <w:t xml:space="preserve">8 kHz </w:t>
      </w:r>
      <w:r w:rsidRPr="00AA2621">
        <w:t xml:space="preserve">– Resolution: </w:t>
      </w:r>
      <w:r>
        <w:rPr>
          <w:rStyle w:val="IntensiveHervorhebung"/>
        </w:rPr>
        <w:t xml:space="preserve">8 </w:t>
      </w:r>
      <w:r w:rsidRPr="00AA2621">
        <w:rPr>
          <w:rStyle w:val="IntensiveHervorhebung"/>
        </w:rPr>
        <w:t>Bit</w:t>
      </w:r>
    </w:p>
    <w:p w:rsidR="004A00DA" w:rsidRPr="00AA2621" w:rsidRDefault="004A00DA" w:rsidP="004A00DA"/>
    <w:p w:rsidR="00235181" w:rsidRDefault="00235181" w:rsidP="00235181">
      <w:pPr>
        <w:pStyle w:val="berschrift2"/>
      </w:pPr>
      <w:bookmarkStart w:id="24" w:name="_Toc381013911"/>
      <w:r w:rsidRPr="00AA2621">
        <w:t xml:space="preserve">Measurement </w:t>
      </w:r>
      <w:r>
        <w:t>Results</w:t>
      </w:r>
      <w:bookmarkEnd w:id="24"/>
    </w:p>
    <w:p w:rsidR="00B73675" w:rsidRDefault="00B73675" w:rsidP="00B73675">
      <w:pPr>
        <w:rPr>
          <w:lang w:val="en-US"/>
        </w:rPr>
      </w:pPr>
      <w:r w:rsidRPr="00B73675">
        <w:rPr>
          <w:lang w:val="en-US"/>
        </w:rPr>
        <w:t>The noise (distortion) value is -59dB.</w:t>
      </w:r>
      <w:r>
        <w:rPr>
          <w:lang w:val="en-US"/>
        </w:rPr>
        <w:t>Something could be seen but the quality is very bad.</w:t>
      </w:r>
    </w:p>
    <w:p w:rsidR="0014396E" w:rsidRPr="00B73675" w:rsidRDefault="0014396E" w:rsidP="00B73675">
      <w:pPr>
        <w:rPr>
          <w:lang w:val="en-US"/>
        </w:rPr>
      </w:pPr>
      <w:r w:rsidRPr="0014396E">
        <w:rPr>
          <w:lang w:val="en-US"/>
        </w:rPr>
        <w:t>From this spectrum analysis you can see that the peak on channel 1 (blue) is lower than that on channel 2. The contrast between signal and noise is less.</w:t>
      </w:r>
    </w:p>
    <w:p w:rsidR="00235181" w:rsidRDefault="00235181" w:rsidP="00235181">
      <w:pPr>
        <w:pStyle w:val="berschrift4"/>
      </w:pPr>
      <w:bookmarkStart w:id="25" w:name="_Toc381013912"/>
      <w:r>
        <w:t>General Signal Waveform</w:t>
      </w:r>
      <w:bookmarkEnd w:id="25"/>
    </w:p>
    <w:p w:rsidR="008515AC" w:rsidRDefault="008515AC" w:rsidP="006215F6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717A27D9" wp14:editId="7657A504">
            <wp:extent cx="5040000" cy="3042209"/>
            <wp:effectExtent l="0" t="0" r="8255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rd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1" w:rsidRDefault="008515AC" w:rsidP="006215F6">
      <w:pPr>
        <w:pStyle w:val="Beschriftung"/>
        <w:ind w:left="709" w:firstLine="155"/>
      </w:pPr>
      <w:bookmarkStart w:id="26" w:name="_Toc3810149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3DD">
        <w:rPr>
          <w:noProof/>
        </w:rPr>
        <w:t>5</w:t>
      </w:r>
      <w:r>
        <w:fldChar w:fldCharType="end"/>
      </w:r>
      <w:r>
        <w:t xml:space="preserve">. </w:t>
      </w:r>
      <w:r w:rsidRPr="008515AC">
        <w:rPr>
          <w:b w:val="0"/>
        </w:rPr>
        <w:t>Waveform of Signal 3</w:t>
      </w:r>
      <w:bookmarkEnd w:id="26"/>
    </w:p>
    <w:p w:rsidR="00235181" w:rsidRDefault="00235181" w:rsidP="00235181">
      <w:pPr>
        <w:pStyle w:val="berschrift4"/>
      </w:pPr>
      <w:bookmarkStart w:id="27" w:name="_Toc381013913"/>
      <w:r>
        <w:t>Spectrum Analysis</w:t>
      </w:r>
      <w:bookmarkEnd w:id="27"/>
    </w:p>
    <w:p w:rsidR="008515AC" w:rsidRDefault="008515AC" w:rsidP="008515AC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644950F9" wp14:editId="6BB43C3E">
            <wp:extent cx="5040000" cy="2183147"/>
            <wp:effectExtent l="0" t="0" r="8255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th.2_ALaw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1" w:rsidRPr="00235181" w:rsidRDefault="006215F6" w:rsidP="006215F6">
      <w:pPr>
        <w:pStyle w:val="Beschriftung"/>
        <w:ind w:left="709"/>
      </w:pPr>
      <w:bookmarkStart w:id="28" w:name="_Toc381014909"/>
      <w:r>
        <w:t xml:space="preserve">   </w:t>
      </w:r>
      <w:r w:rsidR="008515AC">
        <w:t xml:space="preserve">Figure </w:t>
      </w:r>
      <w:r w:rsidR="008515AC">
        <w:fldChar w:fldCharType="begin"/>
      </w:r>
      <w:r w:rsidR="008515AC">
        <w:instrText xml:space="preserve"> SEQ Figure \* ARABIC </w:instrText>
      </w:r>
      <w:r w:rsidR="008515AC">
        <w:fldChar w:fldCharType="separate"/>
      </w:r>
      <w:r w:rsidR="00AC23DD">
        <w:rPr>
          <w:noProof/>
        </w:rPr>
        <w:t>6</w:t>
      </w:r>
      <w:r w:rsidR="008515AC">
        <w:fldChar w:fldCharType="end"/>
      </w:r>
      <w:r w:rsidR="008515AC">
        <w:t xml:space="preserve">. </w:t>
      </w:r>
      <w:r w:rsidR="008515AC" w:rsidRPr="008515AC">
        <w:rPr>
          <w:b w:val="0"/>
        </w:rPr>
        <w:t>Spectrum Analysis of Signal 3</w:t>
      </w:r>
      <w:bookmarkEnd w:id="28"/>
    </w:p>
    <w:p w:rsidR="00235181" w:rsidRDefault="00235181" w:rsidP="0023518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4A00DA" w:rsidRPr="00AA2621" w:rsidRDefault="004A00DA" w:rsidP="004A00DA">
      <w:pPr>
        <w:pStyle w:val="berschrift1"/>
      </w:pPr>
      <w:bookmarkStart w:id="29" w:name="_Toc381013914"/>
      <w:r>
        <w:lastRenderedPageBreak/>
        <w:t>Fourth</w:t>
      </w:r>
      <w:r w:rsidRPr="00AA2621">
        <w:t xml:space="preserve"> Signal</w:t>
      </w:r>
      <w:bookmarkEnd w:id="29"/>
    </w:p>
    <w:p w:rsidR="004A00DA" w:rsidRPr="00AA2621" w:rsidRDefault="004A00DA" w:rsidP="004A00DA">
      <w:pPr>
        <w:pStyle w:val="berschrift2"/>
      </w:pPr>
      <w:bookmarkStart w:id="30" w:name="_Toc381013915"/>
      <w:r w:rsidRPr="00AA2621">
        <w:t>Characteristics of the signal</w:t>
      </w:r>
      <w:bookmarkEnd w:id="30"/>
    </w:p>
    <w:p w:rsidR="004A00DA" w:rsidRPr="00AA2621" w:rsidRDefault="004A00DA" w:rsidP="004A00DA">
      <w:r w:rsidRPr="00AA2621">
        <w:t xml:space="preserve">Frequency: </w:t>
      </w:r>
      <w:r w:rsidRPr="00AA2621">
        <w:rPr>
          <w:rStyle w:val="IntensiveHervorhebung"/>
        </w:rPr>
        <w:t xml:space="preserve">450 Hz </w:t>
      </w:r>
      <w:r w:rsidRPr="00AA2621">
        <w:t xml:space="preserve">- </w:t>
      </w:r>
      <w:r w:rsidR="00E65670" w:rsidRPr="00AA2621">
        <w:t xml:space="preserve">Level: </w:t>
      </w:r>
      <w:r w:rsidR="00E65670">
        <w:rPr>
          <w:rStyle w:val="IntensiveHervorhebung"/>
        </w:rPr>
        <w:t xml:space="preserve">-30 </w:t>
      </w:r>
      <w:r w:rsidR="00E65670" w:rsidRPr="00AA2621">
        <w:rPr>
          <w:rStyle w:val="IntensiveHervorhebung"/>
        </w:rPr>
        <w:t>dB</w:t>
      </w:r>
      <w:r w:rsidR="00E65670" w:rsidRPr="00AA2621">
        <w:t xml:space="preserve"> – Sample Rate:</w:t>
      </w:r>
      <w:r w:rsidRPr="00AA2621">
        <w:t xml:space="preserve"> </w:t>
      </w:r>
      <w:r w:rsidRPr="00AA2621">
        <w:rPr>
          <w:rStyle w:val="IntensiveHervorhebung"/>
        </w:rPr>
        <w:t xml:space="preserve">8 kHz </w:t>
      </w:r>
      <w:r w:rsidRPr="00AA2621">
        <w:t xml:space="preserve">– Resolution: </w:t>
      </w:r>
      <w:r w:rsidR="00E65670">
        <w:rPr>
          <w:rStyle w:val="IntensiveHervorhebung"/>
        </w:rPr>
        <w:t>A-law</w:t>
      </w:r>
    </w:p>
    <w:p w:rsidR="004A00DA" w:rsidRPr="00AA2621" w:rsidRDefault="004A00DA" w:rsidP="004A00DA"/>
    <w:p w:rsidR="00235181" w:rsidRDefault="00235181" w:rsidP="00235181">
      <w:pPr>
        <w:pStyle w:val="berschrift2"/>
      </w:pPr>
      <w:bookmarkStart w:id="31" w:name="_Toc381013916"/>
      <w:r w:rsidRPr="00AA2621">
        <w:t xml:space="preserve">Measurement </w:t>
      </w:r>
      <w:r>
        <w:t>Results</w:t>
      </w:r>
      <w:bookmarkEnd w:id="31"/>
    </w:p>
    <w:p w:rsidR="00573B87" w:rsidRPr="00636CB5" w:rsidRDefault="00573B87" w:rsidP="00573B87">
      <w:r>
        <w:rPr>
          <w:lang w:val="en-US"/>
        </w:rPr>
        <w:t>The noise (distortion) value is</w:t>
      </w:r>
      <w:r w:rsidRPr="00636CB5">
        <w:t xml:space="preserve"> -74dB.</w:t>
      </w:r>
    </w:p>
    <w:p w:rsidR="00B73675" w:rsidRPr="006C2C1C" w:rsidRDefault="00573B87" w:rsidP="00B73675">
      <w:r>
        <w:rPr>
          <w:lang w:val="en-US"/>
        </w:rPr>
        <w:t>Here the quality is much better, than it was in the 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signal, but the noise value is also quite high</w:t>
      </w:r>
      <w:r w:rsidR="00B73675" w:rsidRPr="00B73675">
        <w:rPr>
          <w:lang w:val="en-US"/>
        </w:rPr>
        <w:t>.</w:t>
      </w:r>
      <w:r w:rsidR="006C2C1C">
        <w:rPr>
          <w:lang w:val="en-US"/>
        </w:rPr>
        <w:t xml:space="preserve"> </w:t>
      </w:r>
      <w:r w:rsidR="006C2C1C" w:rsidRPr="006C2C1C">
        <w:rPr>
          <w:lang w:val="en-US"/>
        </w:rPr>
        <w:t>At this figure you can see that the noise level on A-Law is far more than on 8Bit resolution. This effects on both channels and is for the -30dB signal far more dangerous.</w:t>
      </w:r>
    </w:p>
    <w:p w:rsidR="00235181" w:rsidRDefault="00235181" w:rsidP="00235181">
      <w:pPr>
        <w:pStyle w:val="berschrift4"/>
      </w:pPr>
      <w:bookmarkStart w:id="32" w:name="_Toc381013917"/>
      <w:r>
        <w:t>General Signal Waveform</w:t>
      </w:r>
      <w:bookmarkEnd w:id="32"/>
    </w:p>
    <w:p w:rsidR="00A14DC4" w:rsidRDefault="00A14DC4" w:rsidP="00A14DC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868C846" wp14:editId="06D7F3CF">
            <wp:extent cx="5040000" cy="3084593"/>
            <wp:effectExtent l="0" t="0" r="8255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th.b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8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1" w:rsidRDefault="00A14DC4" w:rsidP="006215F6">
      <w:pPr>
        <w:pStyle w:val="Beschriftung"/>
        <w:ind w:left="709" w:firstLine="155"/>
      </w:pPr>
      <w:bookmarkStart w:id="33" w:name="_Toc3810149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3DD">
        <w:rPr>
          <w:noProof/>
        </w:rPr>
        <w:t>7</w:t>
      </w:r>
      <w:r>
        <w:fldChar w:fldCharType="end"/>
      </w:r>
      <w:r>
        <w:t>.</w:t>
      </w:r>
      <w:r w:rsidRPr="00A14DC4">
        <w:rPr>
          <w:b w:val="0"/>
        </w:rPr>
        <w:t xml:space="preserve"> Waveform of Signal 4</w:t>
      </w:r>
      <w:bookmarkEnd w:id="33"/>
    </w:p>
    <w:p w:rsidR="00235181" w:rsidRDefault="00235181" w:rsidP="00235181">
      <w:pPr>
        <w:pStyle w:val="berschrift4"/>
      </w:pPr>
      <w:bookmarkStart w:id="34" w:name="_Toc381013918"/>
      <w:r>
        <w:t>Spectrum Analysis</w:t>
      </w:r>
      <w:bookmarkEnd w:id="34"/>
    </w:p>
    <w:p w:rsidR="00A14DC4" w:rsidRDefault="00A14DC4" w:rsidP="00A14DC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003EADC9" wp14:editId="7F9DABB7">
            <wp:extent cx="5040000" cy="2183147"/>
            <wp:effectExtent l="0" t="0" r="8255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th.2_ALaw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1" w:rsidRDefault="006215F6" w:rsidP="006215F6">
      <w:pPr>
        <w:pStyle w:val="Beschriftung"/>
        <w:ind w:left="709"/>
      </w:pPr>
      <w:bookmarkStart w:id="35" w:name="_Toc381014911"/>
      <w:r>
        <w:t xml:space="preserve">   </w:t>
      </w:r>
      <w:r w:rsidR="00A14DC4">
        <w:t xml:space="preserve">Figure </w:t>
      </w:r>
      <w:r w:rsidR="00A14DC4">
        <w:fldChar w:fldCharType="begin"/>
      </w:r>
      <w:r w:rsidR="00A14DC4">
        <w:instrText xml:space="preserve"> SEQ Figure \* ARABIC </w:instrText>
      </w:r>
      <w:r w:rsidR="00A14DC4">
        <w:fldChar w:fldCharType="separate"/>
      </w:r>
      <w:r w:rsidR="00AC23DD">
        <w:rPr>
          <w:noProof/>
        </w:rPr>
        <w:t>8</w:t>
      </w:r>
      <w:r w:rsidR="00A14DC4">
        <w:fldChar w:fldCharType="end"/>
      </w:r>
      <w:r w:rsidR="00A14DC4">
        <w:t xml:space="preserve">. </w:t>
      </w:r>
      <w:r w:rsidR="00A14DC4" w:rsidRPr="00A14DC4">
        <w:rPr>
          <w:b w:val="0"/>
        </w:rPr>
        <w:t>Spectrum analysis of Signal 4</w:t>
      </w:r>
      <w:bookmarkEnd w:id="35"/>
    </w:p>
    <w:p w:rsidR="00235181" w:rsidRPr="00235181" w:rsidRDefault="00235181" w:rsidP="0023518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4A00DA" w:rsidRPr="00AA2621" w:rsidRDefault="004A00DA" w:rsidP="004A00DA">
      <w:pPr>
        <w:pStyle w:val="berschrift1"/>
      </w:pPr>
      <w:bookmarkStart w:id="36" w:name="_Toc381013919"/>
      <w:r>
        <w:lastRenderedPageBreak/>
        <w:t>Fifth</w:t>
      </w:r>
      <w:r w:rsidRPr="00AA2621">
        <w:t xml:space="preserve"> Signal</w:t>
      </w:r>
      <w:bookmarkEnd w:id="36"/>
    </w:p>
    <w:p w:rsidR="004A00DA" w:rsidRPr="00AA2621" w:rsidRDefault="004A00DA" w:rsidP="004A00DA">
      <w:pPr>
        <w:pStyle w:val="berschrift2"/>
      </w:pPr>
      <w:bookmarkStart w:id="37" w:name="_Toc381013920"/>
      <w:r w:rsidRPr="00AA2621">
        <w:t>Characteristics of the signal</w:t>
      </w:r>
      <w:bookmarkEnd w:id="37"/>
    </w:p>
    <w:p w:rsidR="004A00DA" w:rsidRPr="00AA2621" w:rsidRDefault="004A00DA" w:rsidP="004A00DA">
      <w:r w:rsidRPr="00AA2621">
        <w:t xml:space="preserve">Frequency: </w:t>
      </w:r>
      <w:r w:rsidRPr="00AA2621">
        <w:rPr>
          <w:rStyle w:val="IntensiveHervorhebung"/>
        </w:rPr>
        <w:t xml:space="preserve">450 Hz </w:t>
      </w:r>
      <w:r w:rsidRPr="00AA2621">
        <w:t xml:space="preserve">- </w:t>
      </w:r>
      <w:r w:rsidR="00E65670" w:rsidRPr="00AA2621">
        <w:t xml:space="preserve">Level: </w:t>
      </w:r>
      <w:r w:rsidR="00E65670">
        <w:rPr>
          <w:rStyle w:val="IntensiveHervorhebung"/>
        </w:rPr>
        <w:t xml:space="preserve">-30 </w:t>
      </w:r>
      <w:r w:rsidR="00E65670" w:rsidRPr="00AA2621">
        <w:rPr>
          <w:rStyle w:val="IntensiveHervorhebung"/>
        </w:rPr>
        <w:t>dB</w:t>
      </w:r>
      <w:r w:rsidR="00E65670">
        <w:t xml:space="preserve"> – Sample Rate</w:t>
      </w:r>
      <w:r w:rsidRPr="00AA2621">
        <w:t xml:space="preserve">: </w:t>
      </w:r>
      <w:r w:rsidRPr="00AA2621">
        <w:rPr>
          <w:rStyle w:val="IntensiveHervorhebung"/>
        </w:rPr>
        <w:t xml:space="preserve">8 kHz </w:t>
      </w:r>
      <w:r w:rsidRPr="00AA2621">
        <w:t xml:space="preserve">– Resolution: </w:t>
      </w:r>
      <w:r w:rsidR="00E65670">
        <w:rPr>
          <w:rStyle w:val="IntensiveHervorhebung"/>
        </w:rPr>
        <w:t>32 kB/s ADPCM</w:t>
      </w:r>
      <w:r w:rsidR="00987946">
        <w:rPr>
          <w:rStyle w:val="IntensiveHervorhebung"/>
        </w:rPr>
        <w:t xml:space="preserve"> (Microsoft)</w:t>
      </w:r>
    </w:p>
    <w:p w:rsidR="004A00DA" w:rsidRPr="00AA2621" w:rsidRDefault="004A00DA" w:rsidP="004A00DA"/>
    <w:p w:rsidR="00235181" w:rsidRDefault="00235181" w:rsidP="00235181">
      <w:pPr>
        <w:pStyle w:val="berschrift2"/>
      </w:pPr>
      <w:bookmarkStart w:id="38" w:name="_Toc381013921"/>
      <w:r w:rsidRPr="00AA2621">
        <w:t xml:space="preserve">Measurement </w:t>
      </w:r>
      <w:r>
        <w:t>Results</w:t>
      </w:r>
      <w:bookmarkEnd w:id="38"/>
    </w:p>
    <w:p w:rsidR="00573B87" w:rsidRPr="00636CB5" w:rsidRDefault="00573B87" w:rsidP="00573B87">
      <w:r>
        <w:rPr>
          <w:lang w:val="en-US"/>
        </w:rPr>
        <w:t>The noise (distortion) value is</w:t>
      </w:r>
      <w:r w:rsidRPr="00636CB5">
        <w:t xml:space="preserve"> -83dB.</w:t>
      </w:r>
    </w:p>
    <w:p w:rsidR="00573B87" w:rsidRPr="00573B87" w:rsidRDefault="00573B87" w:rsidP="00573B87">
      <w:pPr>
        <w:rPr>
          <w:lang w:val="en-US"/>
        </w:rPr>
      </w:pPr>
      <w:r>
        <w:rPr>
          <w:lang w:val="en-US"/>
        </w:rPr>
        <w:t xml:space="preserve">From the three low level signals, this one has the best quality.   </w:t>
      </w:r>
    </w:p>
    <w:p w:rsidR="00235181" w:rsidRDefault="00235181" w:rsidP="00235181">
      <w:pPr>
        <w:pStyle w:val="berschrift4"/>
      </w:pPr>
      <w:bookmarkStart w:id="39" w:name="_Toc381013922"/>
      <w:r>
        <w:t>General Signal Waveform</w:t>
      </w:r>
      <w:bookmarkEnd w:id="39"/>
    </w:p>
    <w:p w:rsidR="00A14DC4" w:rsidRDefault="00A14DC4" w:rsidP="00A14DC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2A1699F5" wp14:editId="401D1210">
            <wp:extent cx="5040000" cy="2743431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th.b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81" w:rsidRPr="00A14DC4" w:rsidRDefault="00A14DC4" w:rsidP="006215F6">
      <w:pPr>
        <w:pStyle w:val="Beschriftung"/>
        <w:ind w:left="709" w:firstLine="155"/>
        <w:rPr>
          <w:b w:val="0"/>
        </w:rPr>
      </w:pPr>
      <w:bookmarkStart w:id="40" w:name="_Toc3810149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C23DD">
        <w:rPr>
          <w:noProof/>
        </w:rPr>
        <w:t>9</w:t>
      </w:r>
      <w:r>
        <w:fldChar w:fldCharType="end"/>
      </w:r>
      <w:r>
        <w:t xml:space="preserve">. </w:t>
      </w:r>
      <w:r w:rsidRPr="00A14DC4">
        <w:rPr>
          <w:b w:val="0"/>
        </w:rPr>
        <w:t>Waveform of Signal 5</w:t>
      </w:r>
      <w:bookmarkEnd w:id="40"/>
    </w:p>
    <w:p w:rsidR="00235181" w:rsidRPr="00235181" w:rsidRDefault="00235181" w:rsidP="00235181">
      <w:pPr>
        <w:pStyle w:val="berschrift4"/>
      </w:pPr>
      <w:bookmarkStart w:id="41" w:name="_Toc381013923"/>
      <w:r>
        <w:t>Spectrum Analysis</w:t>
      </w:r>
      <w:bookmarkEnd w:id="41"/>
    </w:p>
    <w:p w:rsidR="00A14DC4" w:rsidRDefault="00A14DC4" w:rsidP="00A14DC4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209D2CE" wp14:editId="1DE8DBF0">
            <wp:extent cx="5040000" cy="2197138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th.2_ADCM.b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6C" w:rsidRPr="00AA2621" w:rsidRDefault="006215F6" w:rsidP="006215F6">
      <w:pPr>
        <w:pStyle w:val="Beschriftung"/>
        <w:ind w:left="709"/>
      </w:pPr>
      <w:bookmarkStart w:id="42" w:name="_Toc381014913"/>
      <w:r>
        <w:t xml:space="preserve">   </w:t>
      </w:r>
      <w:r w:rsidR="00A14DC4">
        <w:t xml:space="preserve">Figure </w:t>
      </w:r>
      <w:r w:rsidR="00A14DC4">
        <w:fldChar w:fldCharType="begin"/>
      </w:r>
      <w:r w:rsidR="00A14DC4">
        <w:instrText xml:space="preserve"> SEQ Figure \* ARABIC </w:instrText>
      </w:r>
      <w:r w:rsidR="00A14DC4">
        <w:fldChar w:fldCharType="separate"/>
      </w:r>
      <w:r w:rsidR="00AC23DD">
        <w:rPr>
          <w:noProof/>
        </w:rPr>
        <w:t>10</w:t>
      </w:r>
      <w:r w:rsidR="00A14DC4">
        <w:fldChar w:fldCharType="end"/>
      </w:r>
      <w:r w:rsidR="00A14DC4">
        <w:t xml:space="preserve">. </w:t>
      </w:r>
      <w:r w:rsidR="00A14DC4" w:rsidRPr="00A14DC4">
        <w:rPr>
          <w:b w:val="0"/>
        </w:rPr>
        <w:t>Spectrum Analysis of Signal 5</w:t>
      </w:r>
      <w:bookmarkEnd w:id="42"/>
    </w:p>
    <w:p w:rsidR="000B3D6C" w:rsidRPr="00AA2621" w:rsidRDefault="000B3D6C" w:rsidP="00A14DC4">
      <w:pPr>
        <w:pStyle w:val="berschrift1"/>
      </w:pPr>
      <w:r w:rsidRPr="00AA2621">
        <w:br w:type="page"/>
      </w:r>
    </w:p>
    <w:p w:rsidR="000B3D6C" w:rsidRPr="00AA2621" w:rsidRDefault="000B3D6C" w:rsidP="000B3D6C">
      <w:pPr>
        <w:pStyle w:val="berschrift1"/>
      </w:pPr>
      <w:bookmarkStart w:id="43" w:name="_Toc381013924"/>
      <w:r w:rsidRPr="00AA2621">
        <w:lastRenderedPageBreak/>
        <w:t>Register of Illustrations</w:t>
      </w:r>
      <w:bookmarkEnd w:id="43"/>
    </w:p>
    <w:p w:rsidR="006215F6" w:rsidRDefault="004A4CE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81014904" w:history="1">
        <w:r w:rsidR="006215F6" w:rsidRPr="008757A2">
          <w:rPr>
            <w:rStyle w:val="Hyperlink"/>
            <w:noProof/>
          </w:rPr>
          <w:t>Figure 1. Waveform of Signal 1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_Toc381014904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4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05" w:history="1">
        <w:r w:rsidR="006215F6" w:rsidRPr="008757A2">
          <w:rPr>
            <w:rStyle w:val="Hyperlink"/>
            <w:noProof/>
          </w:rPr>
          <w:t>Figure 2. Spectrum Analysis of Signal 1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_Toc381014905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4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06" w:history="1">
        <w:r w:rsidR="006215F6" w:rsidRPr="008757A2">
          <w:rPr>
            <w:rStyle w:val="Hyperlink"/>
            <w:noProof/>
          </w:rPr>
          <w:t>Figure 3. Waveform of Signal 2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_Toc381014906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5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07" w:history="1">
        <w:r w:rsidR="006215F6" w:rsidRPr="008757A2">
          <w:rPr>
            <w:rStyle w:val="Hyperlink"/>
            <w:noProof/>
          </w:rPr>
          <w:t>Figure 4. Spectrum Analysis of Signal 2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_Toc381014907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5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08" w:history="1">
        <w:r w:rsidR="006215F6" w:rsidRPr="008757A2">
          <w:rPr>
            <w:rStyle w:val="Hyperlink"/>
            <w:noProof/>
          </w:rPr>
          <w:t>Figure 5. Waveform of Signal 3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_Toc381014908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6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09" w:history="1">
        <w:r w:rsidR="006215F6" w:rsidRPr="008757A2">
          <w:rPr>
            <w:rStyle w:val="Hyperlink"/>
            <w:noProof/>
          </w:rPr>
          <w:t>Figure 6. Spectrum Analysis of Signal 3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_Toc381014909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6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10" w:history="1">
        <w:r w:rsidR="006215F6" w:rsidRPr="008757A2">
          <w:rPr>
            <w:rStyle w:val="Hyperlink"/>
            <w:noProof/>
          </w:rPr>
          <w:t>Figure 7. Waveform of Signal 4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_Toc381014910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7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11" w:history="1">
        <w:r w:rsidR="006215F6" w:rsidRPr="008757A2">
          <w:rPr>
            <w:rStyle w:val="Hyperlink"/>
            <w:noProof/>
          </w:rPr>
          <w:t>Figure 8. Spectrum analysis of Signal 4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_Toc381014911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7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12" w:history="1">
        <w:r w:rsidR="006215F6" w:rsidRPr="008757A2">
          <w:rPr>
            <w:rStyle w:val="Hyperlink"/>
            <w:noProof/>
          </w:rPr>
          <w:t>Figure 9. Waveform of Signal 5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_Toc381014912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8</w:t>
        </w:r>
        <w:r w:rsidR="006215F6">
          <w:rPr>
            <w:noProof/>
            <w:webHidden/>
          </w:rPr>
          <w:fldChar w:fldCharType="end"/>
        </w:r>
      </w:hyperlink>
    </w:p>
    <w:p w:rsidR="006215F6" w:rsidRDefault="00A50A0F">
      <w:pPr>
        <w:pStyle w:val="Abbildungsverzeichnis"/>
        <w:tabs>
          <w:tab w:val="right" w:leader="dot" w:pos="9622"/>
        </w:tabs>
        <w:rPr>
          <w:rFonts w:asciiTheme="minorHAnsi" w:hAnsiTheme="minorHAnsi"/>
          <w:noProof/>
          <w:lang w:eastAsia="en-GB"/>
        </w:rPr>
      </w:pPr>
      <w:hyperlink w:anchor="_Toc381014913" w:history="1">
        <w:r w:rsidR="006215F6" w:rsidRPr="008757A2">
          <w:rPr>
            <w:rStyle w:val="Hyperlink"/>
            <w:noProof/>
          </w:rPr>
          <w:t>Figure 10. Spectrum Analysis of Signal 5</w:t>
        </w:r>
        <w:r w:rsidR="006215F6">
          <w:rPr>
            <w:noProof/>
            <w:webHidden/>
          </w:rPr>
          <w:tab/>
        </w:r>
        <w:r w:rsidR="006215F6">
          <w:rPr>
            <w:noProof/>
            <w:webHidden/>
          </w:rPr>
          <w:fldChar w:fldCharType="begin"/>
        </w:r>
        <w:r w:rsidR="006215F6">
          <w:rPr>
            <w:noProof/>
            <w:webHidden/>
          </w:rPr>
          <w:instrText xml:space="preserve"> PAGEREF _Toc381014913 \h </w:instrText>
        </w:r>
        <w:r w:rsidR="006215F6">
          <w:rPr>
            <w:noProof/>
            <w:webHidden/>
          </w:rPr>
        </w:r>
        <w:r w:rsidR="006215F6">
          <w:rPr>
            <w:noProof/>
            <w:webHidden/>
          </w:rPr>
          <w:fldChar w:fldCharType="separate"/>
        </w:r>
        <w:r w:rsidR="00AC23DD">
          <w:rPr>
            <w:noProof/>
            <w:webHidden/>
          </w:rPr>
          <w:t>8</w:t>
        </w:r>
        <w:r w:rsidR="006215F6">
          <w:rPr>
            <w:noProof/>
            <w:webHidden/>
          </w:rPr>
          <w:fldChar w:fldCharType="end"/>
        </w:r>
      </w:hyperlink>
    </w:p>
    <w:p w:rsidR="000B3D6C" w:rsidRPr="00AA2621" w:rsidRDefault="004A4CEF" w:rsidP="000B3D6C">
      <w:r>
        <w:fldChar w:fldCharType="end"/>
      </w:r>
    </w:p>
    <w:sectPr w:rsidR="000B3D6C" w:rsidRPr="00AA2621" w:rsidSect="003B6E93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A0F" w:rsidRDefault="00A50A0F" w:rsidP="00BD31EC">
      <w:r>
        <w:separator/>
      </w:r>
    </w:p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</w:endnote>
  <w:endnote w:type="continuationSeparator" w:id="0">
    <w:p w:rsidR="00A50A0F" w:rsidRDefault="00A50A0F" w:rsidP="00BD31EC">
      <w:r>
        <w:continuationSeparator/>
      </w:r>
    </w:p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Pr="001C7206" w:rsidRDefault="00AA2621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Pr="00F01A3B" w:rsidRDefault="00AA2621" w:rsidP="00CA2C74">
    <w:pPr>
      <w:pStyle w:val="Fuzeile"/>
      <w:pBdr>
        <w:top w:val="single" w:sz="8" w:space="1" w:color="auto"/>
      </w:pBdr>
    </w:pPr>
    <w:r w:rsidRPr="00407AA4">
      <w:t>24</w:t>
    </w:r>
    <w:r w:rsidRPr="00407AA4">
      <w:rPr>
        <w:vertAlign w:val="superscript"/>
      </w:rPr>
      <w:t>th</w:t>
    </w:r>
    <w:r w:rsidRPr="00407AA4">
      <w:t xml:space="preserve"> February 2014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180819377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>PCM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AC23DD">
      <w:rPr>
        <w:noProof/>
      </w:rPr>
      <w:t>9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A0F" w:rsidRDefault="00A50A0F" w:rsidP="00BD31EC">
      <w:r>
        <w:separator/>
      </w:r>
    </w:p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</w:footnote>
  <w:footnote w:type="continuationSeparator" w:id="0">
    <w:p w:rsidR="00A50A0F" w:rsidRDefault="00A50A0F" w:rsidP="00BD31EC">
      <w:r>
        <w:continuationSeparator/>
      </w:r>
    </w:p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  <w:p w:rsidR="00A50A0F" w:rsidRDefault="00A50A0F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21" w:rsidRDefault="00AA2621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de-DE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A1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E58"/>
    <w:rsid w:val="000A6C7F"/>
    <w:rsid w:val="000B3D6C"/>
    <w:rsid w:val="000B7978"/>
    <w:rsid w:val="000C56CD"/>
    <w:rsid w:val="000E1860"/>
    <w:rsid w:val="000E40CB"/>
    <w:rsid w:val="001003F5"/>
    <w:rsid w:val="00100EDF"/>
    <w:rsid w:val="00104CC5"/>
    <w:rsid w:val="00105378"/>
    <w:rsid w:val="001058A5"/>
    <w:rsid w:val="00107595"/>
    <w:rsid w:val="00111C0C"/>
    <w:rsid w:val="00112943"/>
    <w:rsid w:val="0011393E"/>
    <w:rsid w:val="00120975"/>
    <w:rsid w:val="0013771E"/>
    <w:rsid w:val="0014396E"/>
    <w:rsid w:val="001572B9"/>
    <w:rsid w:val="00160410"/>
    <w:rsid w:val="001604CC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5DFC"/>
    <w:rsid w:val="001C7206"/>
    <w:rsid w:val="001E5114"/>
    <w:rsid w:val="00213510"/>
    <w:rsid w:val="0021634A"/>
    <w:rsid w:val="00217BC2"/>
    <w:rsid w:val="00235181"/>
    <w:rsid w:val="0024081A"/>
    <w:rsid w:val="0024380E"/>
    <w:rsid w:val="00256FC9"/>
    <w:rsid w:val="00257F6E"/>
    <w:rsid w:val="00261B0C"/>
    <w:rsid w:val="0026728C"/>
    <w:rsid w:val="00271BB5"/>
    <w:rsid w:val="0027382E"/>
    <w:rsid w:val="00276980"/>
    <w:rsid w:val="00277F0F"/>
    <w:rsid w:val="00280955"/>
    <w:rsid w:val="00294EF4"/>
    <w:rsid w:val="002A130F"/>
    <w:rsid w:val="002C4C3A"/>
    <w:rsid w:val="002D060B"/>
    <w:rsid w:val="002D1717"/>
    <w:rsid w:val="002D3294"/>
    <w:rsid w:val="002D68A4"/>
    <w:rsid w:val="002F61A6"/>
    <w:rsid w:val="002F6D88"/>
    <w:rsid w:val="0030020E"/>
    <w:rsid w:val="00301CF7"/>
    <w:rsid w:val="00303964"/>
    <w:rsid w:val="00314CE2"/>
    <w:rsid w:val="00336975"/>
    <w:rsid w:val="003467C2"/>
    <w:rsid w:val="00346985"/>
    <w:rsid w:val="00350EC7"/>
    <w:rsid w:val="00351909"/>
    <w:rsid w:val="00356AC6"/>
    <w:rsid w:val="00374CB7"/>
    <w:rsid w:val="003853A4"/>
    <w:rsid w:val="003919B9"/>
    <w:rsid w:val="0039456B"/>
    <w:rsid w:val="003A06A5"/>
    <w:rsid w:val="003A359E"/>
    <w:rsid w:val="003A3F3A"/>
    <w:rsid w:val="003A429A"/>
    <w:rsid w:val="003A5CEB"/>
    <w:rsid w:val="003B0390"/>
    <w:rsid w:val="003B5EDC"/>
    <w:rsid w:val="003B6E93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07AA4"/>
    <w:rsid w:val="004102EA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4578D"/>
    <w:rsid w:val="00450622"/>
    <w:rsid w:val="004560FE"/>
    <w:rsid w:val="0046103B"/>
    <w:rsid w:val="00483074"/>
    <w:rsid w:val="004860E7"/>
    <w:rsid w:val="00486F31"/>
    <w:rsid w:val="00495AB6"/>
    <w:rsid w:val="004A00DA"/>
    <w:rsid w:val="004A4CEF"/>
    <w:rsid w:val="004A790D"/>
    <w:rsid w:val="004C1B0C"/>
    <w:rsid w:val="004C3D69"/>
    <w:rsid w:val="004C48B0"/>
    <w:rsid w:val="004E405C"/>
    <w:rsid w:val="004E6DC0"/>
    <w:rsid w:val="005073EB"/>
    <w:rsid w:val="00515FAF"/>
    <w:rsid w:val="0052195A"/>
    <w:rsid w:val="005353C2"/>
    <w:rsid w:val="00536F65"/>
    <w:rsid w:val="005371B7"/>
    <w:rsid w:val="0053739D"/>
    <w:rsid w:val="00552E17"/>
    <w:rsid w:val="005714D7"/>
    <w:rsid w:val="0057264D"/>
    <w:rsid w:val="00573B8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16E"/>
    <w:rsid w:val="005F0E6C"/>
    <w:rsid w:val="005F4515"/>
    <w:rsid w:val="005F5314"/>
    <w:rsid w:val="006015AB"/>
    <w:rsid w:val="00602DB3"/>
    <w:rsid w:val="00607ACE"/>
    <w:rsid w:val="00612215"/>
    <w:rsid w:val="006215E9"/>
    <w:rsid w:val="006215F6"/>
    <w:rsid w:val="00621B0C"/>
    <w:rsid w:val="00630BA3"/>
    <w:rsid w:val="00633B03"/>
    <w:rsid w:val="00633F5D"/>
    <w:rsid w:val="006374F9"/>
    <w:rsid w:val="00637F16"/>
    <w:rsid w:val="006431D4"/>
    <w:rsid w:val="0066082D"/>
    <w:rsid w:val="00660AC0"/>
    <w:rsid w:val="00670DFE"/>
    <w:rsid w:val="00685AB7"/>
    <w:rsid w:val="0069527D"/>
    <w:rsid w:val="006970AA"/>
    <w:rsid w:val="006A14A4"/>
    <w:rsid w:val="006B25F1"/>
    <w:rsid w:val="006C2C1C"/>
    <w:rsid w:val="006C6CD0"/>
    <w:rsid w:val="006E142F"/>
    <w:rsid w:val="006E20F5"/>
    <w:rsid w:val="006E4456"/>
    <w:rsid w:val="006F7AB8"/>
    <w:rsid w:val="0070629D"/>
    <w:rsid w:val="00722A38"/>
    <w:rsid w:val="0073780F"/>
    <w:rsid w:val="007452F6"/>
    <w:rsid w:val="00747E30"/>
    <w:rsid w:val="00765610"/>
    <w:rsid w:val="00765BF0"/>
    <w:rsid w:val="0076698D"/>
    <w:rsid w:val="007927BF"/>
    <w:rsid w:val="00796FC5"/>
    <w:rsid w:val="007A52B7"/>
    <w:rsid w:val="007B4C2D"/>
    <w:rsid w:val="007C06F6"/>
    <w:rsid w:val="007C58E7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15AC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0CDA"/>
    <w:rsid w:val="009211C4"/>
    <w:rsid w:val="00921FED"/>
    <w:rsid w:val="009231D4"/>
    <w:rsid w:val="00941560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86872"/>
    <w:rsid w:val="00987946"/>
    <w:rsid w:val="00990DBB"/>
    <w:rsid w:val="009941EB"/>
    <w:rsid w:val="00994B7D"/>
    <w:rsid w:val="009A657F"/>
    <w:rsid w:val="009A6A9B"/>
    <w:rsid w:val="009B0D84"/>
    <w:rsid w:val="009B290D"/>
    <w:rsid w:val="009B31DE"/>
    <w:rsid w:val="009B5981"/>
    <w:rsid w:val="009B7BC6"/>
    <w:rsid w:val="009B7FF8"/>
    <w:rsid w:val="009C05E7"/>
    <w:rsid w:val="009C2B72"/>
    <w:rsid w:val="009C56C6"/>
    <w:rsid w:val="009C5C53"/>
    <w:rsid w:val="009D183F"/>
    <w:rsid w:val="009D6B2F"/>
    <w:rsid w:val="009E63F2"/>
    <w:rsid w:val="009F7BBA"/>
    <w:rsid w:val="00A013D5"/>
    <w:rsid w:val="00A01957"/>
    <w:rsid w:val="00A03BDA"/>
    <w:rsid w:val="00A05D84"/>
    <w:rsid w:val="00A06D5C"/>
    <w:rsid w:val="00A10873"/>
    <w:rsid w:val="00A14DC4"/>
    <w:rsid w:val="00A1597D"/>
    <w:rsid w:val="00A32E4D"/>
    <w:rsid w:val="00A40987"/>
    <w:rsid w:val="00A44D65"/>
    <w:rsid w:val="00A45C0A"/>
    <w:rsid w:val="00A47347"/>
    <w:rsid w:val="00A50A0F"/>
    <w:rsid w:val="00A67B3D"/>
    <w:rsid w:val="00A70B07"/>
    <w:rsid w:val="00A75CCF"/>
    <w:rsid w:val="00A84F65"/>
    <w:rsid w:val="00A87249"/>
    <w:rsid w:val="00A91852"/>
    <w:rsid w:val="00A92D5C"/>
    <w:rsid w:val="00AA2621"/>
    <w:rsid w:val="00AA7AC2"/>
    <w:rsid w:val="00AB174A"/>
    <w:rsid w:val="00AB180F"/>
    <w:rsid w:val="00AB5340"/>
    <w:rsid w:val="00AB6309"/>
    <w:rsid w:val="00AC23DD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3DF"/>
    <w:rsid w:val="00B3777D"/>
    <w:rsid w:val="00B37843"/>
    <w:rsid w:val="00B4439A"/>
    <w:rsid w:val="00B447FB"/>
    <w:rsid w:val="00B46E04"/>
    <w:rsid w:val="00B55188"/>
    <w:rsid w:val="00B57279"/>
    <w:rsid w:val="00B614EA"/>
    <w:rsid w:val="00B621E6"/>
    <w:rsid w:val="00B62E95"/>
    <w:rsid w:val="00B63843"/>
    <w:rsid w:val="00B73675"/>
    <w:rsid w:val="00B81F7D"/>
    <w:rsid w:val="00B928E5"/>
    <w:rsid w:val="00B93726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86143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C7A04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5166"/>
    <w:rsid w:val="00E65670"/>
    <w:rsid w:val="00E6652D"/>
    <w:rsid w:val="00E73F25"/>
    <w:rsid w:val="00E80698"/>
    <w:rsid w:val="00E84A99"/>
    <w:rsid w:val="00E97419"/>
    <w:rsid w:val="00EB0757"/>
    <w:rsid w:val="00EB4AAE"/>
    <w:rsid w:val="00EC1F52"/>
    <w:rsid w:val="00EC7AC1"/>
    <w:rsid w:val="00ED0547"/>
    <w:rsid w:val="00ED21A6"/>
    <w:rsid w:val="00ED4FA8"/>
    <w:rsid w:val="00EE39A1"/>
    <w:rsid w:val="00EF6AC9"/>
    <w:rsid w:val="00F01A3B"/>
    <w:rsid w:val="00F049D7"/>
    <w:rsid w:val="00F05FF2"/>
    <w:rsid w:val="00F0684B"/>
    <w:rsid w:val="00F10AE3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79B7572-F591-472D-A781-197D1E2D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  <w:style w:type="paragraph" w:customStyle="1" w:styleId="TableContents">
    <w:name w:val="Table Contents"/>
    <w:basedOn w:val="Standard"/>
    <w:rsid w:val="00104CC5"/>
    <w:pPr>
      <w:widowControl w:val="0"/>
      <w:suppressAutoHyphens/>
      <w:autoSpaceDE w:val="0"/>
    </w:pPr>
    <w:rPr>
      <w:rFonts w:ascii="Liberation Serif" w:eastAsia="DejaVu Sans" w:hAnsi="Liberation Serif" w:cs="Times New Roman"/>
      <w:sz w:val="24"/>
      <w:szCs w:val="24"/>
      <w:lang w:val="de-AT"/>
    </w:rPr>
  </w:style>
  <w:style w:type="table" w:styleId="Listentabelle5dunkelAkzent2">
    <w:name w:val="List Table 5 Dark Accent 2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2D329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2D3294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A4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7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ropbox\Schule\Allgemein\Office%20Vorlagen\3BHEL_5_TEACHER_Hofstaetter_Exercise_Englis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6E1EF4DCA4A7BBD367B02946836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8823C0-5DCF-442C-9D4B-9A5B1CA3EB52}"/>
      </w:docPartPr>
      <w:docPartBody>
        <w:p w:rsidR="0021203C" w:rsidRDefault="00EB320E">
          <w:pPr>
            <w:pStyle w:val="2726E1EF4DCA4A7BBD367B0294683655"/>
          </w:pPr>
          <w:r w:rsidRPr="009662C9">
            <w:rPr>
              <w:rStyle w:val="Platzhaltertext"/>
            </w:rPr>
            <w:t>[Titel]</w:t>
          </w:r>
        </w:p>
      </w:docPartBody>
    </w:docPart>
    <w:docPart>
      <w:docPartPr>
        <w:name w:val="45E853925C47452A8A33D8203952BC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995038-05E7-413A-93E7-BBE44D25595E}"/>
      </w:docPartPr>
      <w:docPartBody>
        <w:p w:rsidR="0021203C" w:rsidRDefault="00EB320E">
          <w:pPr>
            <w:pStyle w:val="45E853925C47452A8A33D8203952BC0D"/>
          </w:pPr>
          <w:r w:rsidRPr="009662C9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0E"/>
    <w:rsid w:val="0021203C"/>
    <w:rsid w:val="00A64466"/>
    <w:rsid w:val="00BF01DD"/>
    <w:rsid w:val="00DB25E3"/>
    <w:rsid w:val="00EB320E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2726E1EF4DCA4A7BBD367B0294683655">
    <w:name w:val="2726E1EF4DCA4A7BBD367B0294683655"/>
  </w:style>
  <w:style w:type="paragraph" w:customStyle="1" w:styleId="45E853925C47452A8A33D8203952BC0D">
    <w:name w:val="45E853925C47452A8A33D8203952B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F2D94306-D436-44DA-977F-8CD085DF9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3BHEL_5_TEACHER_Hofstaetter_Exercise_Englisch.dotx</Template>
  <TotalTime>0</TotalTime>
  <Pages>9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PCM</vt:lpstr>
    </vt:vector>
  </TitlesOfParts>
  <Company/>
  <LinksUpToDate>false</LinksUpToDate>
  <CharactersWithSpaces>8776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PCM</dc:title>
  <dc:subject/>
  <dc:creator>Alexander Hofstätter</dc:creator>
  <cp:keywords/>
  <dc:description/>
  <cp:lastModifiedBy>Alexander Hofstätter</cp:lastModifiedBy>
  <cp:revision>21</cp:revision>
  <cp:lastPrinted>2014-02-24T13:21:00Z</cp:lastPrinted>
  <dcterms:created xsi:type="dcterms:W3CDTF">2014-02-24T09:31:00Z</dcterms:created>
  <dcterms:modified xsi:type="dcterms:W3CDTF">2014-02-24T13:23:00Z</dcterms:modified>
</cp:coreProperties>
</file>