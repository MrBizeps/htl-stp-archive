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18" w:rsidRPr="006264DF" w:rsidRDefault="00B63A91" w:rsidP="00176318">
      <w:pPr>
        <w:rPr>
          <w:rFonts w:eastAsia="Times New Roman" w:cs="Times New Roman"/>
          <w:sz w:val="24"/>
          <w:szCs w:val="24"/>
          <w:lang w:val="de-AT"/>
        </w:rPr>
      </w:pPr>
      <w:r w:rsidRPr="006264DF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BACF1E" wp14:editId="65A89028">
                <wp:simplePos x="0" y="0"/>
                <wp:positionH relativeFrom="column">
                  <wp:posOffset>-635</wp:posOffset>
                </wp:positionH>
                <wp:positionV relativeFrom="paragraph">
                  <wp:posOffset>6350</wp:posOffset>
                </wp:positionV>
                <wp:extent cx="5141595" cy="1905000"/>
                <wp:effectExtent l="0" t="0" r="14605" b="25400"/>
                <wp:wrapThrough wrapText="bothSides">
                  <wp:wrapPolygon edited="0">
                    <wp:start x="0" y="0"/>
                    <wp:lineTo x="0" y="21600"/>
                    <wp:lineTo x="21555" y="21600"/>
                    <wp:lineTo x="21555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159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Pr="006264DF" w:rsidRDefault="004560F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PROTO</w:t>
                            </w:r>
                            <w:r w:rsidR="006264DF"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K</w:t>
                            </w:r>
                            <w:r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O</w:t>
                            </w:r>
                            <w:r w:rsid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L</w:t>
                            </w:r>
                            <w:r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t>L</w:t>
                            </w:r>
                            <w:r w:rsidR="0011393E" w:rsidRPr="006264DF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de-AT"/>
                              </w:rPr>
                              <w:br/>
                            </w:r>
                            <w:r w:rsidR="006264DF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de-AT"/>
                              </w:rPr>
                              <w:t>zur Laborübung</w:t>
                            </w:r>
                          </w:p>
                          <w:p w:rsidR="0011393E" w:rsidRPr="006264DF" w:rsidRDefault="0011393E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  <w:lang w:val="de-AT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alias w:val="Titel"/>
                              <w:tag w:val=""/>
                              <w:id w:val="207238891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7F6E" w:rsidRPr="006264DF" w:rsidRDefault="00121373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  <w:lang w:val="de-AT"/>
                                  </w:rPr>
                                  <w:t>Fernwartung (SSH)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ACF1E" id="Rechteck 29" o:spid="_x0000_s1026" style="position:absolute;margin-left:-.05pt;margin-top:.5pt;width:404.85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">
                <v:textbox>
                  <w:txbxContent>
                    <w:p w:rsidR="0011393E" w:rsidRPr="006264DF" w:rsidRDefault="004560F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  <w:lang w:val="de-AT"/>
                        </w:rPr>
                      </w:pPr>
                      <w:r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PROTO</w:t>
                      </w:r>
                      <w:r w:rsidR="006264DF"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K</w:t>
                      </w:r>
                      <w:r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O</w:t>
                      </w:r>
                      <w:r w:rsid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L</w:t>
                      </w:r>
                      <w:r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t>L</w:t>
                      </w:r>
                      <w:r w:rsidR="0011393E" w:rsidRPr="006264DF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de-AT"/>
                        </w:rPr>
                        <w:br/>
                      </w:r>
                      <w:r w:rsidR="006264DF">
                        <w:rPr>
                          <w:rFonts w:asciiTheme="majorHAnsi" w:hAnsiTheme="majorHAnsi" w:cs="Arial"/>
                          <w:sz w:val="28"/>
                          <w:szCs w:val="28"/>
                          <w:lang w:val="de-AT"/>
                        </w:rPr>
                        <w:t>zur Laborübung</w:t>
                      </w:r>
                    </w:p>
                    <w:p w:rsidR="0011393E" w:rsidRPr="006264DF" w:rsidRDefault="0011393E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  <w:lang w:val="de-AT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  <w:lang w:val="de-AT"/>
                        </w:rPr>
                        <w:alias w:val="Titel"/>
                        <w:tag w:val=""/>
                        <w:id w:val="207238891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57F6E" w:rsidRPr="006264DF" w:rsidRDefault="00121373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  <w:lang w:val="de-AT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  <w:lang w:val="de-AT"/>
                            </w:rPr>
                            <w:t>Fernwartung (SSH)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  <w:r w:rsidR="003B6E93" w:rsidRPr="006264DF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116D646" wp14:editId="142724C8">
                <wp:simplePos x="0" y="0"/>
                <wp:positionH relativeFrom="margin">
                  <wp:posOffset>5346539</wp:posOffset>
                </wp:positionH>
                <wp:positionV relativeFrom="margin">
                  <wp:posOffset>18415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E21C2" id="Gruppieren 6" o:spid="_x0000_s1026" style="position:absolute;margin-left:421pt;margin-top:1.4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fZFISe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</w:p>
    <w:tbl>
      <w:tblPr>
        <w:tblStyle w:val="Tabellenraster"/>
        <w:tblW w:w="1049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969"/>
        <w:gridCol w:w="3827"/>
      </w:tblGrid>
      <w:tr w:rsidR="00176318" w:rsidRPr="006264DF" w:rsidTr="00B63A91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Protokollführer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  <w:lang w:val="de-AT"/>
              </w:rPr>
            </w:pPr>
            <w:r w:rsidRPr="006264DF">
              <w:rPr>
                <w:rFonts w:cs="Arial"/>
                <w:sz w:val="28"/>
                <w:szCs w:val="28"/>
                <w:lang w:val="de-AT"/>
              </w:rPr>
              <w:t>5 /</w:t>
            </w:r>
            <w:r w:rsidRPr="006264DF">
              <w:rPr>
                <w:rFonts w:cs="Arial"/>
                <w:b/>
                <w:sz w:val="28"/>
                <w:szCs w:val="28"/>
                <w:lang w:val="de-AT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  <w:lang w:val="de-AT"/>
              </w:rPr>
            </w:pPr>
            <w:r w:rsidRPr="006264DF">
              <w:rPr>
                <w:rFonts w:cs="Arial"/>
                <w:b/>
                <w:sz w:val="28"/>
                <w:szCs w:val="28"/>
                <w:lang w:val="de-AT"/>
              </w:rPr>
              <w:t>HOFSTÄTTER A.</w:t>
            </w:r>
          </w:p>
        </w:tc>
        <w:tc>
          <w:tcPr>
            <w:tcW w:w="382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</w:p>
        </w:tc>
      </w:tr>
      <w:tr w:rsidR="00176318" w:rsidRPr="006264DF" w:rsidTr="00B63A9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64DF" w:rsidRDefault="002C4128" w:rsidP="002C4128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Übungs</w:t>
            </w:r>
            <w:r w:rsidR="00986872" w:rsidRPr="006264DF">
              <w:rPr>
                <w:rFonts w:cs="Arial"/>
                <w:sz w:val="16"/>
                <w:szCs w:val="16"/>
                <w:lang w:val="de-AT"/>
              </w:rPr>
              <w:t>-</w:t>
            </w:r>
            <w:r w:rsidR="004560FE" w:rsidRPr="006264DF">
              <w:rPr>
                <w:rFonts w:cs="Arial"/>
                <w:sz w:val="16"/>
                <w:szCs w:val="16"/>
                <w:lang w:val="de-AT"/>
              </w:rPr>
              <w:t xml:space="preserve"> / </w:t>
            </w:r>
            <w:r>
              <w:rPr>
                <w:rFonts w:cs="Arial"/>
                <w:sz w:val="16"/>
                <w:szCs w:val="16"/>
                <w:lang w:val="de-AT"/>
              </w:rPr>
              <w:t>Abgabedatum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64DF" w:rsidRDefault="006264DF" w:rsidP="004560FE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Mitarbeiter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4560FE" w:rsidRPr="006264DF" w:rsidRDefault="00121373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  <w:r>
              <w:rPr>
                <w:rFonts w:cs="Arial"/>
                <w:sz w:val="24"/>
                <w:szCs w:val="24"/>
                <w:lang w:val="de-AT"/>
              </w:rPr>
              <w:t>19. Mai</w:t>
            </w:r>
            <w:r w:rsidR="003319D0">
              <w:rPr>
                <w:rFonts w:cs="Arial"/>
                <w:sz w:val="24"/>
                <w:szCs w:val="24"/>
                <w:lang w:val="de-AT"/>
              </w:rPr>
              <w:t xml:space="preserve"> 2014</w:t>
            </w:r>
          </w:p>
          <w:p w:rsidR="00176318" w:rsidRPr="00121373" w:rsidRDefault="00121373" w:rsidP="00121373">
            <w:pPr>
              <w:ind w:left="-142"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  <w:r>
              <w:rPr>
                <w:rFonts w:cs="Arial"/>
                <w:sz w:val="24"/>
                <w:szCs w:val="24"/>
                <w:lang w:val="de-AT"/>
              </w:rPr>
              <w:t>19. Mai 2014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nil"/>
            </w:tcBorders>
            <w:vAlign w:val="center"/>
          </w:tcPr>
          <w:p w:rsidR="00176318" w:rsidRPr="006264DF" w:rsidRDefault="00121373" w:rsidP="005353C2">
            <w:pPr>
              <w:ind w:firstLine="142"/>
              <w:rPr>
                <w:rFonts w:cs="Arial"/>
                <w:b/>
                <w:sz w:val="28"/>
                <w:szCs w:val="28"/>
                <w:lang w:val="de-AT"/>
              </w:rPr>
            </w:pPr>
            <w:r>
              <w:rPr>
                <w:rFonts w:cs="Arial"/>
                <w:b/>
                <w:sz w:val="28"/>
                <w:szCs w:val="28"/>
                <w:lang w:val="de-AT"/>
              </w:rPr>
              <w:t>STRASSER A.</w:t>
            </w:r>
          </w:p>
        </w:tc>
        <w:tc>
          <w:tcPr>
            <w:tcW w:w="3827" w:type="dxa"/>
            <w:tcBorders>
              <w:top w:val="nil"/>
              <w:bottom w:val="single" w:sz="12" w:space="0" w:color="auto"/>
              <w:right w:val="single" w:sz="8" w:space="0" w:color="auto"/>
              <w:tr2bl w:val="nil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</w:p>
        </w:tc>
      </w:tr>
      <w:tr w:rsidR="00176318" w:rsidRPr="006264DF" w:rsidTr="00B63A9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64DF" w:rsidRDefault="006264DF" w:rsidP="005353C2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Lehrer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Mitarbeiter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6264DF" w:rsidRDefault="001976E9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  <w:lang w:val="de-AT"/>
              </w:rPr>
            </w:pPr>
            <w:r>
              <w:rPr>
                <w:rFonts w:cs="Arial"/>
                <w:sz w:val="28"/>
                <w:szCs w:val="28"/>
                <w:lang w:val="de-AT"/>
              </w:rPr>
              <w:t>Boehm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sz w:val="28"/>
                <w:szCs w:val="28"/>
                <w:lang w:val="de-AT"/>
              </w:rPr>
            </w:pPr>
          </w:p>
        </w:tc>
        <w:tc>
          <w:tcPr>
            <w:tcW w:w="3827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  <w:lang w:val="de-AT"/>
              </w:rPr>
            </w:pPr>
          </w:p>
        </w:tc>
      </w:tr>
      <w:tr w:rsidR="00176318" w:rsidRPr="006264DF" w:rsidTr="00B63A9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6264DF" w:rsidRDefault="006264DF" w:rsidP="005353C2">
            <w:pPr>
              <w:ind w:left="-142"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Note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Mitarbeiter</w:t>
            </w:r>
          </w:p>
        </w:tc>
        <w:tc>
          <w:tcPr>
            <w:tcW w:w="3827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6264DF" w:rsidRDefault="006264DF" w:rsidP="005353C2">
            <w:pPr>
              <w:ind w:firstLine="142"/>
              <w:rPr>
                <w:rFonts w:cs="Arial"/>
                <w:sz w:val="16"/>
                <w:szCs w:val="16"/>
                <w:lang w:val="de-AT"/>
              </w:rPr>
            </w:pPr>
            <w:r>
              <w:rPr>
                <w:rFonts w:cs="Arial"/>
                <w:sz w:val="16"/>
                <w:szCs w:val="16"/>
                <w:lang w:val="de-AT"/>
              </w:rPr>
              <w:t>Unterschrift</w:t>
            </w:r>
          </w:p>
        </w:tc>
      </w:tr>
      <w:tr w:rsidR="00176318" w:rsidRPr="006264DF" w:rsidTr="00B63A9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6264DF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rPr>
                <w:rFonts w:cs="Arial"/>
                <w:sz w:val="28"/>
                <w:szCs w:val="28"/>
                <w:lang w:val="de-AT"/>
              </w:rPr>
            </w:pPr>
          </w:p>
        </w:tc>
        <w:tc>
          <w:tcPr>
            <w:tcW w:w="3827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</w:p>
          <w:p w:rsidR="00176318" w:rsidRPr="006264DF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  <w:lang w:val="de-AT"/>
              </w:rPr>
            </w:pPr>
          </w:p>
        </w:tc>
      </w:tr>
      <w:tr w:rsidR="00176318" w:rsidRPr="006264DF" w:rsidTr="00B63A91">
        <w:trPr>
          <w:trHeight w:val="2170"/>
        </w:trPr>
        <w:tc>
          <w:tcPr>
            <w:tcW w:w="10490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40"/>
                <w:szCs w:val="40"/>
                <w:lang w:val="de-AT"/>
              </w:rPr>
              <w:alias w:val="Titel"/>
              <w:tag w:val=""/>
              <w:id w:val="-1325888251"/>
              <w:placeholder>
                <w:docPart w:val="1A6E0CD3FDE94EBA999183F4E307D85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6264DF" w:rsidRDefault="00121373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  <w:lang w:val="de-AT"/>
                  </w:rPr>
                </w:pPr>
                <w:r>
                  <w:rPr>
                    <w:b/>
                    <w:i/>
                    <w:sz w:val="40"/>
                    <w:szCs w:val="40"/>
                    <w:lang w:val="de-AT"/>
                  </w:rPr>
                  <w:t>Fernwartung (SSH)</w:t>
                </w:r>
              </w:p>
            </w:sdtContent>
          </w:sdt>
          <w:p w:rsidR="00176318" w:rsidRPr="006264DF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val="de-AT"/>
              </w:rPr>
            </w:pPr>
          </w:p>
          <w:p w:rsidR="00176318" w:rsidRPr="006264DF" w:rsidRDefault="00176318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  <w:lang w:val="de-AT"/>
              </w:rPr>
            </w:pPr>
          </w:p>
        </w:tc>
      </w:tr>
      <w:tr w:rsidR="00176318" w:rsidRPr="006264DF" w:rsidTr="00B63A91">
        <w:trPr>
          <w:trHeight w:val="5604"/>
        </w:trPr>
        <w:tc>
          <w:tcPr>
            <w:tcW w:w="1049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76318" w:rsidRPr="006264DF" w:rsidRDefault="00176318" w:rsidP="00121373">
            <w:pPr>
              <w:ind w:firstLine="142"/>
              <w:rPr>
                <w:rFonts w:cs="Arial"/>
                <w:b/>
                <w:sz w:val="36"/>
                <w:szCs w:val="36"/>
                <w:lang w:val="de-AT"/>
              </w:rPr>
            </w:pPr>
          </w:p>
        </w:tc>
      </w:tr>
    </w:tbl>
    <w:p w:rsidR="004E405C" w:rsidRPr="006264DF" w:rsidRDefault="004E405C" w:rsidP="00BD31EC">
      <w:pPr>
        <w:rPr>
          <w:lang w:val="de-AT"/>
        </w:rPr>
        <w:sectPr w:rsidR="004E405C" w:rsidRPr="006264DF" w:rsidSect="003B6E93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6264DF" w:rsidRDefault="004E405C" w:rsidP="00BD31EC">
      <w:pPr>
        <w:rPr>
          <w:lang w:val="de-AT"/>
        </w:rPr>
      </w:pPr>
      <w:r w:rsidRPr="006264DF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ÜBUNGS-/ABGABE-DATUM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ÜBUNGS-/ABGABE-DATUM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Klasse /Gruppe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11393E" w:rsidRDefault="0011393E" w:rsidP="00BD31EC">
                      <w:r>
                        <w:t>Klasse /Gruppe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NOTE</w:t>
                            </w:r>
                          </w:p>
                          <w:p w:rsidR="0011393E" w:rsidRDefault="0011393E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11393E" w:rsidRDefault="0011393E" w:rsidP="00BD31EC">
                      <w:r>
                        <w:t>NOTE</w:t>
                      </w:r>
                    </w:p>
                    <w:p w:rsidR="0011393E" w:rsidRDefault="0011393E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93E" w:rsidRDefault="0011393E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11393E" w:rsidRDefault="0011393E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388252491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de-AT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6264DF" w:rsidRDefault="0045635E" w:rsidP="003B6E93">
          <w:pPr>
            <w:pStyle w:val="berschrift1"/>
            <w:spacing w:before="0"/>
            <w:rPr>
              <w:lang w:val="de-AT"/>
            </w:rPr>
          </w:pPr>
          <w:r>
            <w:rPr>
              <w:lang w:val="de-AT"/>
            </w:rPr>
            <w:t>Inhaltsverzeichnis</w:t>
          </w:r>
          <w:bookmarkEnd w:id="1"/>
        </w:p>
        <w:p w:rsidR="00121373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6264DF">
            <w:rPr>
              <w:b w:val="0"/>
              <w:caps w:val="0"/>
              <w:lang w:val="de-AT"/>
            </w:rPr>
            <w:fldChar w:fldCharType="begin"/>
          </w:r>
          <w:r w:rsidRPr="006264DF">
            <w:rPr>
              <w:b w:val="0"/>
              <w:caps w:val="0"/>
              <w:lang w:val="de-AT"/>
            </w:rPr>
            <w:instrText xml:space="preserve"> TOC \o "1-4" \h \z \u </w:instrText>
          </w:r>
          <w:r w:rsidRPr="006264DF">
            <w:rPr>
              <w:b w:val="0"/>
              <w:caps w:val="0"/>
              <w:lang w:val="de-AT"/>
            </w:rPr>
            <w:fldChar w:fldCharType="separate"/>
          </w:r>
          <w:hyperlink w:anchor="_Toc388252491" w:history="1">
            <w:r w:rsidR="00121373" w:rsidRPr="00217D9B">
              <w:rPr>
                <w:rStyle w:val="Hyperlink"/>
                <w:noProof/>
                <w:lang w:val="de-AT"/>
              </w:rPr>
              <w:t>1</w:t>
            </w:r>
            <w:r w:rsidR="00121373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121373" w:rsidRPr="00217D9B">
              <w:rPr>
                <w:rStyle w:val="Hyperlink"/>
                <w:noProof/>
                <w:lang w:val="de-AT"/>
              </w:rPr>
              <w:t>Inhaltsverzeichnis</w:t>
            </w:r>
            <w:r w:rsidR="00121373">
              <w:rPr>
                <w:noProof/>
                <w:webHidden/>
              </w:rPr>
              <w:tab/>
            </w:r>
            <w:r w:rsidR="00121373">
              <w:rPr>
                <w:noProof/>
                <w:webHidden/>
              </w:rPr>
              <w:fldChar w:fldCharType="begin"/>
            </w:r>
            <w:r w:rsidR="00121373">
              <w:rPr>
                <w:noProof/>
                <w:webHidden/>
              </w:rPr>
              <w:instrText xml:space="preserve"> PAGEREF _Toc388252491 \h </w:instrText>
            </w:r>
            <w:r w:rsidR="00121373">
              <w:rPr>
                <w:noProof/>
                <w:webHidden/>
              </w:rPr>
            </w:r>
            <w:r w:rsidR="00121373">
              <w:rPr>
                <w:noProof/>
                <w:webHidden/>
              </w:rPr>
              <w:fldChar w:fldCharType="separate"/>
            </w:r>
            <w:r w:rsidR="00121373">
              <w:rPr>
                <w:noProof/>
                <w:webHidden/>
              </w:rPr>
              <w:t>2</w:t>
            </w:r>
            <w:r w:rsidR="00121373"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2" w:history="1">
            <w:r w:rsidRPr="00217D9B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Vorteile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3" w:history="1">
            <w:r w:rsidRPr="00217D9B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Nachteile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4" w:history="1">
            <w:r w:rsidRPr="00217D9B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Betriebssystemübergreifend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5" w:history="1">
            <w:r w:rsidRPr="00217D9B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Kosten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6" w:history="1">
            <w:r w:rsidRPr="00217D9B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Beim Anmelden schon aktiv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7" w:history="1">
            <w:r w:rsidRPr="00217D9B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Datenübertragung ? (File Übertragung)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8" w:history="1">
            <w:r w:rsidRPr="00217D9B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Zugriff von mehreren Remotes möglich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499" w:history="1">
            <w:r w:rsidRPr="00217D9B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Tastatur Maus wegschaltbar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0" w:history="1">
            <w:r w:rsidRPr="00217D9B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Direkter Zugriff auf Tasks möglich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1" w:history="1">
            <w:r w:rsidRPr="00217D9B">
              <w:rPr>
                <w:rStyle w:val="Hyperlink"/>
                <w:noProof/>
              </w:rPr>
              <w:t>11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Durchschnittliches Datenvolumen beim Fernwarten mit einer Auflösung von 1024x768 / Minute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2" w:history="1">
            <w:r w:rsidRPr="00217D9B">
              <w:rPr>
                <w:rStyle w:val="Hyperlink"/>
                <w:noProof/>
              </w:rPr>
              <w:t>12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Benötigte Ressourcen (Speicher, CPU)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3" w:history="1">
            <w:r w:rsidRPr="00217D9B">
              <w:rPr>
                <w:rStyle w:val="Hyperlink"/>
                <w:noProof/>
              </w:rPr>
              <w:t>13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Sicherheit der Übertragung?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4" w:history="1">
            <w:r w:rsidRPr="00217D9B">
              <w:rPr>
                <w:rStyle w:val="Hyperlink"/>
                <w:noProof/>
              </w:rPr>
              <w:t>14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Passwortsicherheit?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5" w:history="1">
            <w:r w:rsidRPr="00217D9B">
              <w:rPr>
                <w:rStyle w:val="Hyperlink"/>
                <w:noProof/>
              </w:rPr>
              <w:t>15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Unterschiedliche  Sicherheitslevel möglich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6" w:history="1">
            <w:r w:rsidRPr="00217D9B">
              <w:rPr>
                <w:rStyle w:val="Hyperlink"/>
                <w:noProof/>
              </w:rPr>
              <w:t>16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Tastenkombinationen übertragbar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373" w:rsidRDefault="00121373">
          <w:pPr>
            <w:pStyle w:val="Verzeichnis1"/>
            <w:tabs>
              <w:tab w:val="left" w:pos="443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88252507" w:history="1">
            <w:r w:rsidRPr="00217D9B">
              <w:rPr>
                <w:rStyle w:val="Hyperlink"/>
                <w:noProof/>
              </w:rPr>
              <w:t>17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217D9B">
              <w:rPr>
                <w:rStyle w:val="Hyperlink"/>
                <w:noProof/>
              </w:rPr>
              <w:t>Kommunikation mit dem Benutzer des Host PC möglich(Chat-Funktion)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7FB" w:rsidRPr="006264DF" w:rsidRDefault="00904515" w:rsidP="00BD31EC">
          <w:pPr>
            <w:rPr>
              <w:lang w:val="de-AT"/>
            </w:rPr>
          </w:pPr>
          <w:r w:rsidRPr="006264DF">
            <w:rPr>
              <w:b/>
              <w:caps/>
              <w:u w:val="single"/>
              <w:lang w:val="de-AT"/>
            </w:rPr>
            <w:fldChar w:fldCharType="end"/>
          </w:r>
        </w:p>
      </w:sdtContent>
    </w:sdt>
    <w:p w:rsidR="008B15F4" w:rsidRPr="006264DF" w:rsidRDefault="008B15F4" w:rsidP="00BD31EC">
      <w:pPr>
        <w:rPr>
          <w:lang w:val="de-AT"/>
        </w:rPr>
      </w:pPr>
      <w:r w:rsidRPr="006264DF">
        <w:rPr>
          <w:lang w:val="de-AT"/>
        </w:rPr>
        <w:br w:type="page"/>
      </w:r>
    </w:p>
    <w:p w:rsidR="00121373" w:rsidRDefault="00121373" w:rsidP="00121373">
      <w:pPr>
        <w:pStyle w:val="berschrift1"/>
      </w:pPr>
      <w:bookmarkStart w:id="2" w:name="_Toc388252492"/>
      <w:r>
        <w:lastRenderedPageBreak/>
        <w:t>Vorteile ?</w:t>
      </w:r>
      <w:bookmarkEnd w:id="2"/>
    </w:p>
    <w:p w:rsidR="00121373" w:rsidRDefault="00121373" w:rsidP="00121373">
      <w:pPr>
        <w:numPr>
          <w:ilvl w:val="0"/>
          <w:numId w:val="26"/>
        </w:numPr>
      </w:pPr>
      <w:r>
        <w:t>Schneller, da weniger Bandbreite benötigt. (GUI hat mehr Daten als CLI)</w:t>
      </w:r>
    </w:p>
    <w:p w:rsidR="00121373" w:rsidRDefault="00121373" w:rsidP="00121373">
      <w:pPr>
        <w:numPr>
          <w:ilvl w:val="0"/>
          <w:numId w:val="26"/>
        </w:numPr>
      </w:pPr>
      <w:r>
        <w:t>Universal einsatzbar (siehe git, scm, scp)</w:t>
      </w:r>
    </w:p>
    <w:p w:rsidR="00121373" w:rsidRDefault="00121373" w:rsidP="00121373">
      <w:pPr>
        <w:numPr>
          <w:ilvl w:val="0"/>
          <w:numId w:val="26"/>
        </w:numPr>
      </w:pPr>
      <w:r>
        <w:t xml:space="preserve">Durchleiten von FTP und SFTP. </w:t>
      </w:r>
    </w:p>
    <w:p w:rsidR="00121373" w:rsidRDefault="00121373" w:rsidP="00121373">
      <w:pPr>
        <w:numPr>
          <w:ilvl w:val="0"/>
          <w:numId w:val="26"/>
        </w:numPr>
      </w:pPr>
      <w:r>
        <w:t>Einfache Konfiguration durch eine formschöne Client-Konfigurationsdatei (sshd_config) unter Linux zu finden im Verzeichnis /etc/ssh</w:t>
      </w:r>
    </w:p>
    <w:p w:rsidR="00121373" w:rsidRDefault="00121373" w:rsidP="00121373">
      <w:pPr>
        <w:numPr>
          <w:ilvl w:val="0"/>
          <w:numId w:val="26"/>
        </w:numPr>
      </w:pPr>
      <w:r>
        <w:t>Freiers Netzwerkprotokoll der höheren Anwendungsschicht.</w:t>
      </w:r>
    </w:p>
    <w:p w:rsidR="00121373" w:rsidRDefault="00121373" w:rsidP="00121373">
      <w:pPr>
        <w:numPr>
          <w:ilvl w:val="0"/>
          <w:numId w:val="26"/>
        </w:numPr>
      </w:pPr>
      <w:r>
        <w:t>Einfache Basis Konfiguration über WAN (alles über einen Port 22 (standard, well known port)</w:t>
      </w:r>
    </w:p>
    <w:p w:rsidR="00121373" w:rsidRDefault="00121373" w:rsidP="00121373">
      <w:pPr>
        <w:numPr>
          <w:ilvl w:val="0"/>
          <w:numId w:val="26"/>
        </w:numPr>
      </w:pPr>
      <w:r>
        <w:t>Einfache Umstellung möglich (z.B. auf 443)</w:t>
      </w:r>
    </w:p>
    <w:p w:rsidR="00121373" w:rsidRDefault="00121373" w:rsidP="00121373">
      <w:pPr>
        <w:numPr>
          <w:ilvl w:val="0"/>
          <w:numId w:val="26"/>
        </w:numPr>
      </w:pPr>
      <w:r>
        <w:t xml:space="preserve">Mit TCP Port 443 unerkennbar für jede IPS- und IDS Firewall </w:t>
      </w:r>
    </w:p>
    <w:p w:rsidR="00121373" w:rsidRDefault="00121373" w:rsidP="00121373">
      <w:pPr>
        <w:numPr>
          <w:ilvl w:val="0"/>
          <w:numId w:val="26"/>
        </w:numPr>
      </w:pPr>
      <w:r>
        <w:t>Tunnelung von z.B. ganzem Systemtraffic -&gt; z.B. SOCKS Proxy</w:t>
      </w:r>
    </w:p>
    <w:p w:rsidR="00121373" w:rsidRDefault="00121373" w:rsidP="00121373">
      <w:pPr>
        <w:numPr>
          <w:ilvl w:val="0"/>
          <w:numId w:val="26"/>
        </w:numPr>
      </w:pPr>
      <w:r>
        <w:t>Durch umleiten des xServers (X11 forwarding) an den SSH Client, welcher dann über einen VNC Client auf den xServer zugreifen kann, kann auch eine GUI konfiguriert werden.</w:t>
      </w:r>
    </w:p>
    <w:p w:rsidR="00121373" w:rsidRDefault="00121373" w:rsidP="00121373">
      <w:pPr>
        <w:numPr>
          <w:ilvl w:val="0"/>
          <w:numId w:val="26"/>
        </w:numPr>
      </w:pPr>
      <w:r>
        <w:t>Sehr sicher:</w:t>
      </w:r>
    </w:p>
    <w:p w:rsidR="00121373" w:rsidRDefault="00121373" w:rsidP="00121373">
      <w:pPr>
        <w:numPr>
          <w:ilvl w:val="1"/>
          <w:numId w:val="26"/>
        </w:numPr>
      </w:pPr>
      <w:r>
        <w:t>Verschlüsseltes TCP Traffic</w:t>
      </w:r>
    </w:p>
    <w:p w:rsidR="00121373" w:rsidRDefault="00121373" w:rsidP="00121373">
      <w:pPr>
        <w:numPr>
          <w:ilvl w:val="1"/>
          <w:numId w:val="26"/>
        </w:numPr>
      </w:pPr>
      <w:r>
        <w:t>Jahrelang entwickeltes Protokoll (seit 1995)</w:t>
      </w:r>
    </w:p>
    <w:p w:rsidR="00121373" w:rsidRDefault="00121373" w:rsidP="00121373">
      <w:pPr>
        <w:numPr>
          <w:ilvl w:val="1"/>
          <w:numId w:val="26"/>
        </w:numPr>
      </w:pPr>
      <w:r>
        <w:t>Da keine unnötige Funktion weggelassen worden sind, bietet SSH einfachste bzw. grundlegendste Dienste.</w:t>
      </w:r>
    </w:p>
    <w:p w:rsidR="00121373" w:rsidRDefault="00121373" w:rsidP="00121373">
      <w:pPr>
        <w:numPr>
          <w:ilvl w:val="1"/>
          <w:numId w:val="26"/>
        </w:numPr>
      </w:pPr>
      <w:r>
        <w:t>Bietet da</w:t>
      </w:r>
      <w:r>
        <w:t>durch sehr wenig Angriffsfläche bietet</w:t>
      </w:r>
    </w:p>
    <w:p w:rsidR="00121373" w:rsidRDefault="00121373" w:rsidP="00121373">
      <w:pPr>
        <w:pStyle w:val="berschrift1"/>
      </w:pPr>
      <w:bookmarkStart w:id="3" w:name="_Toc388252493"/>
      <w:r>
        <w:t>Nachteile ?</w:t>
      </w:r>
      <w:bookmarkEnd w:id="3"/>
    </w:p>
    <w:p w:rsidR="00121373" w:rsidRDefault="00121373" w:rsidP="00121373">
      <w:pPr>
        <w:numPr>
          <w:ilvl w:val="0"/>
          <w:numId w:val="28"/>
        </w:numPr>
      </w:pPr>
      <w:r>
        <w:t>Die Implementierung einer sehr wesentlichen Chat-Funktion, ist nicht gegeben.</w:t>
      </w:r>
    </w:p>
    <w:p w:rsidR="00121373" w:rsidRPr="00D54829" w:rsidRDefault="00121373" w:rsidP="00121373">
      <w:pPr>
        <w:numPr>
          <w:ilvl w:val="0"/>
          <w:numId w:val="27"/>
        </w:numPr>
      </w:pPr>
      <w:r>
        <w:t>Optionale GUI benötigt mehr Rechenleistung, bzw. Traffic.</w:t>
      </w:r>
    </w:p>
    <w:p w:rsidR="00121373" w:rsidRDefault="00121373" w:rsidP="00121373">
      <w:pPr>
        <w:pStyle w:val="berschrift1"/>
      </w:pPr>
      <w:bookmarkStart w:id="4" w:name="_Toc388252494"/>
      <w:r>
        <w:t>Betriebssystemübergreifend ?</w:t>
      </w:r>
      <w:bookmarkEnd w:id="4"/>
    </w:p>
    <w:p w:rsidR="00121373" w:rsidRDefault="00121373" w:rsidP="00121373">
      <w:pPr>
        <w:ind w:left="360" w:firstLine="348"/>
      </w:pPr>
      <w:r>
        <w:t>Ja</w:t>
      </w:r>
      <w:r w:rsidR="00C01D9C">
        <w:t>, da freier Standard.</w:t>
      </w:r>
      <w:bookmarkStart w:id="5" w:name="_GoBack"/>
      <w:bookmarkEnd w:id="5"/>
    </w:p>
    <w:p w:rsidR="00121373" w:rsidRDefault="00121373" w:rsidP="00121373">
      <w:pPr>
        <w:pStyle w:val="berschrift1"/>
      </w:pPr>
      <w:bookmarkStart w:id="6" w:name="_Toc388252495"/>
      <w:r>
        <w:t>Kosten ?</w:t>
      </w:r>
      <w:bookmarkEnd w:id="6"/>
    </w:p>
    <w:p w:rsidR="00121373" w:rsidRDefault="00121373" w:rsidP="00121373">
      <w:pPr>
        <w:ind w:left="720"/>
      </w:pPr>
      <w:r>
        <w:t>Gratis, je nach Implementierung sogar Open Source, siehe z.B. OpenSSH</w:t>
      </w:r>
    </w:p>
    <w:p w:rsidR="00121373" w:rsidRDefault="00121373" w:rsidP="00121373">
      <w:pPr>
        <w:pStyle w:val="berschrift1"/>
      </w:pPr>
      <w:bookmarkStart w:id="7" w:name="_Toc388252496"/>
      <w:r>
        <w:t>Beim Anmelden schon aktiv ?</w:t>
      </w:r>
      <w:bookmarkEnd w:id="7"/>
    </w:p>
    <w:p w:rsidR="00121373" w:rsidRDefault="00121373" w:rsidP="00121373">
      <w:pPr>
        <w:ind w:left="720"/>
      </w:pPr>
      <w:r>
        <w:t>Ja</w:t>
      </w:r>
    </w:p>
    <w:p w:rsidR="00121373" w:rsidRPr="00121373" w:rsidRDefault="00121373" w:rsidP="00121373">
      <w:pPr>
        <w:pStyle w:val="berschrift1"/>
      </w:pPr>
      <w:bookmarkStart w:id="8" w:name="_Toc388252497"/>
      <w:r w:rsidRPr="00121373">
        <w:rPr>
          <w:rStyle w:val="berschrift1Zchn"/>
          <w:b/>
          <w:bCs/>
        </w:rPr>
        <w:t>Datenübertragung ? (File Übertragung)</w:t>
      </w:r>
      <w:bookmarkEnd w:id="8"/>
    </w:p>
    <w:p w:rsidR="00121373" w:rsidRDefault="00121373" w:rsidP="00121373">
      <w:r>
        <w:t xml:space="preserve">Ja siehe </w:t>
      </w:r>
      <w:r w:rsidRPr="00D54829">
        <w:rPr>
          <w:i/>
        </w:rPr>
        <w:t>wget</w:t>
      </w:r>
      <w:r>
        <w:t xml:space="preserve">: </w:t>
      </w:r>
    </w:p>
    <w:p w:rsidR="00121373" w:rsidRDefault="00121373" w:rsidP="00121373">
      <w:pPr>
        <w:ind w:left="720"/>
      </w:pPr>
    </w:p>
    <w:p w:rsidR="00121373" w:rsidRDefault="00121373" w:rsidP="00121373">
      <w:pPr>
        <w:ind w:left="720"/>
      </w:pPr>
      <w:r>
        <w:t>Wget ist ein freies Kommandozeilenprogramm des GNU-Projekts zum Herunterladen von Dateien aus dem Internet. Zu den unterstützten Protokollen gehören ftp, http und https. Das Programm gibt es unter anderem für UNIX, GNU/Linux, OS/2, Windows und SkyOS. Es steht unter der GNU General Public License. Wget wird mit diversen Linux-Distributionen mitgeliefert. Ein Programm ähnlicher Funktion ist cURL, das zudem das Hochladen unterstützt.</w:t>
      </w:r>
    </w:p>
    <w:p w:rsidR="00121373" w:rsidRDefault="00121373" w:rsidP="00121373">
      <w:pPr>
        <w:ind w:left="720"/>
      </w:pPr>
    </w:p>
    <w:p w:rsidR="00121373" w:rsidRDefault="00121373" w:rsidP="00121373">
      <w:pPr>
        <w:ind w:left="720"/>
      </w:pPr>
      <w:r>
        <w:t>Oder wie oben erwähnt über SFTP bzw. FTP</w:t>
      </w:r>
    </w:p>
    <w:p w:rsidR="00121373" w:rsidRDefault="00121373" w:rsidP="00121373"/>
    <w:p w:rsidR="00121373" w:rsidRDefault="00121373" w:rsidP="00121373">
      <w:pPr>
        <w:pStyle w:val="berschrift1"/>
      </w:pPr>
      <w:bookmarkStart w:id="9" w:name="_Toc388252498"/>
      <w:r>
        <w:t>Zugriff von mehreren Remotes möglich ?</w:t>
      </w:r>
      <w:bookmarkEnd w:id="9"/>
    </w:p>
    <w:p w:rsidR="00121373" w:rsidRDefault="00121373" w:rsidP="00121373">
      <w:pPr>
        <w:ind w:left="720"/>
      </w:pPr>
      <w:r>
        <w:t xml:space="preserve">Ja, da SSH mehrere Sitzungen zulässt. </w:t>
      </w:r>
    </w:p>
    <w:p w:rsidR="00121373" w:rsidRDefault="00121373" w:rsidP="00121373"/>
    <w:p w:rsidR="00121373" w:rsidRPr="00D54829" w:rsidRDefault="00121373" w:rsidP="00121373">
      <w:pPr>
        <w:pStyle w:val="berschrift1"/>
      </w:pPr>
      <w:bookmarkStart w:id="10" w:name="_Toc388252499"/>
      <w:r w:rsidRPr="00D54829">
        <w:t>Tastatur Maus wegschaltbar ?</w:t>
      </w:r>
      <w:bookmarkEnd w:id="10"/>
    </w:p>
    <w:p w:rsidR="00121373" w:rsidRDefault="00121373" w:rsidP="00121373">
      <w:pPr>
        <w:ind w:left="720"/>
      </w:pPr>
      <w:r>
        <w:t xml:space="preserve">Ja, da voller Root Zugriff besteht. </w:t>
      </w:r>
    </w:p>
    <w:p w:rsidR="00121373" w:rsidRDefault="00121373" w:rsidP="00121373"/>
    <w:p w:rsidR="00121373" w:rsidRDefault="00121373" w:rsidP="00121373">
      <w:pPr>
        <w:pStyle w:val="berschrift1"/>
      </w:pPr>
      <w:bookmarkStart w:id="11" w:name="_Toc388252500"/>
      <w:r>
        <w:t>Direkter Zugriff auf Tasks möglich ?</w:t>
      </w:r>
      <w:bookmarkEnd w:id="11"/>
    </w:p>
    <w:p w:rsidR="00121373" w:rsidRDefault="00121373" w:rsidP="00121373">
      <w:pPr>
        <w:ind w:left="720"/>
      </w:pPr>
      <w:r>
        <w:t>Ja, da voller Root Zugriff besteht.</w:t>
      </w:r>
    </w:p>
    <w:p w:rsidR="00121373" w:rsidRDefault="00121373" w:rsidP="00121373"/>
    <w:p w:rsidR="00121373" w:rsidRDefault="00121373" w:rsidP="00121373">
      <w:pPr>
        <w:pStyle w:val="berschrift1"/>
      </w:pPr>
      <w:bookmarkStart w:id="12" w:name="_Toc388252501"/>
      <w:r>
        <w:t>Durchschnittlich</w:t>
      </w:r>
      <w:r>
        <w:t xml:space="preserve">es Datenvolumen beim Fernwarten </w:t>
      </w:r>
      <w:r>
        <w:t>mit einer Auflösung von 1024x768 / Minute ?</w:t>
      </w:r>
      <w:bookmarkEnd w:id="12"/>
    </w:p>
    <w:p w:rsidR="00121373" w:rsidRDefault="00121373" w:rsidP="00121373">
      <w:r>
        <w:tab/>
        <w:t>Abhängig von Anzahl der Zeichen</w:t>
      </w:r>
    </w:p>
    <w:p w:rsidR="00121373" w:rsidRDefault="00121373" w:rsidP="00121373"/>
    <w:p w:rsidR="00121373" w:rsidRDefault="00121373" w:rsidP="00121373">
      <w:pPr>
        <w:pStyle w:val="berschrift1"/>
      </w:pPr>
      <w:bookmarkStart w:id="13" w:name="_Toc388252502"/>
      <w:r>
        <w:t>Benötigte Ressourcen (Speicher, CPU)</w:t>
      </w:r>
      <w:bookmarkEnd w:id="13"/>
    </w:p>
    <w:p w:rsidR="00121373" w:rsidRDefault="00121373" w:rsidP="00121373">
      <w:pPr>
        <w:ind w:left="720"/>
      </w:pPr>
      <w:r>
        <w:t>Fast Null, sehr ressourcensparend. Da nur CLI, kein GUI.</w:t>
      </w:r>
    </w:p>
    <w:p w:rsidR="00121373" w:rsidRDefault="00121373" w:rsidP="00121373">
      <w:pPr>
        <w:ind w:left="720"/>
      </w:pPr>
      <w:r>
        <w:t xml:space="preserve"> </w:t>
      </w:r>
    </w:p>
    <w:p w:rsidR="00121373" w:rsidRDefault="00121373" w:rsidP="00121373">
      <w:pPr>
        <w:pStyle w:val="berschrift1"/>
      </w:pPr>
      <w:bookmarkStart w:id="14" w:name="_Toc388252503"/>
      <w:r>
        <w:t>Sicherheit der Übertragung?</w:t>
      </w:r>
      <w:bookmarkEnd w:id="14"/>
    </w:p>
    <w:p w:rsidR="00121373" w:rsidRDefault="00121373" w:rsidP="00121373">
      <w:pPr>
        <w:ind w:left="720"/>
      </w:pPr>
      <w:r>
        <w:t>Ja, SSL verschlüsselt.</w:t>
      </w:r>
    </w:p>
    <w:p w:rsidR="00121373" w:rsidRDefault="00121373" w:rsidP="00121373">
      <w:pPr>
        <w:ind w:left="720"/>
      </w:pPr>
    </w:p>
    <w:p w:rsidR="00121373" w:rsidRDefault="00121373" w:rsidP="00121373">
      <w:pPr>
        <w:ind w:left="720"/>
      </w:pPr>
      <w:r>
        <w:t>Verbindungsaufbau: Asynchrone Verschlüsselung des TCP Handshakes.</w:t>
      </w:r>
    </w:p>
    <w:p w:rsidR="00121373" w:rsidRDefault="00121373" w:rsidP="00121373">
      <w:pPr>
        <w:ind w:left="720"/>
      </w:pPr>
      <w:r>
        <w:t>Aufgebaute Verbindung: Synchrone Verschlüsselung des gesamten TCP Traffics.</w:t>
      </w:r>
    </w:p>
    <w:p w:rsidR="00121373" w:rsidRDefault="00121373" w:rsidP="00121373">
      <w:pPr>
        <w:pStyle w:val="Listenabsatz"/>
      </w:pPr>
    </w:p>
    <w:p w:rsidR="00121373" w:rsidRDefault="00121373" w:rsidP="00121373">
      <w:pPr>
        <w:pStyle w:val="berschrift1"/>
      </w:pPr>
      <w:bookmarkStart w:id="15" w:name="_Toc388252504"/>
      <w:r>
        <w:t>Passwortsicherheit?</w:t>
      </w:r>
      <w:bookmarkEnd w:id="15"/>
    </w:p>
    <w:p w:rsidR="00121373" w:rsidRDefault="00121373" w:rsidP="00121373">
      <w:pPr>
        <w:ind w:left="720"/>
      </w:pPr>
      <w:r>
        <w:t>Ja, ist geben. Da Passwortverschlüsselung und der Hash-Algorithmus gewählt werden können.</w:t>
      </w:r>
      <w:r>
        <w:br/>
        <w:t>Voraussetzung: Es wurde ein sinnvolles, passendes Passwort gewählt.</w:t>
      </w:r>
    </w:p>
    <w:p w:rsidR="00121373" w:rsidRDefault="00121373" w:rsidP="00121373">
      <w:pPr>
        <w:ind w:left="720"/>
      </w:pPr>
    </w:p>
    <w:p w:rsidR="00121373" w:rsidRDefault="00121373" w:rsidP="00121373">
      <w:pPr>
        <w:ind w:left="360"/>
      </w:pPr>
    </w:p>
    <w:p w:rsidR="00121373" w:rsidRDefault="00121373" w:rsidP="00121373">
      <w:pPr>
        <w:pStyle w:val="berschrift1"/>
        <w:rPr>
          <w:rStyle w:val="berschrift2Zchn"/>
        </w:rPr>
      </w:pPr>
      <w:bookmarkStart w:id="16" w:name="_Toc388252505"/>
      <w:r w:rsidRPr="00121373">
        <w:rPr>
          <w:rStyle w:val="berschrift2Zchn"/>
        </w:rPr>
        <w:t>Unterschiedliche  Sicherheitslevel möglich ?</w:t>
      </w:r>
      <w:bookmarkEnd w:id="16"/>
    </w:p>
    <w:p w:rsidR="00121373" w:rsidRPr="00121373" w:rsidRDefault="00121373" w:rsidP="00121373">
      <w:r w:rsidRPr="00121373">
        <w:br/>
        <w:t>Ja, UNIX Dateirechte greifen auch an SSH Benutzer.</w:t>
      </w:r>
      <w:r w:rsidRPr="00121373">
        <w:br/>
      </w:r>
      <w:r w:rsidRPr="00121373">
        <w:lastRenderedPageBreak/>
        <w:t>Änderung der login-shell möglich. (kann auch ganz deaktiviert werden)</w:t>
      </w:r>
      <w:r w:rsidRPr="00121373">
        <w:br/>
        <w:t>-&gt; Sinnvoll z.B. für die Repository Synchronisierung mit Git.</w:t>
      </w:r>
    </w:p>
    <w:p w:rsidR="00121373" w:rsidRDefault="00121373" w:rsidP="00121373"/>
    <w:p w:rsidR="00121373" w:rsidRDefault="00121373" w:rsidP="00121373">
      <w:pPr>
        <w:pStyle w:val="berschrift1"/>
      </w:pPr>
      <w:bookmarkStart w:id="17" w:name="_Toc388252506"/>
      <w:r>
        <w:t>Tastenkombinationen übertragbar ?</w:t>
      </w:r>
      <w:bookmarkEnd w:id="17"/>
    </w:p>
    <w:p w:rsidR="00121373" w:rsidRDefault="00121373" w:rsidP="00121373">
      <w:pPr>
        <w:ind w:left="708"/>
      </w:pPr>
      <w:r>
        <w:t>Ja, z.B. CTRL-C (z.B. Cancel von Tasks, oder Eingaben)</w:t>
      </w:r>
    </w:p>
    <w:p w:rsidR="00121373" w:rsidRDefault="00121373" w:rsidP="00121373"/>
    <w:p w:rsidR="00121373" w:rsidRDefault="00121373" w:rsidP="00121373">
      <w:pPr>
        <w:pStyle w:val="berschrift1"/>
      </w:pPr>
      <w:bookmarkStart w:id="18" w:name="_Toc388252507"/>
      <w:r>
        <w:t>Kommunikation mit dem Benutzer des Host PC möglich(Chat-Funktion)</w:t>
      </w:r>
      <w:bookmarkEnd w:id="18"/>
      <w:r>
        <w:t xml:space="preserve"> </w:t>
      </w:r>
    </w:p>
    <w:p w:rsidR="00121373" w:rsidRDefault="00121373" w:rsidP="00121373">
      <w:pPr>
        <w:ind w:left="720"/>
      </w:pPr>
      <w:r>
        <w:t>Nein</w:t>
      </w:r>
    </w:p>
    <w:sectPr w:rsidR="00121373" w:rsidSect="003B6E93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AF" w:rsidRDefault="002D08AF" w:rsidP="00BD31EC">
      <w:r>
        <w:separator/>
      </w:r>
    </w:p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</w:endnote>
  <w:endnote w:type="continuationSeparator" w:id="0">
    <w:p w:rsidR="002D08AF" w:rsidRDefault="002D08AF" w:rsidP="00BD31EC">
      <w:r>
        <w:continuationSeparator/>
      </w:r>
    </w:p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1C7206" w:rsidRDefault="0011393E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Pr="00F01A3B" w:rsidRDefault="00121373" w:rsidP="00CA2C74">
    <w:pPr>
      <w:pStyle w:val="Fuzeile"/>
      <w:pBdr>
        <w:top w:val="single" w:sz="8" w:space="1" w:color="auto"/>
      </w:pBdr>
    </w:pPr>
    <w:r>
      <w:t>19. Mai</w:t>
    </w:r>
    <w:r w:rsidR="006D4079">
      <w:t xml:space="preserve"> 2014</w:t>
    </w:r>
    <w:r w:rsidR="0011393E" w:rsidRPr="00F01A3B">
      <w:ptab w:relativeTo="margin" w:alignment="center" w:leader="none"/>
    </w:r>
    <w:r w:rsidR="0011393E" w:rsidRPr="00F01A3B">
      <w:t>Hofstätter</w:t>
    </w:r>
    <w:r>
      <w:t>, Strasser</w:t>
    </w:r>
    <w:r w:rsidR="0011393E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>Fernwartung (SSH)</w:t>
        </w:r>
      </w:sdtContent>
    </w:sdt>
    <w:r w:rsidR="0011393E" w:rsidRPr="00F01A3B">
      <w:t xml:space="preserve"> | </w:t>
    </w:r>
    <w:r w:rsidR="0011393E" w:rsidRPr="00F01A3B">
      <w:fldChar w:fldCharType="begin"/>
    </w:r>
    <w:r w:rsidR="0011393E" w:rsidRPr="00F01A3B">
      <w:instrText xml:space="preserve"> PAGE </w:instrText>
    </w:r>
    <w:r w:rsidR="0011393E" w:rsidRPr="00F01A3B">
      <w:fldChar w:fldCharType="separate"/>
    </w:r>
    <w:r w:rsidR="00C01D9C">
      <w:rPr>
        <w:noProof/>
      </w:rPr>
      <w:t>4</w:t>
    </w:r>
    <w:r w:rsidR="0011393E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AF" w:rsidRDefault="002D08AF" w:rsidP="00BD31EC">
      <w:r>
        <w:separator/>
      </w:r>
    </w:p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</w:footnote>
  <w:footnote w:type="continuationSeparator" w:id="0">
    <w:p w:rsidR="002D08AF" w:rsidRDefault="002D08AF" w:rsidP="00BD31EC">
      <w:r>
        <w:continuationSeparator/>
      </w:r>
    </w:p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  <w:p w:rsidR="002D08AF" w:rsidRDefault="002D08AF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93E" w:rsidRDefault="0011393E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F2B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D3775B"/>
    <w:multiLevelType w:val="hybridMultilevel"/>
    <w:tmpl w:val="75E41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E3CBA"/>
    <w:multiLevelType w:val="hybridMultilevel"/>
    <w:tmpl w:val="E0A0F9A8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EFD2D83"/>
    <w:multiLevelType w:val="hybridMultilevel"/>
    <w:tmpl w:val="22B86CE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1B447A8"/>
    <w:multiLevelType w:val="multilevel"/>
    <w:tmpl w:val="A2EE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950043"/>
    <w:multiLevelType w:val="hybridMultilevel"/>
    <w:tmpl w:val="519C249A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152A5"/>
    <w:multiLevelType w:val="hybridMultilevel"/>
    <w:tmpl w:val="AC50F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FF44E25"/>
    <w:multiLevelType w:val="hybridMultilevel"/>
    <w:tmpl w:val="A2EE2D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DC00E0"/>
    <w:multiLevelType w:val="hybridMultilevel"/>
    <w:tmpl w:val="4D14849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FC76CE"/>
    <w:multiLevelType w:val="hybridMultilevel"/>
    <w:tmpl w:val="6EE247DE"/>
    <w:lvl w:ilvl="0" w:tplc="CA084A2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26"/>
  </w:num>
  <w:num w:numId="4">
    <w:abstractNumId w:val="21"/>
  </w:num>
  <w:num w:numId="5">
    <w:abstractNumId w:val="0"/>
  </w:num>
  <w:num w:numId="6">
    <w:abstractNumId w:val="24"/>
  </w:num>
  <w:num w:numId="7">
    <w:abstractNumId w:val="7"/>
  </w:num>
  <w:num w:numId="8">
    <w:abstractNumId w:val="15"/>
  </w:num>
  <w:num w:numId="9">
    <w:abstractNumId w:val="17"/>
  </w:num>
  <w:num w:numId="10">
    <w:abstractNumId w:val="20"/>
  </w:num>
  <w:num w:numId="11">
    <w:abstractNumId w:val="8"/>
  </w:num>
  <w:num w:numId="12">
    <w:abstractNumId w:val="4"/>
  </w:num>
  <w:num w:numId="13">
    <w:abstractNumId w:val="6"/>
  </w:num>
  <w:num w:numId="14">
    <w:abstractNumId w:val="18"/>
  </w:num>
  <w:num w:numId="15">
    <w:abstractNumId w:val="9"/>
  </w:num>
  <w:num w:numId="16">
    <w:abstractNumId w:val="25"/>
  </w:num>
  <w:num w:numId="17">
    <w:abstractNumId w:val="1"/>
  </w:num>
  <w:num w:numId="18">
    <w:abstractNumId w:val="10"/>
  </w:num>
  <w:num w:numId="19">
    <w:abstractNumId w:val="19"/>
  </w:num>
  <w:num w:numId="20">
    <w:abstractNumId w:val="13"/>
  </w:num>
  <w:num w:numId="21">
    <w:abstractNumId w:val="23"/>
  </w:num>
  <w:num w:numId="22">
    <w:abstractNumId w:val="3"/>
  </w:num>
  <w:num w:numId="23">
    <w:abstractNumId w:val="2"/>
  </w:num>
  <w:num w:numId="24">
    <w:abstractNumId w:val="16"/>
  </w:num>
  <w:num w:numId="25">
    <w:abstractNumId w:val="12"/>
  </w:num>
  <w:num w:numId="26">
    <w:abstractNumId w:val="22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0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3DAA"/>
    <w:rsid w:val="00076639"/>
    <w:rsid w:val="000837BA"/>
    <w:rsid w:val="00084477"/>
    <w:rsid w:val="000860A1"/>
    <w:rsid w:val="00093FE5"/>
    <w:rsid w:val="00096F60"/>
    <w:rsid w:val="000A3E58"/>
    <w:rsid w:val="000A6C7F"/>
    <w:rsid w:val="000B3D6C"/>
    <w:rsid w:val="000B7978"/>
    <w:rsid w:val="000C56CD"/>
    <w:rsid w:val="000D07D9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21373"/>
    <w:rsid w:val="0013771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976E9"/>
    <w:rsid w:val="001A2651"/>
    <w:rsid w:val="001A3ACA"/>
    <w:rsid w:val="001A64FB"/>
    <w:rsid w:val="001A6B1E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1E7F13"/>
    <w:rsid w:val="00213510"/>
    <w:rsid w:val="0021634A"/>
    <w:rsid w:val="00217BC2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A130F"/>
    <w:rsid w:val="002C4128"/>
    <w:rsid w:val="002C4C3A"/>
    <w:rsid w:val="002D060B"/>
    <w:rsid w:val="002D08AF"/>
    <w:rsid w:val="002D1717"/>
    <w:rsid w:val="002D68A4"/>
    <w:rsid w:val="002E7713"/>
    <w:rsid w:val="002F61A6"/>
    <w:rsid w:val="002F6D88"/>
    <w:rsid w:val="0030020E"/>
    <w:rsid w:val="00303964"/>
    <w:rsid w:val="00312B01"/>
    <w:rsid w:val="00314CE2"/>
    <w:rsid w:val="003319D0"/>
    <w:rsid w:val="00336975"/>
    <w:rsid w:val="003467C2"/>
    <w:rsid w:val="00346985"/>
    <w:rsid w:val="00350EC7"/>
    <w:rsid w:val="00351909"/>
    <w:rsid w:val="00356AC6"/>
    <w:rsid w:val="00362A9D"/>
    <w:rsid w:val="00363E1E"/>
    <w:rsid w:val="00374CB7"/>
    <w:rsid w:val="003853A4"/>
    <w:rsid w:val="003919B9"/>
    <w:rsid w:val="0039456B"/>
    <w:rsid w:val="003A06A5"/>
    <w:rsid w:val="003A359E"/>
    <w:rsid w:val="003A429A"/>
    <w:rsid w:val="003A5CEB"/>
    <w:rsid w:val="003A7FB2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14585"/>
    <w:rsid w:val="004151D4"/>
    <w:rsid w:val="0042348B"/>
    <w:rsid w:val="004242B5"/>
    <w:rsid w:val="004310B4"/>
    <w:rsid w:val="00432C74"/>
    <w:rsid w:val="00434285"/>
    <w:rsid w:val="004355A0"/>
    <w:rsid w:val="004376E5"/>
    <w:rsid w:val="00437821"/>
    <w:rsid w:val="00443DDC"/>
    <w:rsid w:val="0044578D"/>
    <w:rsid w:val="00450622"/>
    <w:rsid w:val="004560FE"/>
    <w:rsid w:val="0045635E"/>
    <w:rsid w:val="0046103B"/>
    <w:rsid w:val="004777D0"/>
    <w:rsid w:val="00483074"/>
    <w:rsid w:val="004860E7"/>
    <w:rsid w:val="00486F31"/>
    <w:rsid w:val="00495AB6"/>
    <w:rsid w:val="00497B11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353C2"/>
    <w:rsid w:val="00536F65"/>
    <w:rsid w:val="005371B7"/>
    <w:rsid w:val="0053739D"/>
    <w:rsid w:val="00552E17"/>
    <w:rsid w:val="005714D7"/>
    <w:rsid w:val="0057264D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7A59"/>
    <w:rsid w:val="005D7AE1"/>
    <w:rsid w:val="005E2775"/>
    <w:rsid w:val="005F0E6C"/>
    <w:rsid w:val="005F4515"/>
    <w:rsid w:val="005F509D"/>
    <w:rsid w:val="005F5314"/>
    <w:rsid w:val="006015AB"/>
    <w:rsid w:val="00602DB3"/>
    <w:rsid w:val="00607ACE"/>
    <w:rsid w:val="00612215"/>
    <w:rsid w:val="006215E9"/>
    <w:rsid w:val="00621B0C"/>
    <w:rsid w:val="006264DF"/>
    <w:rsid w:val="00630BA3"/>
    <w:rsid w:val="00633B03"/>
    <w:rsid w:val="00633F5D"/>
    <w:rsid w:val="006374F9"/>
    <w:rsid w:val="00637F16"/>
    <w:rsid w:val="006431D4"/>
    <w:rsid w:val="0066082D"/>
    <w:rsid w:val="00660AC0"/>
    <w:rsid w:val="00685AB7"/>
    <w:rsid w:val="0069527D"/>
    <w:rsid w:val="006970AA"/>
    <w:rsid w:val="006A14A4"/>
    <w:rsid w:val="006A655E"/>
    <w:rsid w:val="006B25F1"/>
    <w:rsid w:val="006C6CD0"/>
    <w:rsid w:val="006D4079"/>
    <w:rsid w:val="006E142F"/>
    <w:rsid w:val="006E20F5"/>
    <w:rsid w:val="006E4456"/>
    <w:rsid w:val="006F7664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B4C2D"/>
    <w:rsid w:val="007C06F6"/>
    <w:rsid w:val="007C58E7"/>
    <w:rsid w:val="007D34F6"/>
    <w:rsid w:val="007F7EDD"/>
    <w:rsid w:val="008013AA"/>
    <w:rsid w:val="00804848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56C64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8E6F22"/>
    <w:rsid w:val="0090201E"/>
    <w:rsid w:val="00904515"/>
    <w:rsid w:val="00907ECD"/>
    <w:rsid w:val="00913220"/>
    <w:rsid w:val="009211C4"/>
    <w:rsid w:val="00921FED"/>
    <w:rsid w:val="009231D4"/>
    <w:rsid w:val="00945F09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70BF4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E6936"/>
    <w:rsid w:val="009F03DC"/>
    <w:rsid w:val="009F7BBA"/>
    <w:rsid w:val="00A013D5"/>
    <w:rsid w:val="00A01957"/>
    <w:rsid w:val="00A03BDA"/>
    <w:rsid w:val="00A05D84"/>
    <w:rsid w:val="00A06D5C"/>
    <w:rsid w:val="00A10873"/>
    <w:rsid w:val="00A1597D"/>
    <w:rsid w:val="00A32E4D"/>
    <w:rsid w:val="00A40987"/>
    <w:rsid w:val="00A44D65"/>
    <w:rsid w:val="00A45C0A"/>
    <w:rsid w:val="00A47347"/>
    <w:rsid w:val="00A67B3D"/>
    <w:rsid w:val="00A70B07"/>
    <w:rsid w:val="00A75CCF"/>
    <w:rsid w:val="00A84F65"/>
    <w:rsid w:val="00A87249"/>
    <w:rsid w:val="00A91852"/>
    <w:rsid w:val="00A92D5C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614EA"/>
    <w:rsid w:val="00B61AC8"/>
    <w:rsid w:val="00B621E6"/>
    <w:rsid w:val="00B62E95"/>
    <w:rsid w:val="00B63843"/>
    <w:rsid w:val="00B63A91"/>
    <w:rsid w:val="00B81F7D"/>
    <w:rsid w:val="00B928E5"/>
    <w:rsid w:val="00B93726"/>
    <w:rsid w:val="00BB4F5E"/>
    <w:rsid w:val="00BC08DB"/>
    <w:rsid w:val="00BC0CC4"/>
    <w:rsid w:val="00BC227B"/>
    <w:rsid w:val="00BD31EC"/>
    <w:rsid w:val="00BD42FC"/>
    <w:rsid w:val="00BE42F2"/>
    <w:rsid w:val="00BF3756"/>
    <w:rsid w:val="00BF4173"/>
    <w:rsid w:val="00BF52C1"/>
    <w:rsid w:val="00C01D9C"/>
    <w:rsid w:val="00C13D0C"/>
    <w:rsid w:val="00C16AB4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775EC"/>
    <w:rsid w:val="00C849DC"/>
    <w:rsid w:val="00C94F97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15DFC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652D"/>
    <w:rsid w:val="00E73F25"/>
    <w:rsid w:val="00E80698"/>
    <w:rsid w:val="00E84A99"/>
    <w:rsid w:val="00E97419"/>
    <w:rsid w:val="00EB0757"/>
    <w:rsid w:val="00EB4AAE"/>
    <w:rsid w:val="00EC1F52"/>
    <w:rsid w:val="00EC5068"/>
    <w:rsid w:val="00EC7AC1"/>
    <w:rsid w:val="00ED0547"/>
    <w:rsid w:val="00ED21A6"/>
    <w:rsid w:val="00ED4FA8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5768D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1A40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8E75877-E3B1-4871-8AD1-D600AB5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paragraph" w:customStyle="1" w:styleId="st01">
    <w:name w:val="st01"/>
    <w:basedOn w:val="Standard"/>
    <w:rsid w:val="00C94F97"/>
    <w:pPr>
      <w:shd w:val="clear" w:color="auto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lang w:val="de-DE"/>
    </w:rPr>
  </w:style>
  <w:style w:type="paragraph" w:customStyle="1" w:styleId="st07">
    <w:name w:val="st07"/>
    <w:basedOn w:val="Standard"/>
    <w:rsid w:val="00C94F97"/>
    <w:pPr>
      <w:shd w:val="clear" w:color="auto" w:fill="FFFFFF"/>
      <w:spacing w:before="100" w:beforeAutospacing="1" w:after="100" w:afterAutospacing="1"/>
    </w:pPr>
    <w:rPr>
      <w:rFonts w:ascii="Verdana" w:eastAsia="Times New Roman" w:hAnsi="Verdana" w:cs="Times New Roman"/>
      <w:color w:val="00008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4F97"/>
    <w:rPr>
      <w:rFonts w:ascii="Courier New" w:eastAsia="Times New Roman" w:hAnsi="Courier New" w:cs="Courier New"/>
      <w:sz w:val="20"/>
      <w:szCs w:val="20"/>
    </w:rPr>
  </w:style>
  <w:style w:type="character" w:customStyle="1" w:styleId="st001">
    <w:name w:val="st001"/>
    <w:basedOn w:val="Absatz-Standardschriftart"/>
    <w:rsid w:val="00C94F97"/>
    <w:rPr>
      <w:rFonts w:ascii="Verdana" w:hAnsi="Verdana" w:hint="default"/>
      <w:b/>
      <w:bCs/>
      <w:i w:val="0"/>
      <w:iCs w:val="0"/>
      <w:color w:val="000000"/>
      <w:sz w:val="22"/>
      <w:szCs w:val="22"/>
      <w:shd w:val="clear" w:color="auto" w:fill="FFFFFF"/>
    </w:rPr>
  </w:style>
  <w:style w:type="character" w:customStyle="1" w:styleId="st061">
    <w:name w:val="st061"/>
    <w:basedOn w:val="Absatz-Standardschriftart"/>
    <w:rsid w:val="00C94F97"/>
    <w:rPr>
      <w:rFonts w:ascii="Verdana" w:hAnsi="Verdana" w:hint="default"/>
      <w:b/>
      <w:bCs/>
      <w:i w:val="0"/>
      <w:iCs w:val="0"/>
      <w:color w:val="000080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HTL\0-Allgemein\Office%20Vorlagen\3BHEL_5_LEHRER_Hofstaetter_Uebung_Deut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E0CD3FDE94EBA999183F4E307D8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8C99C-73B5-4815-8B29-435585CAA69A}"/>
      </w:docPartPr>
      <w:docPartBody>
        <w:p w:rsidR="00E0324D" w:rsidRDefault="00B34D43">
          <w:pPr>
            <w:pStyle w:val="1A6E0CD3FDE94EBA999183F4E307D850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43"/>
    <w:rsid w:val="004B5A7F"/>
    <w:rsid w:val="00646AFD"/>
    <w:rsid w:val="006C5BFB"/>
    <w:rsid w:val="00B34D43"/>
    <w:rsid w:val="00E0324D"/>
    <w:rsid w:val="00F9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A6E0CD3FDE94EBA999183F4E307D850">
    <w:name w:val="1A6E0CD3FDE94EBA999183F4E307D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0D8F656-62E8-4FC5-9435-BD8A59D2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3BHEL_5_LEHRER_Hofstaetter_Uebung_Deutsch.dotx</Template>
  <TotalTime>0</TotalTime>
  <Pages>5</Pages>
  <Words>701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RS232 - COM</vt:lpstr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Fernwartung (SSH)</dc:title>
  <dc:subject/>
  <dc:creator>Alex</dc:creator>
  <cp:keywords/>
  <dc:description/>
  <cp:lastModifiedBy>Alexander Hofstätter</cp:lastModifiedBy>
  <cp:revision>31</cp:revision>
  <cp:lastPrinted>2014-05-05T09:18:00Z</cp:lastPrinted>
  <dcterms:created xsi:type="dcterms:W3CDTF">2014-05-05T07:09:00Z</dcterms:created>
  <dcterms:modified xsi:type="dcterms:W3CDTF">2014-05-19T06:47:00Z</dcterms:modified>
</cp:coreProperties>
</file>